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573FB0" w14:textId="77777777" w:rsidR="009A2DDB" w:rsidRPr="006A430B" w:rsidRDefault="009A2DDB" w:rsidP="00856F08">
      <w:pPr>
        <w:ind w:firstLine="0"/>
        <w:jc w:val="both"/>
      </w:pPr>
    </w:p>
    <w:sdt>
      <w:sdtPr>
        <w:rPr>
          <w:rFonts w:ascii="LM Sans Demi Cond 10" w:eastAsiaTheme="minorHAnsi" w:hAnsi="LM Sans Demi Cond 10" w:cstheme="minorBidi"/>
          <w:color w:val="auto"/>
          <w:sz w:val="22"/>
          <w:szCs w:val="22"/>
          <w:lang w:val="fr-FR"/>
        </w:rPr>
        <w:id w:val="1655650237"/>
        <w:docPartObj>
          <w:docPartGallery w:val="Table of Contents"/>
          <w:docPartUnique/>
        </w:docPartObj>
      </w:sdtPr>
      <w:sdtEndPr>
        <w:rPr>
          <w:rFonts w:ascii="Roboto Condensed" w:hAnsi="Roboto Condensed"/>
          <w:noProof/>
        </w:rPr>
      </w:sdtEndPr>
      <w:sdtContent>
        <w:p w14:paraId="3F698175" w14:textId="33926623" w:rsidR="002F3251" w:rsidRPr="009A2DDB" w:rsidRDefault="002F3251" w:rsidP="00856F08">
          <w:pPr>
            <w:pStyle w:val="TOCHeading"/>
            <w:jc w:val="both"/>
            <w:rPr>
              <w:rFonts w:ascii="Roboto Condensed" w:hAnsi="Roboto Condensed"/>
              <w:color w:val="538135" w:themeColor="accent6" w:themeShade="BF"/>
              <w:lang w:val="fr-FR"/>
            </w:rPr>
          </w:pPr>
          <w:r w:rsidRPr="009A2DDB">
            <w:rPr>
              <w:rFonts w:ascii="Roboto Condensed" w:hAnsi="Roboto Condensed"/>
              <w:color w:val="538135" w:themeColor="accent6" w:themeShade="BF"/>
              <w:lang w:val="fr-FR"/>
            </w:rPr>
            <w:t>Contenu</w:t>
          </w:r>
        </w:p>
        <w:p w14:paraId="4FB22881" w14:textId="22D32897" w:rsidR="00D26ADC" w:rsidRDefault="002F3251">
          <w:pPr>
            <w:pStyle w:val="TOC1"/>
            <w:tabs>
              <w:tab w:val="left" w:pos="110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r w:rsidRPr="002F3251">
            <w:fldChar w:fldCharType="begin"/>
          </w:r>
          <w:r w:rsidRPr="002F3251">
            <w:instrText xml:space="preserve"> TOC \o "1-3" \h \z \u </w:instrText>
          </w:r>
          <w:r w:rsidRPr="002F3251">
            <w:fldChar w:fldCharType="separate"/>
          </w:r>
          <w:hyperlink w:anchor="_Toc43408548" w:history="1">
            <w:r w:rsidR="00D26ADC" w:rsidRPr="00D92E75">
              <w:rPr>
                <w:rStyle w:val="Hyperlink"/>
                <w:noProof/>
              </w:rPr>
              <w:t>I.</w:t>
            </w:r>
            <w:r w:rsidR="00D26ADC"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="00D26ADC" w:rsidRPr="00D92E75">
              <w:rPr>
                <w:rStyle w:val="Hyperlink"/>
                <w:noProof/>
              </w:rPr>
              <w:t>ELASTICITE LINEAIRE</w:t>
            </w:r>
            <w:r w:rsidR="00D26ADC">
              <w:rPr>
                <w:noProof/>
                <w:webHidden/>
              </w:rPr>
              <w:tab/>
            </w:r>
            <w:r w:rsidR="00D26ADC">
              <w:rPr>
                <w:noProof/>
                <w:webHidden/>
              </w:rPr>
              <w:fldChar w:fldCharType="begin"/>
            </w:r>
            <w:r w:rsidR="00D26ADC">
              <w:rPr>
                <w:noProof/>
                <w:webHidden/>
              </w:rPr>
              <w:instrText xml:space="preserve"> PAGEREF _Toc43408548 \h </w:instrText>
            </w:r>
            <w:r w:rsidR="00D26ADC">
              <w:rPr>
                <w:noProof/>
                <w:webHidden/>
              </w:rPr>
            </w:r>
            <w:r w:rsidR="00D26ADC">
              <w:rPr>
                <w:noProof/>
                <w:webHidden/>
              </w:rPr>
              <w:fldChar w:fldCharType="separate"/>
            </w:r>
            <w:r w:rsidR="00D26ADC">
              <w:rPr>
                <w:noProof/>
                <w:webHidden/>
              </w:rPr>
              <w:t>3</w:t>
            </w:r>
            <w:r w:rsidR="00D26ADC">
              <w:rPr>
                <w:noProof/>
                <w:webHidden/>
              </w:rPr>
              <w:fldChar w:fldCharType="end"/>
            </w:r>
          </w:hyperlink>
        </w:p>
        <w:p w14:paraId="00C8AD57" w14:textId="0F157196" w:rsidR="00D26ADC" w:rsidRDefault="00D26ADC">
          <w:pPr>
            <w:pStyle w:val="TOC2"/>
            <w:tabs>
              <w:tab w:val="left" w:pos="154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49" w:history="1">
            <w:r w:rsidRPr="00D92E75">
              <w:rPr>
                <w:rStyle w:val="Hyperlink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A.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PARTIE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E993B" w14:textId="2996DD07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0" w:history="1">
            <w:r w:rsidRPr="00D92E7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Création du maillage avec GMSH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92FDF" w14:textId="68FA2A84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1" w:history="1">
            <w:r w:rsidRPr="00D92E7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Formulation variationnelle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4F46" w14:textId="4404D5A3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2" w:history="1">
            <w:r w:rsidRPr="00D92E7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Visualisation de la déformation du maillage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3F6AC" w14:textId="669CD6D2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3" w:history="1">
            <w:r w:rsidRPr="00D92E75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Norme de Frobenius, champs Von-Mises et Tresca du tenseur des contrainte.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B1C8F" w14:textId="17FD1FAD" w:rsidR="00D26ADC" w:rsidRDefault="00D26ADC">
          <w:pPr>
            <w:pStyle w:val="TOC2"/>
            <w:tabs>
              <w:tab w:val="left" w:pos="154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4" w:history="1">
            <w:r w:rsidRPr="00D92E75">
              <w:rPr>
                <w:rStyle w:val="Hyperlink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B.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PARTIE 2 : Perte de coercivité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363AE" w14:textId="096245C3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5" w:history="1">
            <w:r w:rsidRPr="00D92E7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Maillage avec GMSH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3D9DC" w14:textId="16E82FF3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6" w:history="1">
            <w:r w:rsidRPr="00D92E7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 xml:space="preserve">Solutions obtenues pour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λ</m:t>
              </m:r>
              <m:r>
                <w:rPr>
                  <w:rStyle w:val="Hyperlink"/>
                  <w:rFonts w:ascii="Cambria Math" w:hAnsi="Cambria Math"/>
                  <w:noProof/>
                </w:rPr>
                <m:t>/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μ</m:t>
              </m:r>
              <m:r>
                <w:rPr>
                  <w:rStyle w:val="Hyperlink"/>
                  <w:rFonts w:ascii="Cambria Math" w:hAnsi="Cambria Math"/>
                  <w:noProof/>
                </w:rPr>
                <m:t>=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1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9A9FB" w14:textId="3D3B3A33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7" w:history="1">
            <w:r w:rsidRPr="00D92E7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 xml:space="preserve">Solution obtenue pour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λ</m:t>
              </m:r>
              <m:r>
                <w:rPr>
                  <w:rStyle w:val="Hyperlink"/>
                  <w:rFonts w:ascii="Cambria Math" w:hAnsi="Cambria Math"/>
                  <w:noProof/>
                </w:rPr>
                <m:t>/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μ</m:t>
              </m:r>
              <m:r>
                <w:rPr>
                  <w:rStyle w:val="Hyperlink"/>
                  <w:rFonts w:ascii="Cambria Math" w:hAnsi="Cambria Math"/>
                  <w:noProof/>
                </w:rPr>
                <m:t>=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1000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AF2F3" w14:textId="114DE3E8" w:rsidR="00D26ADC" w:rsidRDefault="00D26ADC">
          <w:pPr>
            <w:pStyle w:val="TOC1"/>
            <w:tabs>
              <w:tab w:val="left" w:pos="132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8" w:history="1">
            <w:r w:rsidRPr="00D92E75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STOKES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73C46" w14:textId="7D5FBCA9" w:rsidR="00D26ADC" w:rsidRDefault="00D26ADC">
          <w:pPr>
            <w:pStyle w:val="TOC2"/>
            <w:tabs>
              <w:tab w:val="left" w:pos="154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59" w:history="1">
            <w:r w:rsidRPr="00D92E75">
              <w:rPr>
                <w:rStyle w:val="Hyperlink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A.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PARTIE 1 : Eléments finis stables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04E21" w14:textId="0778A371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0" w:history="1">
            <w:r w:rsidRPr="00D92E7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 xml:space="preserve">Déterminons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f</m:t>
              </m:r>
            </m:oMath>
            <w:r w:rsidRPr="00D92E75">
              <w:rPr>
                <w:rStyle w:val="Hyperlink"/>
                <w:noProof/>
              </w:rPr>
              <w:t xml:space="preserve"> et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p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215D7" w14:textId="641A1792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1" w:history="1">
            <w:r w:rsidRPr="00D92E7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Création du maillage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CA861" w14:textId="23B100F9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2" w:history="1">
            <w:r w:rsidRPr="00D92E7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Formulation variationnelle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471D3" w14:textId="1C9E4FCD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3" w:history="1">
            <w:r w:rsidRPr="00D92E75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 xml:space="preserve">Implémentation avec les éléments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P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2</m:t>
              </m:r>
              <m:r>
                <w:rPr>
                  <w:rStyle w:val="Hyperlink"/>
                  <w:rFonts w:ascii="Cambria Math" w:hAnsi="Cambria Math"/>
                  <w:noProof/>
                </w:rPr>
                <m:t>/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P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1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F644C" w14:textId="3513867A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4" w:history="1">
            <w:r w:rsidRPr="00D92E75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Analyse de convergence en vitesse et 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79DBC" w14:textId="233DC5A3" w:rsidR="00D26ADC" w:rsidRDefault="00D26ADC">
          <w:pPr>
            <w:pStyle w:val="TOC2"/>
            <w:tabs>
              <w:tab w:val="left" w:pos="154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5" w:history="1">
            <w:r w:rsidRPr="00D92E75">
              <w:rPr>
                <w:rStyle w:val="Hyperlink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B.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PARTIE 2 : Navier-Stokes instationnaire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B253D" w14:textId="3F795540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6" w:history="1">
            <w:r w:rsidRPr="00D92E7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Semi-discrétisation en temps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07D3C" w14:textId="1E0496E1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7" w:history="1">
            <w:r w:rsidRPr="00D92E7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Programmation de la méthode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14C2D" w14:textId="4189E258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8" w:history="1">
            <w:r w:rsidRPr="00D92E7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Calcul de la trainée et de la portance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42AF9" w14:textId="313BA08D" w:rsidR="00D26ADC" w:rsidRDefault="00D26ADC">
          <w:pPr>
            <w:pStyle w:val="TOC3"/>
            <w:tabs>
              <w:tab w:val="left" w:pos="176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69" w:history="1">
            <w:r w:rsidRPr="00D92E75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Diminution de la viscosité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15704" w14:textId="0E29EB88" w:rsidR="00D26ADC" w:rsidRDefault="00D26ADC">
          <w:pPr>
            <w:pStyle w:val="TOC1"/>
            <w:tabs>
              <w:tab w:val="left" w:pos="132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70" w:history="1">
            <w:r w:rsidRPr="00D92E75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ANNEXE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41603" w14:textId="46990B01" w:rsidR="00D26ADC" w:rsidRDefault="00D26ADC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71" w:history="1">
            <w:r w:rsidRPr="00D92E75">
              <w:rPr>
                <w:rStyle w:val="Hyperlink"/>
                <w:noProof/>
              </w:rPr>
              <w:t>Formulation variationnelle pour un problème d’élasticité linéaire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D3799" w14:textId="7E527155" w:rsidR="00D26ADC" w:rsidRDefault="00D26ADC">
          <w:pPr>
            <w:pStyle w:val="TOC1"/>
            <w:tabs>
              <w:tab w:val="left" w:pos="1320"/>
              <w:tab w:val="right" w:leader="dot" w:pos="9736"/>
            </w:tabs>
            <w:rPr>
              <w:rFonts w:asciiTheme="minorHAnsi" w:eastAsiaTheme="minorEastAsia" w:hAnsiTheme="minorHAnsi"/>
              <w:noProof/>
              <w:lang w:val="en-GB" w:eastAsia="en-GB"/>
            </w:rPr>
          </w:pPr>
          <w:hyperlink w:anchor="_Toc43408572" w:history="1">
            <w:r w:rsidRPr="00D92E75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lang w:val="en-GB" w:eastAsia="en-GB"/>
              </w:rPr>
              <w:tab/>
            </w:r>
            <w:r w:rsidRPr="00D92E75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_Toc43408572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A07E9" w14:textId="4D4ABF80" w:rsidR="006A430B" w:rsidRDefault="002F3251" w:rsidP="00856F08">
          <w:pPr>
            <w:jc w:val="both"/>
            <w:rPr>
              <w:noProof/>
            </w:rPr>
          </w:pPr>
          <w:r w:rsidRPr="002F3251">
            <w:rPr>
              <w:noProof/>
            </w:rPr>
            <w:fldChar w:fldCharType="end"/>
          </w:r>
        </w:p>
        <w:p w14:paraId="39384987" w14:textId="7C36E9E5" w:rsidR="002F3251" w:rsidRPr="002F3251" w:rsidRDefault="006A430B" w:rsidP="00856F08">
          <w:pPr>
            <w:ind w:firstLine="0"/>
            <w:jc w:val="both"/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14:paraId="5AFD3001" w14:textId="00ECE3C1" w:rsidR="00676802" w:rsidRDefault="00061A93" w:rsidP="00856F08">
      <w:pPr>
        <w:pStyle w:val="Heading1"/>
        <w:jc w:val="both"/>
      </w:pPr>
      <w:bookmarkStart w:id="0" w:name="_Toc43408548"/>
      <w:r w:rsidRPr="002F3251">
        <w:lastRenderedPageBreak/>
        <w:t>ELASTICIT</w:t>
      </w:r>
      <w:r w:rsidR="00E54651">
        <w:t>E</w:t>
      </w:r>
      <w:r w:rsidRPr="002F3251">
        <w:t xml:space="preserve"> LINEAIRE</w:t>
      </w:r>
      <w:bookmarkEnd w:id="0"/>
    </w:p>
    <w:p w14:paraId="3A6189F9" w14:textId="77777777" w:rsidR="00A66BA8" w:rsidRPr="00A66BA8" w:rsidRDefault="00A66BA8" w:rsidP="00856F08">
      <w:pPr>
        <w:jc w:val="both"/>
      </w:pPr>
    </w:p>
    <w:p w14:paraId="26257943" w14:textId="1BDCD80D" w:rsidR="00676802" w:rsidRPr="002F3251" w:rsidRDefault="00676802" w:rsidP="00856F08">
      <w:pPr>
        <w:pStyle w:val="Heading2"/>
        <w:jc w:val="both"/>
      </w:pPr>
      <w:bookmarkStart w:id="1" w:name="_Toc43408549"/>
      <w:r w:rsidRPr="002F3251">
        <w:t>PARTIE 1</w:t>
      </w:r>
      <w:bookmarkEnd w:id="1"/>
    </w:p>
    <w:p w14:paraId="6271CAF0" w14:textId="1F719479" w:rsidR="00676802" w:rsidRPr="002F3251" w:rsidRDefault="00676802" w:rsidP="00856F08">
      <w:pPr>
        <w:jc w:val="both"/>
      </w:pPr>
    </w:p>
    <w:p w14:paraId="7A6272CE" w14:textId="0A6FF2F2" w:rsidR="00362598" w:rsidRPr="002F3251" w:rsidRDefault="002F3251" w:rsidP="00856F08">
      <w:pPr>
        <w:jc w:val="both"/>
      </w:pPr>
      <w:r w:rsidRPr="002F3251">
        <w:t xml:space="preserve">Le </w:t>
      </w:r>
      <w:r w:rsidR="00146FE0" w:rsidRPr="002F3251">
        <w:t>problème</w:t>
      </w:r>
      <w:r w:rsidRPr="002F3251">
        <w:t xml:space="preserve"> </w:t>
      </w:r>
      <w:r w:rsidR="00E54651">
        <w:t xml:space="preserve">d’élasticité linéaire </w:t>
      </w:r>
      <w:r w:rsidR="00146FE0" w:rsidRPr="002F3251">
        <w:t>s’écrit :</w:t>
      </w:r>
    </w:p>
    <w:p w14:paraId="2DDB3320" w14:textId="325D8EEA" w:rsidR="00362598" w:rsidRPr="002F3251" w:rsidRDefault="00E86784" w:rsidP="00856F08">
      <w:pPr>
        <w:jc w:val="both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 ∇∙</m:t>
                  </m:r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  avec   </m:t>
                  </m:r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=2</m:t>
                  </m:r>
                  <m:r>
                    <w:rPr>
                      <w:rFonts w:ascii="Cambria Math" w:hAnsi="Cambria Math"/>
                    </w:rPr>
                    <m:t>με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λ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∇∙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   </m:t>
                  </m:r>
                </m:e>
                <m:e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=0 </m:t>
                  </m:r>
                </m:e>
                <m:e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=0 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m:rPr>
                    <m:nor/>
                  </m:rPr>
                  <m:t>dans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Ω=</m:t>
                </m:r>
                <m:d>
                  <m:dPr>
                    <m:begChr m:val="]"/>
                    <m:endChr m:val="[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0,L</m:t>
                    </m:r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begChr m:val="]"/>
                    <m:endChr m:val="[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0,1</m:t>
                    </m:r>
                  </m:e>
                </m:d>
              </m:e>
            </m:mr>
            <m:mr>
              <m:e>
                <m:r>
                  <m:rPr>
                    <m:nor/>
                  </m:rPr>
                  <m:t>sur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mr>
            <m:mr>
              <m:e>
                <m:r>
                  <m:rPr>
                    <m:nor/>
                  </m:rPr>
                  <m:t>sur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mr>
          </m:m>
        </m:oMath>
      </m:oMathPara>
    </w:p>
    <w:p w14:paraId="6359A545" w14:textId="77777777" w:rsidR="00362598" w:rsidRPr="002F3251" w:rsidRDefault="00362598" w:rsidP="00856F08">
      <w:pPr>
        <w:jc w:val="both"/>
      </w:pPr>
    </w:p>
    <w:p w14:paraId="772E6E64" w14:textId="3A5978E9" w:rsidR="00676802" w:rsidRDefault="00146FE0" w:rsidP="00856F08">
      <w:pPr>
        <w:pStyle w:val="Heading3"/>
        <w:jc w:val="both"/>
      </w:pPr>
      <w:bookmarkStart w:id="2" w:name="_Toc43408550"/>
      <w:r>
        <w:t>Création</w:t>
      </w:r>
      <w:r w:rsidR="002F3251">
        <w:t xml:space="preserve"> du m</w:t>
      </w:r>
      <w:r w:rsidR="00AE39C4" w:rsidRPr="002F3251">
        <w:t xml:space="preserve">aillage avec </w:t>
      </w:r>
      <w:r w:rsidR="000C5052" w:rsidRPr="002F3251">
        <w:t>GMSH</w:t>
      </w:r>
      <w:bookmarkEnd w:id="2"/>
    </w:p>
    <w:p w14:paraId="158065DA" w14:textId="77777777" w:rsidR="000C6B00" w:rsidRPr="000C6B00" w:rsidRDefault="000C6B00" w:rsidP="00856F08">
      <w:pPr>
        <w:jc w:val="both"/>
      </w:pPr>
    </w:p>
    <w:p w14:paraId="6C924255" w14:textId="12DCCD9D" w:rsidR="00AE39C4" w:rsidRPr="002F3251" w:rsidRDefault="00DB4637" w:rsidP="00856F08">
      <w:pPr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5B8588AE" wp14:editId="0C1B19D8">
                <wp:simplePos x="0" y="0"/>
                <wp:positionH relativeFrom="margin">
                  <wp:posOffset>407035</wp:posOffset>
                </wp:positionH>
                <wp:positionV relativeFrom="paragraph">
                  <wp:posOffset>546100</wp:posOffset>
                </wp:positionV>
                <wp:extent cx="5219065" cy="1333500"/>
                <wp:effectExtent l="0" t="0" r="635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065" cy="1333500"/>
                          <a:chOff x="0" y="0"/>
                          <a:chExt cx="6188710" cy="158178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1251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1311910"/>
                            <a:ext cx="6188710" cy="269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4363F1" w14:textId="0C2B9A79" w:rsidR="00E86784" w:rsidRPr="00C7451A" w:rsidRDefault="00E86784" w:rsidP="00E86784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26ADC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: Maillage pour L=8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8588AE" id="Group 3" o:spid="_x0000_s1026" style="position:absolute;left:0;text-align:left;margin-left:32.05pt;margin-top:43pt;width:410.95pt;height:105pt;z-index:251632640;mso-position-horizontal-relative:margin;mso-width-relative:margin;mso-height-relative:margin" coordsize="61887,15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1887;height:1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13119;width:61887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6E4363F1" w14:textId="0C2B9A79" w:rsidR="00E86784" w:rsidRPr="00C7451A" w:rsidRDefault="00E86784" w:rsidP="00E86784">
                        <w:pPr>
                          <w:pStyle w:val="Caption"/>
                          <w:ind w:firstLine="0"/>
                          <w:jc w:val="center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26ADC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: Maillage pour L=8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Nous notons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</w:t>
      </w:r>
      <w:r>
        <w:t xml:space="preserve">les quatre côtés du bord, numérotés dans le sens inverse des aiguilles d’une montre avec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</w:t>
      </w:r>
      <w:r>
        <w:t>le bord du bas.</w:t>
      </w:r>
    </w:p>
    <w:p w14:paraId="28F9BA60" w14:textId="775B329F" w:rsidR="00AE39C4" w:rsidRPr="002F3251" w:rsidRDefault="00AE39C4" w:rsidP="00856F08">
      <w:pPr>
        <w:jc w:val="both"/>
      </w:pPr>
    </w:p>
    <w:p w14:paraId="5354A71D" w14:textId="2BEA25D0" w:rsidR="00362598" w:rsidRDefault="00676802" w:rsidP="00856F08">
      <w:pPr>
        <w:pStyle w:val="Heading3"/>
        <w:jc w:val="both"/>
      </w:pPr>
      <w:bookmarkStart w:id="3" w:name="_Formulation_variationnelle"/>
      <w:bookmarkStart w:id="4" w:name="_Ref43394378"/>
      <w:bookmarkStart w:id="5" w:name="_Toc43408551"/>
      <w:bookmarkEnd w:id="3"/>
      <w:r w:rsidRPr="002F3251">
        <w:t>Formulation variationnelle</w:t>
      </w:r>
      <w:bookmarkEnd w:id="4"/>
      <w:bookmarkEnd w:id="5"/>
    </w:p>
    <w:p w14:paraId="50B95EA6" w14:textId="77777777" w:rsidR="000C6B00" w:rsidRPr="000C6B00" w:rsidRDefault="000C6B00" w:rsidP="00856F08">
      <w:pPr>
        <w:jc w:val="both"/>
      </w:pPr>
    </w:p>
    <w:p w14:paraId="7764ACC7" w14:textId="43DE31E2" w:rsidR="003A6D9A" w:rsidRPr="002F3251" w:rsidRDefault="000C6B00" w:rsidP="00856F08">
      <w:pPr>
        <w:jc w:val="both"/>
      </w:pPr>
      <w:r w:rsidRPr="00E54651">
        <w:t xml:space="preserve">On a </w:t>
      </w:r>
      <m:oMath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0,1</m:t>
                </m:r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</m:oMath>
      <w:r w:rsidR="00E54651">
        <w:rPr>
          <w:rFonts w:eastAsiaTheme="minorEastAsia"/>
        </w:rPr>
        <w:t xml:space="preserve"> (</w:t>
      </w:r>
      <w:r w:rsidR="0066249C">
        <w:rPr>
          <w:rFonts w:eastAsiaTheme="minorEastAsia"/>
        </w:rPr>
        <w:t>dans notre cas</w:t>
      </w:r>
      <w:r w:rsidR="0066249C">
        <w:rPr>
          <w:rFonts w:eastAsiaTheme="minorEastAsia"/>
        </w:rPr>
        <w:t xml:space="preserve">, </w:t>
      </w:r>
      <w:r w:rsidR="00E54651">
        <w:rPr>
          <w:rFonts w:eastAsiaTheme="minorEastAsia"/>
        </w:rPr>
        <w:t xml:space="preserve">la dimension </w:t>
      </w:r>
      <m:oMath>
        <m:r>
          <w:rPr>
            <w:rFonts w:ascii="Cambria Math" w:eastAsiaTheme="minorEastAsia" w:hAnsi="Cambria Math"/>
          </w:rPr>
          <m:t>d=2</m:t>
        </m:r>
      </m:oMath>
      <w:r w:rsidR="00E54651">
        <w:rPr>
          <w:rFonts w:eastAsiaTheme="minorEastAsia"/>
        </w:rPr>
        <w:t>)</w:t>
      </w:r>
      <w:r w:rsidR="00C11BF4" w:rsidRPr="00E54651">
        <w:rPr>
          <w:rFonts w:eastAsiaTheme="minorEastAsia"/>
        </w:rPr>
        <w:t xml:space="preserve">. </w:t>
      </w:r>
      <w:r w:rsidRPr="00E54651">
        <w:t xml:space="preserve"> </w:t>
      </w:r>
      <w:r w:rsidR="00C11BF4" w:rsidRPr="00E86784">
        <w:t xml:space="preserve">On pose </w:t>
      </w:r>
      <m:oMath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</m:d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d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="00C11BF4" w:rsidRPr="00E86784">
        <w:rPr>
          <w:rFonts w:eastAsiaTheme="minorEastAsia"/>
        </w:rPr>
        <w:t xml:space="preserve">. </w:t>
      </w:r>
      <w:r w:rsidR="00362598" w:rsidRPr="002F3251">
        <w:t xml:space="preserve">La formulation </w:t>
      </w:r>
      <w:r w:rsidR="00146FE0" w:rsidRPr="002F3251">
        <w:t>variationnelle</w:t>
      </w:r>
      <w:r w:rsidR="00362598" w:rsidRPr="002F3251">
        <w:t xml:space="preserve"> </w:t>
      </w:r>
      <w:r w:rsidR="003A6D9A" w:rsidRPr="002F3251">
        <w:t xml:space="preserve">consiste </w:t>
      </w:r>
      <w:r w:rsidR="00146FE0" w:rsidRPr="002F3251">
        <w:t>à</w:t>
      </w:r>
      <w:r w:rsidR="003A6D9A" w:rsidRPr="002F3251">
        <w:t xml:space="preserve"> trouver </w:t>
      </w: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V</m:t>
        </m:r>
      </m:oMath>
      <w:r w:rsidR="00362598" w:rsidRPr="002F3251">
        <w:t xml:space="preserve"> telle que</w:t>
      </w:r>
      <w:r w:rsidR="00C11BF4">
        <w:t xml:space="preserve"> </w:t>
      </w:r>
      <w:r w:rsidR="0066249C" w:rsidRPr="0066249C">
        <w:rPr>
          <w:rFonts w:eastAsiaTheme="minorEastAsia"/>
        </w:rPr>
        <w:t>l'on</w:t>
      </w:r>
      <w:r w:rsidR="00C11BF4">
        <w:rPr>
          <w:rFonts w:eastAsiaTheme="minorEastAsia"/>
        </w:rPr>
        <w:t xml:space="preserve"> ait :</w:t>
      </w:r>
    </w:p>
    <w:p w14:paraId="23448223" w14:textId="162B89EA" w:rsidR="00784719" w:rsidRPr="00E54651" w:rsidRDefault="00E54651" w:rsidP="00856F08">
      <w:pPr>
        <w:jc w:val="both"/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  <w:b/>
                  <w:b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b/>
                  <w:b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∀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∈</m:t>
          </m:r>
          <m:r>
            <m:rPr>
              <m:sty m:val="bi"/>
            </m:rPr>
            <w:rPr>
              <w:rFonts w:ascii="Cambria Math" w:hAnsi="Cambria Math"/>
            </w:rPr>
            <m:t>V</m:t>
          </m:r>
        </m:oMath>
      </m:oMathPara>
    </w:p>
    <w:p w14:paraId="1C64335F" w14:textId="6E93932F" w:rsidR="003A6D9A" w:rsidRPr="002F3251" w:rsidRDefault="003A6D9A" w:rsidP="00856F08">
      <w:pPr>
        <w:ind w:firstLine="0"/>
        <w:jc w:val="both"/>
        <w:rPr>
          <w:rFonts w:eastAsiaTheme="minorEastAsia"/>
        </w:rPr>
      </w:pPr>
      <w:r w:rsidRPr="002F3251">
        <w:rPr>
          <w:rFonts w:eastAsiaTheme="minorEastAsia"/>
          <w:bCs/>
        </w:rPr>
        <w:t>Avec</w:t>
      </w:r>
      <w:r w:rsidRPr="002F3251">
        <w:rPr>
          <w:rFonts w:eastAsiaTheme="minorEastAsia"/>
          <w:bCs/>
        </w:rPr>
        <w:br/>
      </w:r>
      <m:oMathPara>
        <m:oMath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  <w:b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m:rPr>
              <m:sty m:val="p"/>
              <m:aln/>
            </m:rPr>
            <w:rPr>
              <w:rFonts w:ascii="Cambria Math" w:eastAsiaTheme="minorEastAsia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με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∶</m:t>
              </m:r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λ</m:t>
          </m:r>
          <m:r>
            <m:rPr>
              <m:sty m:val="p"/>
            </m:rPr>
            <w:rPr>
              <w:rFonts w:ascii="Cambria Math" w:hAnsi="Cambria Math"/>
            </w:rPr>
            <m:t>∇∙</m:t>
          </m:r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 xml:space="preserve"> ∇∙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dx</m:t>
          </m:r>
          <m:r>
            <w:rPr>
              <w:rFonts w:ascii="Cambria Math" w:eastAsiaTheme="minorEastAsia" w:hAnsi="Cambria Math"/>
            </w:rPr>
            <m:t xml:space="preserve">          </m:t>
          </m:r>
          <m:r>
            <m:rPr>
              <m:nor/>
            </m:rPr>
            <m:t>ou de façon équivalente,</m:t>
          </m:r>
          <m:r>
            <m:rPr>
              <m:nor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+∇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∶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r>
                    <w:rPr>
                      <w:rFonts w:ascii="Cambria Math" w:hAnsi="Cambria Math"/>
                    </w:rPr>
                    <m:t>v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+∇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λ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∇∙</m:t>
              </m:r>
              <m:r>
                <w:rPr>
                  <w:rFonts w:ascii="Cambria Math" w:hAnsi="Cambria Math"/>
                </w:rPr>
                <m:t>u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∇∙</m:t>
              </m:r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dx     </m:t>
          </m:r>
          <m:r>
            <m:rPr>
              <m:nor/>
            </m:rPr>
            <m:t>car</m:t>
          </m:r>
          <m:r>
            <m:rPr>
              <m:nor/>
            </m:rPr>
            <w:rPr>
              <w:rFonts w:ascii="Cambria Math"/>
            </w:rPr>
            <m:t xml:space="preserve">   </m:t>
          </m:r>
          <m:r>
            <w:rPr>
              <w:rFonts w:ascii="Cambria Math" w:hAnsi="Cambria Math"/>
              <w:sz w:val="20"/>
              <w:szCs w:val="20"/>
            </w:rPr>
            <m:t>ε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</m:e>
          </m:d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∇</m:t>
              </m:r>
              <m:r>
                <w:rPr>
                  <w:rFonts w:ascii="Cambria Math" w:hAnsi="Cambria Math"/>
                  <w:sz w:val="20"/>
                  <w:szCs w:val="20"/>
                </w:rPr>
                <m:t>u+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l</m:t>
          </m:r>
          <m:d>
            <m:dPr>
              <m:ctrlPr>
                <w:rPr>
                  <w:rFonts w:ascii="Cambria Math" w:eastAsiaTheme="minorEastAsia" w:hAnsi="Cambria Math"/>
                  <w:b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</w:rPr>
            <m:t>dx</m:t>
          </m:r>
        </m:oMath>
      </m:oMathPara>
    </w:p>
    <w:p w14:paraId="2CE98098" w14:textId="542A2920" w:rsidR="00362598" w:rsidRDefault="00362598" w:rsidP="00856F08">
      <w:pPr>
        <w:ind w:firstLine="0"/>
        <w:jc w:val="both"/>
      </w:pPr>
      <w:r w:rsidRPr="002F3251">
        <w:t xml:space="preserve">Les </w:t>
      </w:r>
      <w:r w:rsidR="00146FE0" w:rsidRPr="002F3251">
        <w:t>détails</w:t>
      </w:r>
      <w:r w:rsidRPr="002F3251">
        <w:t xml:space="preserve"> de la </w:t>
      </w:r>
      <w:r w:rsidR="00146FE0" w:rsidRPr="002F3251">
        <w:t>formulation</w:t>
      </w:r>
      <w:r w:rsidRPr="002F3251">
        <w:t xml:space="preserve"> sont donn</w:t>
      </w:r>
      <w:r w:rsidR="00E54651">
        <w:t>é</w:t>
      </w:r>
      <w:r w:rsidRPr="002F3251">
        <w:t xml:space="preserve">s en </w:t>
      </w:r>
      <w:hyperlink w:anchor="_ANNEXE" w:history="1">
        <w:r w:rsidR="008575BF">
          <w:rPr>
            <w:rStyle w:val="Hyperlink"/>
          </w:rPr>
          <w:t>ANN</w:t>
        </w:r>
        <w:r w:rsidR="008575BF">
          <w:rPr>
            <w:rStyle w:val="Hyperlink"/>
          </w:rPr>
          <w:t>E</w:t>
        </w:r>
        <w:r w:rsidR="008575BF">
          <w:rPr>
            <w:rStyle w:val="Hyperlink"/>
          </w:rPr>
          <w:t>XE</w:t>
        </w:r>
      </w:hyperlink>
      <w:r w:rsidRPr="002F3251">
        <w:t xml:space="preserve">. </w:t>
      </w:r>
    </w:p>
    <w:p w14:paraId="002CDDE4" w14:textId="77777777" w:rsidR="00C27372" w:rsidRPr="002F3251" w:rsidRDefault="00C27372" w:rsidP="00856F08">
      <w:pPr>
        <w:ind w:firstLine="0"/>
        <w:jc w:val="both"/>
      </w:pPr>
    </w:p>
    <w:p w14:paraId="6F13A850" w14:textId="182321E6" w:rsidR="007D1AF9" w:rsidRDefault="000C5052" w:rsidP="00856F08">
      <w:pPr>
        <w:pStyle w:val="Heading3"/>
        <w:jc w:val="both"/>
        <w:rPr>
          <w:rFonts w:eastAsiaTheme="minorEastAsia"/>
        </w:rPr>
      </w:pPr>
      <w:bookmarkStart w:id="6" w:name="_Toc43408552"/>
      <w:r w:rsidRPr="002F3251">
        <w:rPr>
          <w:rFonts w:eastAsiaTheme="minorEastAsia"/>
        </w:rPr>
        <w:t>Visualis</w:t>
      </w:r>
      <w:r w:rsidR="00AA6B7E">
        <w:rPr>
          <w:rFonts w:eastAsiaTheme="minorEastAsia"/>
        </w:rPr>
        <w:t>ation de</w:t>
      </w:r>
      <w:r w:rsidRPr="002F3251">
        <w:rPr>
          <w:rFonts w:eastAsiaTheme="minorEastAsia"/>
        </w:rPr>
        <w:t xml:space="preserve"> la déformation du maillage</w:t>
      </w:r>
      <w:bookmarkEnd w:id="6"/>
    </w:p>
    <w:p w14:paraId="68E2DAAC" w14:textId="77777777" w:rsidR="00AA6B7E" w:rsidRPr="00AA6B7E" w:rsidRDefault="00AA6B7E" w:rsidP="00856F08">
      <w:pPr>
        <w:jc w:val="both"/>
      </w:pPr>
    </w:p>
    <w:p w14:paraId="786764B6" w14:textId="1F223A93" w:rsidR="00BE71AA" w:rsidRPr="002F3251" w:rsidRDefault="00E54651" w:rsidP="00856F08">
      <w:pPr>
        <w:jc w:val="both"/>
      </w:pPr>
      <w:r w:rsidRPr="002F3251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7B1A83A2" wp14:editId="3C1A8F47">
                <wp:simplePos x="0" y="0"/>
                <wp:positionH relativeFrom="margin">
                  <wp:align>center</wp:align>
                </wp:positionH>
                <wp:positionV relativeFrom="paragraph">
                  <wp:posOffset>561975</wp:posOffset>
                </wp:positionV>
                <wp:extent cx="5638165" cy="2579370"/>
                <wp:effectExtent l="0" t="0" r="635" b="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165" cy="2579370"/>
                          <a:chOff x="239553" y="610319"/>
                          <a:chExt cx="5638630" cy="2579394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3" t="21341" r="1806" b="9865"/>
                          <a:stretch/>
                        </pic:blipFill>
                        <pic:spPr bwMode="auto">
                          <a:xfrm>
                            <a:off x="239553" y="610319"/>
                            <a:ext cx="5581480" cy="219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267958" y="2879833"/>
                            <a:ext cx="5610225" cy="309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3A8AC8" w14:textId="20ABA57D" w:rsidR="00E86784" w:rsidRPr="0044536D" w:rsidRDefault="00E86784" w:rsidP="00E54651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rFonts w:ascii="Roboto Slab" w:hAnsi="Roboto Slab"/>
                                  <w:noProof/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26ADC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: Déformation de la structure avec un facteur d'échelle de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1A83A2" id="Group 6" o:spid="_x0000_s1029" style="position:absolute;left:0;text-align:left;margin-left:0;margin-top:44.25pt;width:443.95pt;height:203.1pt;z-index:251636736;mso-position-horizontal:center;mso-position-horizontal-relative:margin;mso-width-relative:margin;mso-height-relative:margin" coordorigin="2395,6103" coordsize="56386,25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">
                <v:shape id="Picture 4" o:spid="_x0000_s1030" type="#_x0000_t75" style="position:absolute;left:2395;top:6103;width:55815;height:21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">
                  <v:imagedata r:id="rId11" o:title="" croptop="13986f" cropbottom="6465f" cropleft="1614f" cropright="1184f"/>
                </v:shape>
                <v:shape id="Text Box 5" o:spid="_x0000_s1031" type="#_x0000_t202" style="position:absolute;left:2679;top:28798;width:56102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2B3A8AC8" w14:textId="20ABA57D" w:rsidR="00E86784" w:rsidRPr="0044536D" w:rsidRDefault="00E86784" w:rsidP="00E54651">
                        <w:pPr>
                          <w:pStyle w:val="Caption"/>
                          <w:ind w:firstLine="0"/>
                          <w:jc w:val="center"/>
                          <w:rPr>
                            <w:rFonts w:ascii="Roboto Slab" w:hAnsi="Roboto Slab"/>
                            <w:noProof/>
                            <w:sz w:val="20"/>
                            <w:szCs w:val="20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26ADC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: Déformation de la structure avec un facteur d'échelle de 4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E71AA" w:rsidRPr="002F3251">
        <w:t xml:space="preserve">Pour cette section, on </w:t>
      </w:r>
      <w:r w:rsidR="00146FE0" w:rsidRPr="002F3251">
        <w:t>considère</w:t>
      </w:r>
      <w:r w:rsidR="00146FE0">
        <w:t xml:space="preserve"> la densité</w:t>
      </w:r>
      <w:r w:rsidR="00BE71AA" w:rsidRPr="002F3251">
        <w:t xml:space="preserve"> </w:t>
      </w:r>
      <m:oMath>
        <m:r>
          <w:rPr>
            <w:rFonts w:ascii="Cambria Math" w:hAnsi="Cambria Math"/>
          </w:rPr>
          <m:t>ρ = 7800×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 xml:space="preserve"> kg/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146FE0">
        <w:t xml:space="preserve">. </w:t>
      </w:r>
      <w:r w:rsidR="00163282">
        <w:t xml:space="preserve">On prend </w:t>
      </w:r>
      <m:oMath>
        <m:r>
          <w:rPr>
            <w:rFonts w:ascii="Cambria Math" w:hAnsi="Cambria Math"/>
          </w:rPr>
          <m:t>λ=μ=1 Pa</m:t>
        </m:r>
      </m:oMath>
      <w:r w:rsidR="00163282">
        <w:t xml:space="preserve"> et </w:t>
      </w:r>
      <m:oMath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0,1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163282">
        <w:rPr>
          <w:rFonts w:eastAsiaTheme="minorEastAsia"/>
        </w:rPr>
        <w:t xml:space="preserve">. </w:t>
      </w:r>
      <w:r w:rsidR="00146FE0">
        <w:t xml:space="preserve">En utilisant la fonction </w:t>
      </w:r>
      <w:proofErr w:type="spellStart"/>
      <w:r w:rsidR="00146FE0" w:rsidRPr="008575BF">
        <w:rPr>
          <w:rFonts w:eastAsiaTheme="minorEastAsia"/>
          <w:b/>
          <w:bCs/>
        </w:rPr>
        <w:t>WarpByVector</w:t>
      </w:r>
      <w:proofErr w:type="spellEnd"/>
      <w:r>
        <w:rPr>
          <w:rFonts w:eastAsiaTheme="minorEastAsia"/>
          <w:b/>
          <w:bCs/>
        </w:rPr>
        <w:t xml:space="preserve"> </w:t>
      </w:r>
      <w:r w:rsidRPr="00E54651">
        <w:rPr>
          <w:rFonts w:eastAsiaTheme="minorEastAsia"/>
        </w:rPr>
        <w:t xml:space="preserve">de </w:t>
      </w:r>
      <w:proofErr w:type="spellStart"/>
      <w:r w:rsidRPr="00E54651">
        <w:rPr>
          <w:rFonts w:eastAsiaTheme="minorEastAsia"/>
        </w:rPr>
        <w:t>Paraview</w:t>
      </w:r>
      <w:proofErr w:type="spellEnd"/>
      <w:r w:rsidR="00146FE0">
        <w:rPr>
          <w:rFonts w:eastAsiaTheme="minorEastAsia"/>
        </w:rPr>
        <w:t>, on obtient la figure 2.</w:t>
      </w:r>
    </w:p>
    <w:p w14:paraId="08F1F544" w14:textId="34D9B5DA" w:rsidR="006518F5" w:rsidRPr="002F3251" w:rsidRDefault="006518F5" w:rsidP="00856F08">
      <w:pPr>
        <w:jc w:val="both"/>
      </w:pPr>
    </w:p>
    <w:p w14:paraId="0C893703" w14:textId="5885B081" w:rsidR="000C5052" w:rsidRPr="002F3251" w:rsidRDefault="000C5052" w:rsidP="00856F08">
      <w:pPr>
        <w:pStyle w:val="Heading3"/>
        <w:jc w:val="both"/>
      </w:pPr>
      <w:bookmarkStart w:id="7" w:name="_Toc43408553"/>
      <w:r w:rsidRPr="002F3251">
        <w:t xml:space="preserve">Norme de </w:t>
      </w:r>
      <w:r w:rsidR="00146FE0" w:rsidRPr="002F3251">
        <w:t>Frobenius</w:t>
      </w:r>
      <w:r w:rsidRPr="002F3251">
        <w:t>, champs Von-Mises et Tresca du tenseur des contrainte.</w:t>
      </w:r>
      <w:bookmarkEnd w:id="7"/>
    </w:p>
    <w:p w14:paraId="76132287" w14:textId="2A0F73BE" w:rsidR="002432F4" w:rsidRPr="002F3251" w:rsidRDefault="00DB7B65" w:rsidP="00856F08">
      <w:pPr>
        <w:ind w:firstLine="0"/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0F610C63" wp14:editId="4C9D3DAE">
                <wp:simplePos x="0" y="0"/>
                <wp:positionH relativeFrom="margin">
                  <wp:posOffset>352425</wp:posOffset>
                </wp:positionH>
                <wp:positionV relativeFrom="paragraph">
                  <wp:posOffset>338455</wp:posOffset>
                </wp:positionV>
                <wp:extent cx="5477047" cy="1703706"/>
                <wp:effectExtent l="0" t="0" r="952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047" cy="1703706"/>
                          <a:chOff x="-287356" y="394359"/>
                          <a:chExt cx="7178503" cy="214100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65645" y="394359"/>
                            <a:ext cx="6407262" cy="1687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-287356" y="2208339"/>
                            <a:ext cx="7178503" cy="327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BB28A3" w14:textId="65E88B67" w:rsidR="00E86784" w:rsidRPr="003B5365" w:rsidRDefault="00E86784" w:rsidP="00016D38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26ADC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: Visualisation de la norme de Frobenius (magnitude du champ "normal-stress")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10C63" id="Group 15" o:spid="_x0000_s1032" style="position:absolute;left:0;text-align:left;margin-left:27.75pt;margin-top:26.65pt;width:431.25pt;height:134.15pt;z-index:251649024;mso-position-horizontal-relative:margin;mso-width-relative:margin;mso-height-relative:margin" coordorigin="-2873,3943" coordsize="71785,21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">
                <v:shape id="Picture 13" o:spid="_x0000_s1033" type="#_x0000_t75" style="position:absolute;left:1656;top:3943;width:64073;height:16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">
                  <v:imagedata r:id="rId13" o:title=""/>
                </v:shape>
                <v:shape id="Text Box 14" o:spid="_x0000_s1034" type="#_x0000_t202" style="position:absolute;left:-2873;top:22083;width:71784;height:3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14:paraId="5BBB28A3" w14:textId="65E88B67" w:rsidR="00E86784" w:rsidRPr="003B5365" w:rsidRDefault="00E86784" w:rsidP="00016D38">
                        <w:pPr>
                          <w:pStyle w:val="Caption"/>
                          <w:ind w:firstLine="0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26ADC"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: Visualisation de la norme de Frobenius (magnitude du champ "normal-stress")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91160D8" w14:textId="2DD81033" w:rsidR="003D4816" w:rsidRPr="002F3251" w:rsidRDefault="00C27372" w:rsidP="00856F08">
      <w:pPr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198325E" wp14:editId="3A220B09">
                <wp:simplePos x="0" y="0"/>
                <wp:positionH relativeFrom="margin">
                  <wp:align>center</wp:align>
                </wp:positionH>
                <wp:positionV relativeFrom="paragraph">
                  <wp:posOffset>2044700</wp:posOffset>
                </wp:positionV>
                <wp:extent cx="4855845" cy="1684655"/>
                <wp:effectExtent l="0" t="0" r="1905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5845" cy="1684655"/>
                          <a:chOff x="-24375" y="286392"/>
                          <a:chExt cx="6213085" cy="2294808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86392"/>
                            <a:ext cx="6188710" cy="178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-24375" y="2254175"/>
                            <a:ext cx="6188710" cy="327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F28DD0" w14:textId="5905810E" w:rsidR="00E86784" w:rsidRPr="003279F4" w:rsidRDefault="00E86784" w:rsidP="00FD237A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rFonts w:ascii="Roboto Slab" w:hAnsi="Roboto Slab"/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26ADC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: Critère de Von-Mises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8325E" id="Group 9" o:spid="_x0000_s1035" style="position:absolute;left:0;text-align:left;margin-left:0;margin-top:161pt;width:382.35pt;height:132.65pt;z-index:251640832;mso-position-horizontal:center;mso-position-horizontal-relative:margin;mso-width-relative:margin;mso-height-relative:margin" coordorigin="-243,2863" coordsize="62130,22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">
                <v:shape id="Picture 7" o:spid="_x0000_s1036" type="#_x0000_t75" style="position:absolute;top:2863;width:61887;height:17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">
                  <v:imagedata r:id="rId15" o:title=""/>
                </v:shape>
                <v:shape id="Text Box 8" o:spid="_x0000_s1037" type="#_x0000_t202" style="position:absolute;left:-243;top:22541;width:61886;height: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3DF28DD0" w14:textId="5905810E" w:rsidR="00E86784" w:rsidRPr="003279F4" w:rsidRDefault="00E86784" w:rsidP="00FD237A">
                        <w:pPr>
                          <w:pStyle w:val="Caption"/>
                          <w:ind w:firstLine="0"/>
                          <w:jc w:val="center"/>
                          <w:rPr>
                            <w:rFonts w:ascii="Roboto Slab" w:hAnsi="Roboto Slab"/>
                            <w:sz w:val="20"/>
                            <w:szCs w:val="20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26ADC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: Critère de Von-Mises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E969F99" w14:textId="77777777" w:rsidR="006666D0" w:rsidRDefault="006666D0" w:rsidP="00856F08">
      <w:pPr>
        <w:ind w:firstLine="0"/>
        <w:jc w:val="both"/>
      </w:pPr>
    </w:p>
    <w:p w14:paraId="1E030402" w14:textId="2E271A46" w:rsidR="00CB5BF1" w:rsidRDefault="00C27372" w:rsidP="00856F08">
      <w:pPr>
        <w:jc w:val="both"/>
      </w:pPr>
      <w:r w:rsidRPr="002F3251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5BB7050E" wp14:editId="2DC65E9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429250" cy="1690370"/>
                <wp:effectExtent l="0" t="0" r="0" b="5080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0" cy="1690370"/>
                          <a:chOff x="-401724" y="235900"/>
                          <a:chExt cx="6188711" cy="2385609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97717" y="235900"/>
                            <a:ext cx="5636950" cy="1923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-401724" y="2294484"/>
                            <a:ext cx="6188711" cy="327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581D44" w14:textId="38118035" w:rsidR="00E86784" w:rsidRPr="00724A57" w:rsidRDefault="00E86784" w:rsidP="00FD237A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rFonts w:ascii="Roboto Slab" w:hAnsi="Roboto Slab"/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26ADC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: Critère de Tresca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7050E" id="Group 12" o:spid="_x0000_s1038" style="position:absolute;left:0;text-align:left;margin-left:0;margin-top:0;width:427.5pt;height:133.1pt;z-index:251644928;mso-position-horizontal:center;mso-position-horizontal-relative:margin;mso-width-relative:margin;mso-height-relative:margin" coordorigin="-4017,2359" coordsize="61887,23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">
                <v:shape id="Picture 10" o:spid="_x0000_s1039" type="#_x0000_t75" style="position:absolute;left:-977;top:2359;width:56369;height:19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">
                  <v:imagedata r:id="rId17" o:title=""/>
                </v:shape>
                <v:shape id="Text Box 11" o:spid="_x0000_s1040" type="#_x0000_t202" style="position:absolute;left:-4017;top:22944;width:61886;height: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3D581D44" w14:textId="38118035" w:rsidR="00E86784" w:rsidRPr="00724A57" w:rsidRDefault="00E86784" w:rsidP="00FD237A">
                        <w:pPr>
                          <w:pStyle w:val="Caption"/>
                          <w:ind w:firstLine="0"/>
                          <w:jc w:val="center"/>
                          <w:rPr>
                            <w:rFonts w:ascii="Roboto Slab" w:hAnsi="Roboto Slab"/>
                            <w:sz w:val="20"/>
                            <w:szCs w:val="20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26ADC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: Critère de Tresca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7478FEB" w14:textId="716427F3" w:rsidR="003D4816" w:rsidRPr="002F3251" w:rsidRDefault="003D4816" w:rsidP="00856F08">
      <w:pPr>
        <w:jc w:val="both"/>
      </w:pPr>
      <w:r w:rsidRPr="002F3251">
        <w:t xml:space="preserve">Le </w:t>
      </w:r>
      <w:r w:rsidR="003E7CB4" w:rsidRPr="002F3251">
        <w:t>critère</w:t>
      </w:r>
      <w:r w:rsidRPr="002F3251">
        <w:t xml:space="preserve"> de Von-Mises </w:t>
      </w:r>
      <w:r w:rsidR="003E7CB4" w:rsidRPr="002F3251">
        <w:t>représente</w:t>
      </w:r>
      <w:r w:rsidRPr="002F3251">
        <w:t xml:space="preserve"> la valeur critique de </w:t>
      </w:r>
      <w:r w:rsidR="003E7CB4" w:rsidRPr="002F3251">
        <w:t>l’énergie</w:t>
      </w:r>
      <w:r w:rsidRPr="002F3251">
        <w:t xml:space="preserve"> de </w:t>
      </w:r>
      <w:r w:rsidR="003E7CB4" w:rsidRPr="002F3251">
        <w:t>déformation</w:t>
      </w:r>
      <w:r w:rsidRPr="002F3251">
        <w:t xml:space="preserve"> </w:t>
      </w:r>
      <w:r w:rsidR="003E7CB4" w:rsidRPr="002F3251">
        <w:t>élastique</w:t>
      </w:r>
      <w:r w:rsidR="003E7CB4">
        <w:t>.</w:t>
      </w:r>
      <w:r w:rsidRPr="002F3251">
        <w:t xml:space="preserve"> </w:t>
      </w:r>
      <w:r w:rsidR="003E7CB4">
        <w:t>L</w:t>
      </w:r>
      <w:r w:rsidRPr="002F3251">
        <w:t xml:space="preserve">e </w:t>
      </w:r>
      <w:r w:rsidR="003E7CB4" w:rsidRPr="002F3251">
        <w:t>critère</w:t>
      </w:r>
      <w:r w:rsidRPr="002F3251">
        <w:t xml:space="preserve"> de Tresca traduit </w:t>
      </w:r>
      <w:r w:rsidR="00750900" w:rsidRPr="002F3251">
        <w:t>la valeur critique du maximum de la force de cisaillement (Christensen, 2019).</w:t>
      </w:r>
      <w:r w:rsidR="002D295E" w:rsidRPr="002F3251">
        <w:t xml:space="preserve"> Ces deux </w:t>
      </w:r>
      <w:r w:rsidR="003E7CB4" w:rsidRPr="002F3251">
        <w:t>valeurs</w:t>
      </w:r>
      <w:r w:rsidR="002D295E" w:rsidRPr="002F3251">
        <w:t xml:space="preserve"> </w:t>
      </w:r>
      <w:r w:rsidR="00D03189">
        <w:t>traduisent</w:t>
      </w:r>
      <w:r w:rsidR="002D295E" w:rsidRPr="002F3251">
        <w:t xml:space="preserve"> les limites de </w:t>
      </w:r>
      <w:r w:rsidR="003E7CB4" w:rsidRPr="002F3251">
        <w:t>plasticité</w:t>
      </w:r>
      <w:r w:rsidR="002D295E" w:rsidRPr="002F3251">
        <w:t xml:space="preserve"> </w:t>
      </w:r>
      <w:r w:rsidR="003E7CB4" w:rsidRPr="002F3251">
        <w:t>du matériau</w:t>
      </w:r>
      <w:r w:rsidR="002D295E" w:rsidRPr="002F3251">
        <w:t xml:space="preserve">. Sur les figures 4 et 5, </w:t>
      </w:r>
      <w:r w:rsidR="00016D38">
        <w:t xml:space="preserve">l’analyse de ces </w:t>
      </w:r>
      <w:r w:rsidR="002D295E" w:rsidRPr="002F3251">
        <w:t xml:space="preserve">critères </w:t>
      </w:r>
      <w:r w:rsidR="003E7CB4">
        <w:t xml:space="preserve">montre </w:t>
      </w:r>
      <w:r w:rsidR="00C749E9" w:rsidRPr="002F3251">
        <w:t xml:space="preserve">que les contraintes les plus importantes sont </w:t>
      </w:r>
      <w:r w:rsidR="003E7CB4" w:rsidRPr="002F3251">
        <w:t>exercées</w:t>
      </w:r>
      <w:r w:rsidR="00C749E9" w:rsidRPr="002F3251">
        <w:t xml:space="preserve"> sur les coins du bas </w:t>
      </w:r>
      <w:r w:rsidR="003E7CB4" w:rsidRPr="002F3251">
        <w:t>à</w:t>
      </w:r>
      <w:r w:rsidR="00C749E9" w:rsidRPr="002F3251">
        <w:t xml:space="preserve"> gauche et </w:t>
      </w:r>
      <w:r w:rsidR="003E7CB4" w:rsidRPr="002F3251">
        <w:t>à</w:t>
      </w:r>
      <w:r w:rsidR="00C749E9" w:rsidRPr="002F3251">
        <w:t xml:space="preserve"> droite</w:t>
      </w:r>
      <w:r w:rsidR="003E7CB4">
        <w:t xml:space="preserve"> de la poutre</w:t>
      </w:r>
      <w:r w:rsidR="00016D38">
        <w:t xml:space="preserve">. Ces points sont les </w:t>
      </w:r>
      <w:r w:rsidR="00E86784">
        <w:t xml:space="preserve">plus </w:t>
      </w:r>
      <w:r w:rsidR="00016D38">
        <w:t>susceptibles d’entrer en déformation plastique, et de rompre.</w:t>
      </w:r>
    </w:p>
    <w:p w14:paraId="605F9F2F" w14:textId="00A6BD02" w:rsidR="00750900" w:rsidRDefault="00750900" w:rsidP="00856F08">
      <w:pPr>
        <w:ind w:firstLine="0"/>
        <w:jc w:val="both"/>
      </w:pPr>
    </w:p>
    <w:p w14:paraId="17ADA78F" w14:textId="77777777" w:rsidR="00461A61" w:rsidRPr="002F3251" w:rsidRDefault="00461A61" w:rsidP="00856F08">
      <w:pPr>
        <w:ind w:firstLine="0"/>
        <w:jc w:val="both"/>
      </w:pPr>
    </w:p>
    <w:p w14:paraId="12BEDE7C" w14:textId="2B27276C" w:rsidR="00750900" w:rsidRPr="002F3251" w:rsidRDefault="00EE0FC4" w:rsidP="00856F08">
      <w:pPr>
        <w:pStyle w:val="Heading2"/>
        <w:jc w:val="both"/>
      </w:pPr>
      <w:bookmarkStart w:id="8" w:name="_Toc43408554"/>
      <w:r w:rsidRPr="002F3251">
        <w:t xml:space="preserve">PARTIE 2 : </w:t>
      </w:r>
      <w:r w:rsidR="0087042F">
        <w:t xml:space="preserve">Perte de </w:t>
      </w:r>
      <w:r w:rsidR="00016D38">
        <w:t>coercivité</w:t>
      </w:r>
      <w:bookmarkEnd w:id="8"/>
    </w:p>
    <w:p w14:paraId="3899891E" w14:textId="77777777" w:rsidR="000F476F" w:rsidRPr="002F3251" w:rsidRDefault="000F476F" w:rsidP="00856F08">
      <w:pPr>
        <w:jc w:val="both"/>
      </w:pPr>
    </w:p>
    <w:p w14:paraId="26955943" w14:textId="378088DD" w:rsidR="0071433C" w:rsidRDefault="0071433C" w:rsidP="00856F08">
      <w:pPr>
        <w:pStyle w:val="Heading3"/>
        <w:jc w:val="both"/>
      </w:pPr>
      <w:bookmarkStart w:id="9" w:name="_Toc43408555"/>
      <w:r w:rsidRPr="002F3251">
        <w:t>Maillage avec GMSH</w:t>
      </w:r>
      <w:bookmarkEnd w:id="9"/>
    </w:p>
    <w:p w14:paraId="002298B8" w14:textId="5B6BB921" w:rsidR="00FD10D2" w:rsidRPr="00FD10D2" w:rsidRDefault="00FD10D2" w:rsidP="00856F08">
      <w:pPr>
        <w:jc w:val="both"/>
      </w:pPr>
    </w:p>
    <w:p w14:paraId="07CB7244" w14:textId="0661A6EA" w:rsidR="0007310C" w:rsidRDefault="00FD10D2" w:rsidP="00856F08">
      <w:pPr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0037D02" wp14:editId="5B293DF4">
                <wp:simplePos x="0" y="0"/>
                <wp:positionH relativeFrom="margin">
                  <wp:align>center</wp:align>
                </wp:positionH>
                <wp:positionV relativeFrom="paragraph">
                  <wp:posOffset>379095</wp:posOffset>
                </wp:positionV>
                <wp:extent cx="5731510" cy="1340485"/>
                <wp:effectExtent l="0" t="0" r="254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340485"/>
                          <a:chOff x="0" y="8635"/>
                          <a:chExt cx="6188710" cy="1447803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8635"/>
                            <a:ext cx="6188710" cy="107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1146558"/>
                            <a:ext cx="6188710" cy="309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98AEEC" w14:textId="58DA9A00" w:rsidR="00E86784" w:rsidRPr="00C5702A" w:rsidRDefault="00E86784" w:rsidP="00FD237A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26ADC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: Poutre trouée pour L =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037D02" id="Group 18" o:spid="_x0000_s1041" style="position:absolute;left:0;text-align:left;margin-left:0;margin-top:29.85pt;width:451.3pt;height:105.55pt;z-index:251653120;mso-position-horizontal:center;mso-position-horizontal-relative:margin;mso-width-relative:margin;mso-height-relative:margin" coordorigin=",86" coordsize="61887,14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">
                <v:shape id="Picture 16" o:spid="_x0000_s1042" type="#_x0000_t75" style="position:absolute;top:86;width:61887;height:10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">
                  <v:imagedata r:id="rId19" o:title=""/>
                </v:shape>
                <v:shape id="Text Box 17" o:spid="_x0000_s1043" type="#_x0000_t202" style="position:absolute;top:11465;width:61887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<v:textbox inset="0,0,0,0">
                    <w:txbxContent>
                      <w:p w14:paraId="3898AEEC" w14:textId="58DA9A00" w:rsidR="00E86784" w:rsidRPr="00C5702A" w:rsidRDefault="00E86784" w:rsidP="00FD237A">
                        <w:pPr>
                          <w:pStyle w:val="Caption"/>
                          <w:ind w:firstLine="0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26ADC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: Poutre trouée pour L = 8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Pour cette section, a</w:t>
      </w:r>
      <w:r w:rsidRPr="00FD10D2">
        <w:t xml:space="preserve">n ajoute deux trous circulaires dans le domaine </w:t>
      </w:r>
      <w:r w:rsidR="00D03189">
        <w:t xml:space="preserve">de la </w:t>
      </w:r>
      <w:r>
        <w:t>figure 1</w:t>
      </w:r>
      <w:r w:rsidRPr="00FD10D2">
        <w:t>.</w:t>
      </w:r>
    </w:p>
    <w:p w14:paraId="4E8A685B" w14:textId="01DC584E" w:rsidR="00C27372" w:rsidRPr="002F3251" w:rsidRDefault="00C27372" w:rsidP="00856F08">
      <w:pPr>
        <w:jc w:val="both"/>
      </w:pPr>
    </w:p>
    <w:p w14:paraId="365CE0D1" w14:textId="1820179A" w:rsidR="0007310C" w:rsidRDefault="00C27372" w:rsidP="00856F08">
      <w:pPr>
        <w:pStyle w:val="Heading3"/>
        <w:jc w:val="both"/>
      </w:pPr>
      <w:bookmarkStart w:id="10" w:name="_Toc43408556"/>
      <w:r>
        <w:t>Solution</w:t>
      </w:r>
      <w:r w:rsidR="009A2DDB">
        <w:t>s</w:t>
      </w:r>
      <w:r w:rsidR="00163282" w:rsidRPr="002F3251">
        <w:t xml:space="preserve"> obtenue</w:t>
      </w:r>
      <w:r w:rsidR="009A2DDB">
        <w:t>s</w:t>
      </w:r>
      <w:r w:rsidR="00BE71AA" w:rsidRPr="002F3251">
        <w:t xml:space="preserve"> pour </w:t>
      </w:r>
      <m:oMath>
        <m:r>
          <m:rPr>
            <m:sty m:val="bi"/>
          </m:rPr>
          <w:rPr>
            <w:rFonts w:ascii="Cambria Math" w:hAnsi="Cambria Math"/>
          </w:rPr>
          <m:t>λ/μ=1</m:t>
        </m:r>
      </m:oMath>
      <w:bookmarkEnd w:id="10"/>
    </w:p>
    <w:p w14:paraId="22363FB8" w14:textId="77777777" w:rsidR="00016D38" w:rsidRPr="00016D38" w:rsidRDefault="00016D38" w:rsidP="00856F08">
      <w:pPr>
        <w:jc w:val="both"/>
      </w:pPr>
    </w:p>
    <w:p w14:paraId="4EC8F2D2" w14:textId="37D07794" w:rsidR="00992BAB" w:rsidRDefault="00FD10D2" w:rsidP="00856F08">
      <w:pPr>
        <w:jc w:val="both"/>
        <w:rPr>
          <w:rFonts w:eastAsiaTheme="minorEastAsia"/>
        </w:rPr>
      </w:pPr>
      <w:r>
        <w:t xml:space="preserve">Les bords gauche et droit sont fixes, et on pince la poutre, </w:t>
      </w:r>
      <w:r w:rsidR="00E86784">
        <w:t>c’est-à-dire</w:t>
      </w:r>
      <w:r>
        <w:t xml:space="preserve"> </w:t>
      </w:r>
      <w:r w:rsidR="00E86784">
        <w:t>qu’</w:t>
      </w:r>
      <w:r>
        <w:t xml:space="preserve">on applique une force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0,1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E86784">
        <w:rPr>
          <w:rFonts w:eastAsiaTheme="minorEastAsia"/>
        </w:rPr>
        <w:t xml:space="preserve"> </w:t>
      </w:r>
      <w:r w:rsidRPr="00FD10D2">
        <w:rPr>
          <w:rFonts w:eastAsiaTheme="minorEastAsia"/>
        </w:rPr>
        <w:t xml:space="preserve">sur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et une force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0,-1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E86784">
        <w:rPr>
          <w:rFonts w:eastAsiaTheme="minorEastAsia"/>
        </w:rPr>
        <w:t xml:space="preserve"> </w:t>
      </w:r>
      <w:r w:rsidRPr="00FD10D2">
        <w:rPr>
          <w:rFonts w:eastAsiaTheme="minorEastAsia"/>
        </w:rPr>
        <w:t xml:space="preserve">sur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. </w:t>
      </w:r>
      <w:r>
        <w:t xml:space="preserve"> Aussi, o</w:t>
      </w:r>
      <w:r w:rsidR="00BE71AA" w:rsidRPr="002F3251">
        <w:t xml:space="preserve">n supprime la </w:t>
      </w:r>
      <w:r w:rsidR="00163282">
        <w:t>f</w:t>
      </w:r>
      <w:r w:rsidR="00BE71AA" w:rsidRPr="002F3251">
        <w:t xml:space="preserve">orce volumique </w:t>
      </w:r>
      <m:oMath>
        <m:r>
          <w:rPr>
            <w:rFonts w:ascii="Cambria Math" w:hAnsi="Cambria Math"/>
          </w:rPr>
          <m:t>f</m:t>
        </m:r>
      </m:oMath>
      <w:r w:rsidRPr="002F3251">
        <w:t xml:space="preserve"> </w:t>
      </w:r>
      <w:r w:rsidR="00BE71AA" w:rsidRPr="002F3251">
        <w:t>qui s’appliqu</w:t>
      </w:r>
      <w:r>
        <w:t>ait précédemment</w:t>
      </w:r>
      <w:r w:rsidR="00BE71AA" w:rsidRPr="002F3251">
        <w:t xml:space="preserve"> au solide</w:t>
      </w:r>
      <w:r>
        <w:t>.</w:t>
      </w:r>
      <w:r w:rsidR="00BE71AA" w:rsidRPr="002F3251">
        <w:t xml:space="preserve"> </w:t>
      </w:r>
      <w:r>
        <w:t>O</w:t>
      </w:r>
      <w:r w:rsidR="00BE71AA" w:rsidRPr="002F3251">
        <w:t xml:space="preserve">n </w:t>
      </w:r>
      <w:r w:rsidR="00163282">
        <w:t xml:space="preserve">considère </w:t>
      </w:r>
      <w:r w:rsidR="00BE71AA" w:rsidRPr="002F3251">
        <w:t xml:space="preserve">la densité </w:t>
      </w:r>
      <m:oMath>
        <m:r>
          <w:rPr>
            <w:rFonts w:ascii="Cambria Math" w:hAnsi="Cambria Math"/>
          </w:rPr>
          <m:t xml:space="preserve">ρ=8100 </m:t>
        </m:r>
        <m: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g/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E71AA" w:rsidRPr="002F3251">
        <w:t xml:space="preserve"> et on teste </w:t>
      </w:r>
      <w:r w:rsidR="00E86784">
        <w:t xml:space="preserve">pour </w:t>
      </w:r>
      <w:r w:rsidR="00BE71AA" w:rsidRPr="002F3251">
        <w:t xml:space="preserve">différentes valeurs de </w:t>
      </w:r>
      <m:oMath>
        <m:r>
          <w:rPr>
            <w:rFonts w:ascii="Cambria Math" w:hAnsi="Cambria Math"/>
          </w:rPr>
          <m:t>E</m:t>
        </m:r>
      </m:oMath>
      <w:r w:rsidR="00163282">
        <w:rPr>
          <w:rFonts w:eastAsiaTheme="minorEastAsia"/>
        </w:rPr>
        <w:t xml:space="preserve"> </w:t>
      </w:r>
      <w:r w:rsidR="00BE71AA" w:rsidRPr="002F3251">
        <w:t xml:space="preserve">et </w:t>
      </w:r>
      <m:oMath>
        <m:r>
          <w:rPr>
            <w:rFonts w:ascii="Cambria Math" w:hAnsi="Cambria Math"/>
          </w:rPr>
          <m:t>ν</m:t>
        </m:r>
      </m:oMath>
      <w:r w:rsidR="00016D38">
        <w:rPr>
          <w:rFonts w:eastAsiaTheme="minorEastAsia"/>
        </w:rPr>
        <w:t xml:space="preserve"> de façon à toujours avoir</w:t>
      </w:r>
      <w:r w:rsidR="00E86784">
        <w:rPr>
          <w:rFonts w:eastAsiaTheme="minorEastAsia"/>
        </w:rPr>
        <w:t xml:space="preserve">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μ</m:t>
            </m:r>
          </m:den>
        </m:f>
        <m:r>
          <w:rPr>
            <w:rFonts w:ascii="Cambria Math" w:hAnsi="Cambria Math"/>
          </w:rPr>
          <m:t>=1</m:t>
        </m:r>
      </m:oMath>
      <w:r w:rsidR="00BE71AA" w:rsidRPr="002F3251">
        <w:t xml:space="preserve">. </w:t>
      </w:r>
      <w:r w:rsidR="00992BAB">
        <w:t xml:space="preserve">On rappelle que les coefficients de Lamé </w:t>
      </w:r>
      <m:oMath>
        <m:r>
          <w:rPr>
            <w:rFonts w:ascii="Cambria Math" w:hAnsi="Cambria Math"/>
          </w:rPr>
          <m:t xml:space="preserve">λ </m:t>
        </m:r>
      </m:oMath>
      <w:r w:rsidR="00992BAB" w:rsidRPr="00992BAB">
        <w:rPr>
          <w:rFonts w:eastAsiaTheme="minorEastAsia"/>
        </w:rPr>
        <w:t>et</w:t>
      </w:r>
      <m:oMath>
        <m:r>
          <w:rPr>
            <w:rFonts w:ascii="Cambria Math" w:hAnsi="Cambria Math"/>
          </w:rPr>
          <m:t xml:space="preserve"> μ</m:t>
        </m:r>
      </m:oMath>
      <w:r w:rsidR="00992BAB">
        <w:t xml:space="preserve"> </w:t>
      </w:r>
      <w:r w:rsidR="00697952">
        <w:t>(</w:t>
      </w:r>
      <w:r w:rsidR="00E86784">
        <w:t xml:space="preserve">donnés </w:t>
      </w:r>
      <w:r w:rsidR="00697952">
        <w:t xml:space="preserve">ici en </w:t>
      </w:r>
      <m:oMath>
        <m:r>
          <w:rPr>
            <w:rFonts w:ascii="Cambria Math" w:hAnsi="Cambria Math"/>
          </w:rPr>
          <m:t>GPa</m:t>
        </m:r>
      </m:oMath>
      <w:r w:rsidR="00697952">
        <w:t xml:space="preserve">) </w:t>
      </w:r>
      <w:r w:rsidR="00992BAB">
        <w:t xml:space="preserve">sont obtenus à partir du </w:t>
      </w:r>
      <w:r w:rsidR="00992BAB" w:rsidRPr="00992BAB">
        <w:t xml:space="preserve">module de Young </w:t>
      </w:r>
      <m:oMath>
        <m:r>
          <w:rPr>
            <w:rFonts w:ascii="Cambria Math" w:hAnsi="Cambria Math"/>
          </w:rPr>
          <m:t>E</m:t>
        </m:r>
      </m:oMath>
      <w:r w:rsidR="00992BAB">
        <w:t xml:space="preserve"> et du coefficient de Poisson </w:t>
      </w:r>
      <m:oMath>
        <m:r>
          <w:rPr>
            <w:rFonts w:ascii="Cambria Math" w:hAnsi="Cambria Math"/>
          </w:rPr>
          <m:t>ν</m:t>
        </m:r>
      </m:oMath>
      <w:r w:rsidR="00992BAB">
        <w:rPr>
          <w:rFonts w:eastAsiaTheme="minorEastAsia"/>
        </w:rPr>
        <w:t xml:space="preserve"> par les formules :</w:t>
      </w:r>
    </w:p>
    <w:p w14:paraId="525B82E5" w14:textId="56F6CFA2" w:rsidR="00992BAB" w:rsidRDefault="00992BAB" w:rsidP="00856F08">
      <w:pPr>
        <w:jc w:val="both"/>
      </w:pPr>
      <m:oMathPara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Eν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1+ν</m:t>
                  </m:r>
                </m:e>
              </m:d>
              <m:r>
                <w:rPr>
                  <w:rFonts w:ascii="Cambria Math" w:hAnsi="Cambria Math"/>
                </w:rPr>
                <m:t>(1-2ν)</m:t>
              </m:r>
            </m:den>
          </m:f>
          <m:r>
            <w:rPr>
              <w:rFonts w:ascii="Cambria Math" w:hAnsi="Cambria Math"/>
            </w:rPr>
            <m:t xml:space="preserve">        </m:t>
          </m:r>
          <m:r>
            <m:rPr>
              <m:nor/>
            </m:rPr>
            <w:rPr>
              <w:rFonts w:ascii="Cambria Math" w:hAnsi="Cambria Math"/>
            </w:rPr>
            <m:t>et</m:t>
          </m:r>
          <m:r>
            <w:rPr>
              <w:rFonts w:ascii="Cambria Math" w:hAnsi="Cambria Math"/>
            </w:rPr>
            <m:t xml:space="preserve">      </m:t>
          </m:r>
          <m:r>
            <w:rPr>
              <w:rFonts w:ascii="Cambria Math" w:hAnsi="Cambria Math"/>
            </w:rPr>
            <m:t>μ=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</m:num>
            <m:den>
              <m:r>
                <w:rPr>
                  <w:rFonts w:ascii="Cambria Math" w:hAnsi="Cambria Math"/>
                </w:rPr>
                <m:t>2(1+ν)</m:t>
              </m:r>
            </m:den>
          </m:f>
          <m: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br/>
          </m:r>
        </m:oMath>
      </m:oMathPara>
      <w:r>
        <w:t xml:space="preserve"> </w:t>
      </w:r>
    </w:p>
    <w:p w14:paraId="1D5760FA" w14:textId="3ACB9C83" w:rsidR="00BD52BA" w:rsidRPr="002F3251" w:rsidRDefault="00D0157B" w:rsidP="00856F08">
      <w:pPr>
        <w:ind w:firstLine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01D27087" wp14:editId="29210181">
                <wp:simplePos x="0" y="0"/>
                <wp:positionH relativeFrom="margin">
                  <wp:align>right</wp:align>
                </wp:positionH>
                <wp:positionV relativeFrom="paragraph">
                  <wp:posOffset>698500</wp:posOffset>
                </wp:positionV>
                <wp:extent cx="6230620" cy="3606800"/>
                <wp:effectExtent l="0" t="0" r="0" b="0"/>
                <wp:wrapTopAndBottom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0620" cy="3606800"/>
                          <a:chOff x="-69013" y="0"/>
                          <a:chExt cx="6231798" cy="3608086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-25877" y="1816285"/>
                            <a:ext cx="6188662" cy="1791801"/>
                            <a:chOff x="-25877" y="-18362"/>
                            <a:chExt cx="6188662" cy="1640074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01927" y="-18362"/>
                              <a:ext cx="5577205" cy="126805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Text Box 20"/>
                          <wps:cNvSpPr txBox="1"/>
                          <wps:spPr>
                            <a:xfrm>
                              <a:off x="-25877" y="1336270"/>
                              <a:ext cx="6188662" cy="285442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598D5A" w14:textId="009A93D5" w:rsidR="00E86784" w:rsidRPr="00F16EBA" w:rsidRDefault="00E86784" w:rsidP="00697952">
                                <w:pPr>
                                  <w:pStyle w:val="Caption"/>
                                  <w:ind w:firstLine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8 : Déformation verticale 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λ=μ=1</m:t>
                                  </m:r>
                                </m:oMath>
                                <w:r>
                                  <w:rPr>
                                    <w:rFonts w:eastAsiaTheme="minorEastAsia"/>
                                  </w:rPr>
                                  <w:t xml:space="preserve"> </w:t>
                                </w:r>
                                <w:r>
                                  <w:t xml:space="preserve">avec un facteur d'échelle de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5×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8</m:t>
                                      </m:r>
                                    </m:sup>
                                  </m:sSup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231" name="Group 231"/>
                        <wpg:cNvGrpSpPr/>
                        <wpg:grpSpPr>
                          <a:xfrm>
                            <a:off x="-69013" y="0"/>
                            <a:ext cx="6188027" cy="1790521"/>
                            <a:chOff x="-77639" y="183419"/>
                            <a:chExt cx="6188027" cy="1705917"/>
                          </a:xfrm>
                        </wpg:grpSpPr>
                        <pic:pic xmlns:pic="http://schemas.openxmlformats.org/drawingml/2006/picture">
                          <pic:nvPicPr>
                            <pic:cNvPr id="232" name="Picture 2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01925" y="183419"/>
                              <a:ext cx="5577205" cy="139274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3" name="Text Box 233"/>
                          <wps:cNvSpPr txBox="1"/>
                          <wps:spPr>
                            <a:xfrm>
                              <a:off x="-77639" y="1594037"/>
                              <a:ext cx="6188027" cy="295299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DC042A" w14:textId="57F14C02" w:rsidR="00E86784" w:rsidRPr="00F16EBA" w:rsidRDefault="00E86784" w:rsidP="00697952">
                                <w:pPr>
                                  <w:pStyle w:val="Caption"/>
                                  <w:ind w:firstLine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7 : Solution 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λ=μ=1</m:t>
                                  </m:r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27087" id="Group 258" o:spid="_x0000_s1044" style="position:absolute;left:0;text-align:left;margin-left:439.4pt;margin-top:55pt;width:490.6pt;height:284pt;z-index:251752448;mso-position-horizontal:right;mso-position-horizontal-relative:margin;mso-width-relative:margin;mso-height-relative:margin" coordorigin="-690" coordsize="62317,36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">
                <v:group id="Group 27" o:spid="_x0000_s1045" style="position:absolute;left:-258;top:18162;width:61885;height:17918" coordorigin="-258,-183" coordsize="61886,1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Picture 19" o:spid="_x0000_s1046" type="#_x0000_t75" style="position:absolute;left:3019;top:-183;width:55772;height:1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">
                    <v:imagedata r:id="rId22" o:title=""/>
                  </v:shape>
                  <v:shape id="Text Box 20" o:spid="_x0000_s1047" type="#_x0000_t202" style="position:absolute;left:-258;top:13362;width:61885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  <v:textbox style="mso-fit-shape-to-text:t" inset="0,0,0,0">
                      <w:txbxContent>
                        <w:p w14:paraId="10598D5A" w14:textId="009A93D5" w:rsidR="00E86784" w:rsidRPr="00F16EBA" w:rsidRDefault="00E86784" w:rsidP="00697952">
                          <w:pPr>
                            <w:pStyle w:val="Caption"/>
                            <w:ind w:firstLine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8 : Déformation verticale 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λ=μ=1</m:t>
                            </m:r>
                          </m:oMath>
                          <w:r>
                            <w:rPr>
                              <w:rFonts w:eastAsiaTheme="minorEastAsia"/>
                            </w:rPr>
                            <w:t xml:space="preserve"> </w:t>
                          </w:r>
                          <w:r>
                            <w:t xml:space="preserve">avec un facteur d'échelle de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5×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</m:sup>
                            </m:sSup>
                          </m:oMath>
                        </w:p>
                      </w:txbxContent>
                    </v:textbox>
                  </v:shape>
                </v:group>
                <v:group id="Group 231" o:spid="_x0000_s1048" style="position:absolute;left:-690;width:61880;height:17905" coordorigin="-776,1834" coordsize="61880,17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shape id="Picture 232" o:spid="_x0000_s1049" type="#_x0000_t75" style="position:absolute;left:3019;top:1834;width:55772;height:13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">
                    <v:imagedata r:id="rId23" o:title=""/>
                  </v:shape>
                  <v:shape id="Text Box 233" o:spid="_x0000_s1050" type="#_x0000_t202" style="position:absolute;left:-776;top:15940;width:6187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  <v:textbox style="mso-fit-shape-to-text:t" inset="0,0,0,0">
                      <w:txbxContent>
                        <w:p w14:paraId="11DC042A" w14:textId="57F14C02" w:rsidR="00E86784" w:rsidRPr="00F16EBA" w:rsidRDefault="00E86784" w:rsidP="00697952">
                          <w:pPr>
                            <w:pStyle w:val="Caption"/>
                            <w:ind w:firstLine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7 : Solution 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λ=μ=1</m:t>
                            </m:r>
                          </m:oMath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t xml:space="preserve">Sauf indication </w:t>
      </w:r>
      <w:r w:rsidR="00E86784">
        <w:t>contraire</w:t>
      </w:r>
      <w:r>
        <w:t xml:space="preserve">, le </w:t>
      </w:r>
      <w:r w:rsidR="00E86784">
        <w:t>diamètre</w:t>
      </w:r>
      <w:r>
        <w:t xml:space="preserve"> du maillage </w:t>
      </w:r>
      <w:r w:rsidR="00E86784">
        <w:t>utilisé</w:t>
      </w:r>
      <w:r>
        <w:t xml:space="preserve"> est de </w:t>
      </w:r>
      <m:oMath>
        <m:r>
          <m:rPr>
            <m:sty m:val="bi"/>
          </m:rPr>
          <w:rPr>
            <w:rFonts w:ascii="Cambria Math" w:hAnsi="Cambria Math"/>
          </w:rPr>
          <m:t>h=0.05</m:t>
        </m:r>
      </m:oMath>
      <w:r>
        <w:t xml:space="preserve">. </w:t>
      </w:r>
      <w:r w:rsidR="00EA0B54">
        <w:t>À</w:t>
      </w:r>
      <w:r w:rsidR="00F90F38" w:rsidRPr="002F3251">
        <w:t xml:space="preserve"> l’aide du filtre </w:t>
      </w:r>
      <w:r w:rsidR="00F90F38" w:rsidRPr="00016D38">
        <w:rPr>
          <w:b/>
          <w:bCs/>
        </w:rPr>
        <w:t>ExtractComponent</w:t>
      </w:r>
      <w:r w:rsidR="00F90F38" w:rsidRPr="002F3251">
        <w:t xml:space="preserve"> de Paraview, on </w:t>
      </w:r>
      <w:r w:rsidR="00163282" w:rsidRPr="002F3251">
        <w:t>affiche</w:t>
      </w:r>
      <w:r w:rsidR="00BE71AA" w:rsidRPr="002F3251">
        <w:t xml:space="preserve"> </w:t>
      </w:r>
      <w:r w:rsidR="00F90F38" w:rsidRPr="002F3251">
        <w:t xml:space="preserve">les lignes de niveau du </w:t>
      </w:r>
      <w:r w:rsidR="00163282" w:rsidRPr="002F3251">
        <w:t>déplacement</w:t>
      </w:r>
      <w:r w:rsidR="00F90F38" w:rsidRPr="002F3251">
        <w:t xml:space="preserve"> </w:t>
      </w:r>
      <w:r w:rsidR="00163282" w:rsidRPr="002F3251">
        <w:t>vertical</w:t>
      </w:r>
      <w:r w:rsidR="00F90F38" w:rsidRPr="002F325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F90F38" w:rsidRPr="002F3251">
        <w:t xml:space="preserve"> </w:t>
      </w:r>
      <w:r w:rsidR="00BE71AA" w:rsidRPr="002F3251">
        <w:t xml:space="preserve">avec un </w:t>
      </w:r>
      <w:r w:rsidR="00016D38">
        <w:t xml:space="preserve">facteur d'échelle qu’on ajustera </w:t>
      </w:r>
      <w:r w:rsidR="003830CF" w:rsidRPr="002F3251">
        <w:t>en fonction de l’</w:t>
      </w:r>
      <w:r w:rsidR="00163282" w:rsidRPr="002F3251">
        <w:t>intensité</w:t>
      </w:r>
      <w:r w:rsidR="003830CF" w:rsidRPr="002F3251">
        <w:t xml:space="preserve"> des </w:t>
      </w:r>
      <w:r w:rsidR="00163282" w:rsidRPr="002F3251">
        <w:t>déformations</w:t>
      </w:r>
      <w:r w:rsidR="00F90F38" w:rsidRPr="002F3251">
        <w:t>.</w:t>
      </w:r>
    </w:p>
    <w:p w14:paraId="1CB9B83F" w14:textId="2BA5F280" w:rsidR="00BD52BA" w:rsidRPr="002F3251" w:rsidRDefault="00697952" w:rsidP="00856F08">
      <w:pPr>
        <w:pStyle w:val="Equations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73810B47" wp14:editId="1854E860">
                <wp:simplePos x="0" y="0"/>
                <wp:positionH relativeFrom="margin">
                  <wp:align>right</wp:align>
                </wp:positionH>
                <wp:positionV relativeFrom="paragraph">
                  <wp:posOffset>4006850</wp:posOffset>
                </wp:positionV>
                <wp:extent cx="6188710" cy="3583305"/>
                <wp:effectExtent l="0" t="0" r="2540" b="0"/>
                <wp:wrapTopAndBottom/>
                <wp:docPr id="257" name="Group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583305"/>
                          <a:chOff x="-25879" y="0"/>
                          <a:chExt cx="6188710" cy="3584612"/>
                        </a:xfrm>
                      </wpg:grpSpPr>
                      <wpg:grpSp>
                        <wpg:cNvPr id="201" name="Group 201"/>
                        <wpg:cNvGrpSpPr/>
                        <wpg:grpSpPr>
                          <a:xfrm>
                            <a:off x="181154" y="1816298"/>
                            <a:ext cx="5893435" cy="1768314"/>
                            <a:chOff x="27176" y="-163237"/>
                            <a:chExt cx="6188710" cy="1679254"/>
                          </a:xfrm>
                        </wpg:grpSpPr>
                        <pic:pic xmlns:pic="http://schemas.openxmlformats.org/drawingml/2006/picture">
                          <pic:nvPicPr>
                            <pic:cNvPr id="202" name="Picture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17596" y="-163237"/>
                              <a:ext cx="5953518" cy="13280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3" name="Text Box 203"/>
                          <wps:cNvSpPr txBox="1"/>
                          <wps:spPr>
                            <a:xfrm>
                              <a:off x="27176" y="1206319"/>
                              <a:ext cx="6188710" cy="30969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54EF5F" w14:textId="13868906" w:rsidR="00E86784" w:rsidRPr="00F21C34" w:rsidRDefault="00E86784" w:rsidP="00697952">
                                <w:pPr>
                                  <w:pStyle w:val="Caption"/>
                                  <w:ind w:firstLine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10 : Déformation verticale 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λ=μ=5</m:t>
                                  </m:r>
                                </m:oMath>
                                <w:r>
                                  <w:rPr>
                                    <w:rFonts w:eastAsiaTheme="minorEastAsia"/>
                                  </w:rPr>
                                  <w:t xml:space="preserve"> </w:t>
                                </w:r>
                                <w:r>
                                  <w:t xml:space="preserve">avec un facteur d'échelle de </w:t>
                                </w: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9</m:t>
                                      </m:r>
                                    </m:sup>
                                  </m:sSup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3" name="Group 253"/>
                        <wpg:cNvGrpSpPr/>
                        <wpg:grpSpPr>
                          <a:xfrm>
                            <a:off x="-25879" y="0"/>
                            <a:ext cx="6188710" cy="1780918"/>
                            <a:chOff x="-25879" y="221241"/>
                            <a:chExt cx="6188710" cy="1657075"/>
                          </a:xfrm>
                        </wpg:grpSpPr>
                        <pic:pic xmlns:pic="http://schemas.openxmlformats.org/drawingml/2006/picture">
                          <pic:nvPicPr>
                            <pic:cNvPr id="254" name="Picture 2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01925" y="221241"/>
                              <a:ext cx="5577205" cy="131710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5" name="Text Box 255"/>
                          <wps:cNvSpPr txBox="1"/>
                          <wps:spPr>
                            <a:xfrm>
                              <a:off x="-25879" y="1589880"/>
                              <a:ext cx="6188710" cy="288436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4A9C0C" w14:textId="135BD348" w:rsidR="00E86784" w:rsidRPr="00F16EBA" w:rsidRDefault="00E86784" w:rsidP="00697952">
                                <w:pPr>
                                  <w:pStyle w:val="Caption"/>
                                  <w:ind w:firstLine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Figure \* ARABIC \r 9 </w:instrText>
                                </w:r>
                                <w:r>
                                  <w:fldChar w:fldCharType="separate"/>
                                </w:r>
                                <w:r w:rsidR="00D26ADC">
                                  <w:rPr>
                                    <w:noProof/>
                                  </w:rPr>
                                  <w:t>9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t xml:space="preserve"> : Solution 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λ=μ=5</m:t>
                                  </m:r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810B47" id="Group 257" o:spid="_x0000_s1051" style="position:absolute;left:0;text-align:left;margin-left:436.1pt;margin-top:315.5pt;width:487.3pt;height:282.15pt;z-index:251755520;mso-position-horizontal:right;mso-position-horizontal-relative:margin;mso-height-relative:margin" coordorigin="-258" coordsize="61887,35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">
                <v:group id="Group 201" o:spid="_x0000_s1052" style="position:absolute;left:1811;top:18162;width:58934;height:17684" coordorigin="271,-1632" coordsize="61887,16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shape id="Picture 202" o:spid="_x0000_s1053" type="#_x0000_t75" style="position:absolute;left:1175;top:-1632;width:59536;height:1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">
                    <v:imagedata r:id="rId26" o:title=""/>
                  </v:shape>
                  <v:shape id="Text Box 203" o:spid="_x0000_s1054" type="#_x0000_t202" style="position:absolute;left:271;top:12063;width:618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" stroked="f">
                    <v:textbox inset="0,0,0,0">
                      <w:txbxContent>
                        <w:p w14:paraId="1A54EF5F" w14:textId="13868906" w:rsidR="00E86784" w:rsidRPr="00F21C34" w:rsidRDefault="00E86784" w:rsidP="00697952">
                          <w:pPr>
                            <w:pStyle w:val="Caption"/>
                            <w:ind w:firstLine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10 : Déformation verticale 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λ=μ=5</m:t>
                            </m:r>
                          </m:oMath>
                          <w:r>
                            <w:rPr>
                              <w:rFonts w:eastAsiaTheme="minorEastAsia"/>
                            </w:rPr>
                            <w:t xml:space="preserve"> </w:t>
                          </w:r>
                          <w:r>
                            <w:t xml:space="preserve">avec un facteur d'échelle de </w:t>
                          </w:r>
                          <m:oMath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</m:sup>
                            </m:sSup>
                          </m:oMath>
                        </w:p>
                      </w:txbxContent>
                    </v:textbox>
                  </v:shape>
                </v:group>
                <v:group id="Group 253" o:spid="_x0000_s1055" style="position:absolute;left:-258;width:61886;height:17809" coordorigin="-258,2212" coordsize="61887,16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shape id="Picture 254" o:spid="_x0000_s1056" type="#_x0000_t75" style="position:absolute;left:3019;top:2212;width:55772;height:13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">
                    <v:imagedata r:id="rId27" o:title=""/>
                  </v:shape>
                  <v:shape id="Text Box 255" o:spid="_x0000_s1057" type="#_x0000_t202" style="position:absolute;left:-258;top:15898;width:61886;height: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" stroked="f">
                    <v:textbox style="mso-fit-shape-to-text:t" inset="0,0,0,0">
                      <w:txbxContent>
                        <w:p w14:paraId="734A9C0C" w14:textId="135BD348" w:rsidR="00E86784" w:rsidRPr="00F16EBA" w:rsidRDefault="00E86784" w:rsidP="00697952">
                          <w:pPr>
                            <w:pStyle w:val="Caption"/>
                            <w:ind w:firstLine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</w:t>
                          </w:r>
                          <w:r>
                            <w:fldChar w:fldCharType="begin"/>
                          </w:r>
                          <w:r>
                            <w:instrText xml:space="preserve"> SEQ Figure \* ARABIC \r 9 </w:instrText>
                          </w:r>
                          <w:r>
                            <w:fldChar w:fldCharType="separate"/>
                          </w:r>
                          <w:r w:rsidR="00D26ADC">
                            <w:rPr>
                              <w:noProof/>
                            </w:rPr>
                            <w:t>9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r>
                            <w:t xml:space="preserve"> : Solution 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λ=μ=5</m:t>
                            </m:r>
                          </m:oMath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30B840E2" w14:textId="77CFEBFE" w:rsidR="007D2544" w:rsidRPr="002F3251" w:rsidRDefault="007D2544" w:rsidP="00856F08">
      <w:pPr>
        <w:pStyle w:val="Equations"/>
        <w:ind w:firstLine="0"/>
        <w:jc w:val="both"/>
      </w:pPr>
    </w:p>
    <w:p w14:paraId="3E0F9C41" w14:textId="27847B08" w:rsidR="00E03E71" w:rsidRPr="002F3251" w:rsidRDefault="00FD237A" w:rsidP="00856F08">
      <w:pPr>
        <w:pStyle w:val="Heading3"/>
        <w:jc w:val="both"/>
      </w:pPr>
      <w:bookmarkStart w:id="11" w:name="_Toc43408557"/>
      <w:r>
        <w:lastRenderedPageBreak/>
        <w:t>Solution</w:t>
      </w:r>
      <w:r w:rsidRPr="002F3251">
        <w:t xml:space="preserve"> obtenue</w:t>
      </w:r>
      <w:r w:rsidR="00E03E71" w:rsidRPr="002F3251">
        <w:t xml:space="preserve"> pour </w:t>
      </w:r>
      <m:oMath>
        <m:r>
          <m:rPr>
            <m:sty m:val="bi"/>
          </m:rPr>
          <w:rPr>
            <w:rFonts w:ascii="Cambria Math" w:hAnsi="Cambria Math"/>
          </w:rPr>
          <m:t>λ/μ=1000</m:t>
        </m:r>
      </m:oMath>
      <w:bookmarkEnd w:id="11"/>
    </w:p>
    <w:p w14:paraId="18A84104" w14:textId="62655CD2" w:rsidR="00BD52BA" w:rsidRPr="002F3251" w:rsidRDefault="00A66BA8" w:rsidP="00856F08">
      <w:pPr>
        <w:pStyle w:val="Equations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6477A37F" wp14:editId="4832CE4C">
                <wp:simplePos x="0" y="0"/>
                <wp:positionH relativeFrom="column">
                  <wp:posOffset>-266700</wp:posOffset>
                </wp:positionH>
                <wp:positionV relativeFrom="paragraph">
                  <wp:posOffset>409575</wp:posOffset>
                </wp:positionV>
                <wp:extent cx="6629400" cy="3867785"/>
                <wp:effectExtent l="0" t="0" r="0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3867785"/>
                          <a:chOff x="-266700" y="76200"/>
                          <a:chExt cx="6629400" cy="3867785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0" y="76200"/>
                            <a:ext cx="6188710" cy="1899218"/>
                            <a:chOff x="0" y="78904"/>
                            <a:chExt cx="6188710" cy="1896557"/>
                          </a:xfrm>
                        </wpg:grpSpPr>
                        <pic:pic xmlns:pic="http://schemas.openxmlformats.org/drawingml/2006/picture">
                          <pic:nvPicPr>
                            <pic:cNvPr id="37" name="Picture 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06011" y="78904"/>
                              <a:ext cx="5763623" cy="14933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8" name="Text Box 38"/>
                          <wps:cNvSpPr txBox="1"/>
                          <wps:spPr>
                            <a:xfrm>
                              <a:off x="0" y="1664113"/>
                              <a:ext cx="6188710" cy="31134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F4FEB2" w14:textId="5EB95B55" w:rsidR="00E86784" w:rsidRPr="001B5CD4" w:rsidRDefault="00E86784" w:rsidP="00697952">
                                <w:pPr>
                                  <w:pStyle w:val="Caption"/>
                                  <w:ind w:firstLine="0"/>
                                  <w:jc w:val="center"/>
                                </w:pPr>
                                <w:r>
                                  <w:t xml:space="preserve">Figure 11 : Solution </w:t>
                                </w:r>
                                <w:r w:rsidRPr="004C16E0">
                                  <w:t xml:space="preserve">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λ=99.9</m:t>
                                  </m:r>
                                </m:oMath>
                                <w:r>
                                  <w:rPr>
                                    <w:rFonts w:eastAsiaTheme="minorEastAsia"/>
                                  </w:rPr>
                                  <w:t xml:space="preserve">,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μ=0.1</m:t>
                                  </m:r>
                                </m:oMath>
                                <w:r w:rsidRPr="00856F08">
                                  <w:rPr>
                                    <w:rFonts w:eastAsiaTheme="minorEastAsi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eastAsiaTheme="minorEastAsia"/>
                                  </w:rPr>
                                  <w:t xml:space="preserve">et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=0.05</m:t>
                                  </m:r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211" name="Group 211"/>
                        <wpg:cNvGrpSpPr/>
                        <wpg:grpSpPr>
                          <a:xfrm>
                            <a:off x="-266700" y="2001329"/>
                            <a:ext cx="6629400" cy="1942656"/>
                            <a:chOff x="-266700" y="32672"/>
                            <a:chExt cx="6629400" cy="1942656"/>
                          </a:xfrm>
                        </wpg:grpSpPr>
                        <pic:pic xmlns:pic="http://schemas.openxmlformats.org/drawingml/2006/picture">
                          <pic:nvPicPr>
                            <pic:cNvPr id="212" name="Picture 2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45555" y="32672"/>
                              <a:ext cx="5697600" cy="154374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" name="Text Box 213"/>
                          <wps:cNvSpPr txBox="1"/>
                          <wps:spPr>
                            <a:xfrm>
                              <a:off x="-266700" y="1663543"/>
                              <a:ext cx="6629400" cy="31178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667960" w14:textId="105CE511" w:rsidR="00E86784" w:rsidRPr="001B5CD4" w:rsidRDefault="00E86784" w:rsidP="00697952">
                                <w:pPr>
                                  <w:pStyle w:val="Caption"/>
                                  <w:ind w:firstLine="0"/>
                                  <w:jc w:val="center"/>
                                </w:pPr>
                                <w:r>
                                  <w:t xml:space="preserve">Figure 12 : Déformation verticale </w:t>
                                </w:r>
                                <w:r w:rsidRPr="004C16E0">
                                  <w:t xml:space="preserve">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λ=99.9</m:t>
                                  </m:r>
                                </m:oMath>
                                <w:r>
                                  <w:rPr>
                                    <w:rFonts w:eastAsiaTheme="minorEastAsia"/>
                                  </w:rPr>
                                  <w:t xml:space="preserve">, </w:t>
                                </w:r>
                                <w:r w:rsidRPr="004C16E0">
                                  <w:t xml:space="preserve">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μ=0.1</m:t>
                                  </m:r>
                                </m:oMath>
                                <w:r>
                                  <w:rPr>
                                    <w:rFonts w:eastAsiaTheme="minorEastAsia"/>
                                  </w:rPr>
                                  <w:t xml:space="preserve"> et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=0.05</m:t>
                                  </m:r>
                                </m:oMath>
                                <w:r>
                                  <w:t xml:space="preserve"> avec un facteur d'échelle de </w:t>
                                </w: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8</m:t>
                                      </m:r>
                                    </m:sup>
                                  </m:sSup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7A37F" id="Group 259" o:spid="_x0000_s1058" style="position:absolute;left:0;text-align:left;margin-left:-21pt;margin-top:32.25pt;width:522pt;height:304.55pt;z-index:251749376;mso-width-relative:margin;mso-height-relative:margin" coordorigin="-2667,762" coordsize="66294,38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">
                <v:group id="Group 39" o:spid="_x0000_s1059" style="position:absolute;top:762;width:61887;height:18992" coordorigin=",789" coordsize="61887,18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Picture 37" o:spid="_x0000_s1060" type="#_x0000_t75" style="position:absolute;left:2060;top:789;width:57636;height:14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">
                    <v:imagedata r:id="rId30" o:title=""/>
                  </v:shape>
                  <v:shape id="Text Box 38" o:spid="_x0000_s1061" type="#_x0000_t202" style="position:absolute;top:16641;width:61887;height:3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  <v:textbox style="mso-fit-shape-to-text:t" inset="0,0,0,0">
                      <w:txbxContent>
                        <w:p w14:paraId="45F4FEB2" w14:textId="5EB95B55" w:rsidR="00E86784" w:rsidRPr="001B5CD4" w:rsidRDefault="00E86784" w:rsidP="00697952">
                          <w:pPr>
                            <w:pStyle w:val="Caption"/>
                            <w:ind w:firstLine="0"/>
                            <w:jc w:val="center"/>
                          </w:pPr>
                          <w:r>
                            <w:t xml:space="preserve">Figure 11 : Solution </w:t>
                          </w:r>
                          <w:r w:rsidRPr="004C16E0">
                            <w:t xml:space="preserve">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λ=99.9</m:t>
                            </m:r>
                          </m:oMath>
                          <w:r>
                            <w:rPr>
                              <w:rFonts w:eastAsiaTheme="minorEastAsia"/>
                            </w:rPr>
                            <w:t xml:space="preserve">,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μ=0.1</m:t>
                            </m:r>
                          </m:oMath>
                          <w:r w:rsidRPr="00856F08">
                            <w:rPr>
                              <w:rFonts w:eastAsiaTheme="minorEastAsia"/>
                            </w:rPr>
                            <w:t xml:space="preserve"> </w:t>
                          </w:r>
                          <w:r>
                            <w:rPr>
                              <w:rFonts w:eastAsiaTheme="minorEastAsia"/>
                            </w:rPr>
                            <w:t xml:space="preserve">et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  <m:r>
                              <w:rPr>
                                <w:rFonts w:ascii="Cambria Math" w:hAnsi="Cambria Math"/>
                              </w:rPr>
                              <m:t>=0.05</m:t>
                            </m:r>
                          </m:oMath>
                        </w:p>
                      </w:txbxContent>
                    </v:textbox>
                  </v:shape>
                </v:group>
                <v:group id="Group 211" o:spid="_x0000_s1062" style="position:absolute;left:-2667;top:20013;width:66294;height:19426" coordorigin="-2667,326" coordsize="66294,19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shape id="Picture 212" o:spid="_x0000_s1063" type="#_x0000_t75" style="position:absolute;left:2455;top:326;width:56976;height:15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">
                    <v:imagedata r:id="rId31" o:title=""/>
                  </v:shape>
                  <v:shape id="Text Box 213" o:spid="_x0000_s1064" type="#_x0000_t202" style="position:absolute;left:-2667;top:16635;width:66294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Cg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0MoO/M+kIyNUdAAD//wMAUEsBAi0AFAAGAAgAAAAhANvh9svuAAAAhQEAABMAAAAAAAAA&#10;AAAAAAAAAAAAAFtDb250ZW50X1R5cGVzXS54bWxQSwECLQAUAAYACAAAACEAWvQsW78AAAAVAQAA&#10;CwAAAAAAAAAAAAAAAAAfAQAAX3JlbHMvLnJlbHNQSwECLQAUAAYACAAAACEAPZhAoMYAAADcAAAA&#10;DwAAAAAAAAAAAAAAAAAHAgAAZHJzL2Rvd25yZXYueG1sUEsFBgAAAAADAAMAtwAAAPoCAAAAAA==&#10;" stroked="f">
                    <v:textbox style="mso-fit-shape-to-text:t" inset="0,0,0,0">
                      <w:txbxContent>
                        <w:p w14:paraId="4B667960" w14:textId="105CE511" w:rsidR="00E86784" w:rsidRPr="001B5CD4" w:rsidRDefault="00E86784" w:rsidP="00697952">
                          <w:pPr>
                            <w:pStyle w:val="Caption"/>
                            <w:ind w:firstLine="0"/>
                            <w:jc w:val="center"/>
                          </w:pPr>
                          <w:r>
                            <w:t xml:space="preserve">Figure 12 : Déformation verticale </w:t>
                          </w:r>
                          <w:r w:rsidRPr="004C16E0">
                            <w:t xml:space="preserve">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λ=99.9</m:t>
                            </m:r>
                          </m:oMath>
                          <w:r>
                            <w:rPr>
                              <w:rFonts w:eastAsiaTheme="minorEastAsia"/>
                            </w:rPr>
                            <w:t xml:space="preserve">, </w:t>
                          </w:r>
                          <w:r w:rsidRPr="004C16E0">
                            <w:t xml:space="preserve">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μ=0.1</m:t>
                            </m:r>
                          </m:oMath>
                          <w:r>
                            <w:rPr>
                              <w:rFonts w:eastAsiaTheme="minorEastAsia"/>
                            </w:rPr>
                            <w:t xml:space="preserve"> et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  <m:r>
                              <w:rPr>
                                <w:rFonts w:ascii="Cambria Math" w:hAnsi="Cambria Math"/>
                              </w:rPr>
                              <m:t>=0.05</m:t>
                            </m:r>
                          </m:oMath>
                          <w:r>
                            <w:t xml:space="preserve"> avec un facteur d'échelle de </w:t>
                          </w:r>
                          <m:oMath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</m:sup>
                            </m:sSup>
                          </m:oMath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14:paraId="7FAB7DB4" w14:textId="5AC2A053" w:rsidR="00D0157B" w:rsidRDefault="00D0157B" w:rsidP="00856F08">
      <w:pPr>
        <w:ind w:firstLine="0"/>
        <w:jc w:val="both"/>
      </w:pPr>
    </w:p>
    <w:p w14:paraId="003F96C0" w14:textId="645DF6A2" w:rsidR="00C814B3" w:rsidRDefault="00A66BA8" w:rsidP="00856F08">
      <w:pPr>
        <w:jc w:val="both"/>
      </w:pPr>
      <w:r w:rsidRPr="002F3251">
        <w:t>Lorsque</w:t>
      </w:r>
      <w:r w:rsidR="00B33A47" w:rsidRPr="002F3251">
        <w:t xml:space="preserve"> 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μ</m:t>
            </m:r>
          </m:den>
        </m:f>
        <m:r>
          <w:rPr>
            <w:rFonts w:ascii="Cambria Math" w:hAnsi="Cambria Math"/>
          </w:rPr>
          <m:t>=1</m:t>
        </m:r>
      </m:oMath>
      <w:r w:rsidR="00D03189">
        <w:t xml:space="preserve"> </w:t>
      </w:r>
      <w:r w:rsidR="00B33A47" w:rsidRPr="002F3251">
        <w:t>(</w:t>
      </w:r>
      <w:r w:rsidR="00E86784">
        <w:t>f</w:t>
      </w:r>
      <w:r w:rsidR="00B33A47" w:rsidRPr="002F3251">
        <w:t>igure</w:t>
      </w:r>
      <w:r w:rsidR="00CF03A1">
        <w:t>s</w:t>
      </w:r>
      <w:r w:rsidR="00B33A47" w:rsidRPr="002F3251">
        <w:t xml:space="preserve"> 8 et</w:t>
      </w:r>
      <w:r w:rsidR="00CF03A1">
        <w:t xml:space="preserve"> 10</w:t>
      </w:r>
      <w:r w:rsidR="00B33A47" w:rsidRPr="002F3251">
        <w:t>)</w:t>
      </w:r>
      <w:r w:rsidR="00D03189">
        <w:t>,</w:t>
      </w:r>
      <w:r w:rsidR="00B33A47" w:rsidRPr="002F3251">
        <w:t xml:space="preserve"> on observe des déformations parfaitement </w:t>
      </w:r>
      <w:r w:rsidRPr="002F3251">
        <w:t>symétriques</w:t>
      </w:r>
      <w:r>
        <w:t xml:space="preserve"> avec des lignes de niveau lisses</w:t>
      </w:r>
      <w:r w:rsidR="00B33A47" w:rsidRPr="002F3251">
        <w:t xml:space="preserve">. </w:t>
      </w:r>
      <w:r w:rsidR="00CF03A1" w:rsidRPr="002F3251">
        <w:t>En revanche</w:t>
      </w:r>
      <w:r w:rsidR="00B33A47" w:rsidRPr="002F3251">
        <w:t xml:space="preserve"> lorsque 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μ</m:t>
            </m:r>
          </m:den>
        </m:f>
        <m:r>
          <m:rPr>
            <m:sty m:val="p"/>
          </m:rPr>
          <w:rPr>
            <w:rFonts w:ascii="Cambria Math" w:hAnsi="Cambria Math"/>
          </w:rPr>
          <m:t>=1000</m:t>
        </m:r>
      </m:oMath>
      <w:r>
        <w:rPr>
          <w:rFonts w:eastAsiaTheme="minorEastAsia"/>
        </w:rPr>
        <w:t xml:space="preserve">, </w:t>
      </w:r>
      <w:r w:rsidR="00B33A47" w:rsidRPr="002F3251">
        <w:rPr>
          <w:rFonts w:eastAsiaTheme="minorEastAsia"/>
        </w:rPr>
        <w:t>les lignes</w:t>
      </w:r>
      <w:r w:rsidR="00CF03A1">
        <w:rPr>
          <w:rFonts w:eastAsiaTheme="minorEastAsia"/>
        </w:rPr>
        <w:t xml:space="preserve"> de niveau</w:t>
      </w:r>
      <w:r w:rsidR="00B33A47" w:rsidRPr="002F3251">
        <w:rPr>
          <w:rFonts w:eastAsiaTheme="minorEastAsia"/>
        </w:rPr>
        <w:t xml:space="preserve"> </w:t>
      </w:r>
      <w:r>
        <w:rPr>
          <w:rFonts w:eastAsiaTheme="minorEastAsia"/>
        </w:rPr>
        <w:t xml:space="preserve">sont moins lisses </w:t>
      </w:r>
      <w:r w:rsidR="00CF03A1">
        <w:rPr>
          <w:rFonts w:eastAsiaTheme="minorEastAsia"/>
        </w:rPr>
        <w:t xml:space="preserve">et </w:t>
      </w:r>
      <w:r w:rsidR="00D03189">
        <w:rPr>
          <w:rFonts w:eastAsiaTheme="minorEastAsia"/>
        </w:rPr>
        <w:t xml:space="preserve">moins </w:t>
      </w:r>
      <w:r w:rsidR="00D0157B">
        <w:rPr>
          <w:rFonts w:eastAsiaTheme="minorEastAsia"/>
        </w:rPr>
        <w:t xml:space="preserve">stables </w:t>
      </w:r>
      <w:r>
        <w:rPr>
          <w:rFonts w:eastAsiaTheme="minorEastAsia"/>
        </w:rPr>
        <w:t>(figure 1</w:t>
      </w:r>
      <w:r w:rsidR="00CF03A1">
        <w:rPr>
          <w:rFonts w:eastAsiaTheme="minorEastAsia"/>
        </w:rPr>
        <w:t>2</w:t>
      </w:r>
      <w:r>
        <w:rPr>
          <w:rFonts w:eastAsiaTheme="minorEastAsia"/>
        </w:rPr>
        <w:t>)</w:t>
      </w:r>
      <w:r w:rsidR="00B33A47" w:rsidRPr="002F3251">
        <w:rPr>
          <w:rFonts w:eastAsiaTheme="minorEastAsia"/>
        </w:rPr>
        <w:t>.</w:t>
      </w:r>
      <w:r w:rsidR="00B33A47" w:rsidRPr="002F3251">
        <w:t xml:space="preserve">  </w:t>
      </w:r>
      <w:r w:rsidR="00354480" w:rsidRPr="002F3251">
        <w:t xml:space="preserve">On observe une norme KSP </w:t>
      </w:r>
      <w:r w:rsidRPr="002F3251">
        <w:t>résiduelle</w:t>
      </w:r>
      <w:r w:rsidR="00354480" w:rsidRPr="002F3251">
        <w:t xml:space="preserve"> de l’ordre de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-16</m:t>
            </m:r>
          </m:sup>
        </m:sSup>
      </m:oMath>
      <w:r w:rsidR="00CF03A1">
        <w:rPr>
          <w:rFonts w:eastAsiaTheme="minorEastAsia"/>
        </w:rPr>
        <w:t xml:space="preserve"> </w:t>
      </w:r>
      <w:r w:rsidR="00354480" w:rsidRPr="002F3251">
        <w:t xml:space="preserve">pour les cas 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μ</m:t>
            </m:r>
          </m:den>
        </m:f>
        <m:r>
          <w:rPr>
            <w:rFonts w:ascii="Cambria Math" w:hAnsi="Cambria Math"/>
          </w:rPr>
          <m:t>=1</m:t>
        </m:r>
      </m:oMath>
      <w:r w:rsidR="00354480" w:rsidRPr="00CF03A1">
        <w:t xml:space="preserve">  </w:t>
      </w:r>
      <w:r w:rsidR="00354480" w:rsidRPr="002F3251">
        <w:t xml:space="preserve">alors qu’on a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-13</m:t>
            </m:r>
          </m:sup>
        </m:sSup>
      </m:oMath>
      <w:r w:rsidR="00CF03A1">
        <w:rPr>
          <w:rFonts w:eastAsiaTheme="minorEastAsia"/>
        </w:rPr>
        <w:t xml:space="preserve"> </w:t>
      </w:r>
      <w:r w:rsidR="00354480" w:rsidRPr="002F3251">
        <w:t xml:space="preserve">pour  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μ</m:t>
            </m:r>
          </m:den>
        </m:f>
        <m:r>
          <w:rPr>
            <w:rFonts w:ascii="Cambria Math" w:hAnsi="Cambria Math"/>
          </w:rPr>
          <m:t>=1</m:t>
        </m:r>
        <m:r>
          <m:rPr>
            <m:sty m:val="p"/>
          </m:rPr>
          <w:rPr>
            <w:rFonts w:ascii="Cambria Math" w:eastAsiaTheme="minorEastAsia" w:hAnsi="Cambria Math"/>
          </w:rPr>
          <m:t>000</m:t>
        </m:r>
      </m:oMath>
      <w:r w:rsidR="00354480" w:rsidRPr="002F3251">
        <w:rPr>
          <w:rFonts w:eastAsiaTheme="minorEastAsia"/>
        </w:rPr>
        <w:t>.</w:t>
      </w:r>
      <w:r w:rsidR="00354480" w:rsidRPr="002F3251">
        <w:t xml:space="preserve"> </w:t>
      </w:r>
    </w:p>
    <w:p w14:paraId="35FA196A" w14:textId="6399A890" w:rsidR="006E2D7D" w:rsidRPr="002F3251" w:rsidRDefault="00354480" w:rsidP="00C814B3">
      <w:pPr>
        <w:ind w:firstLine="0"/>
        <w:jc w:val="both"/>
      </w:pPr>
      <w:r w:rsidRPr="002F3251">
        <w:t>On s’attend</w:t>
      </w:r>
      <w:r w:rsidR="00E369D4">
        <w:t>ait</w:t>
      </w:r>
      <w:r w:rsidRPr="002F3251">
        <w:t xml:space="preserve"> </w:t>
      </w:r>
      <w:r w:rsidR="00A66BA8" w:rsidRPr="002F3251">
        <w:t>à</w:t>
      </w:r>
      <w:r w:rsidRPr="002F3251">
        <w:t xml:space="preserve"> ces résultats</w:t>
      </w:r>
      <w:r w:rsidR="00E86784">
        <w:t xml:space="preserve"> de stabilité</w:t>
      </w:r>
      <w:r w:rsidRPr="002F3251">
        <w:t xml:space="preserve"> car le cas 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μ</m:t>
            </m:r>
          </m:den>
        </m:f>
        <m:r>
          <w:rPr>
            <w:rFonts w:ascii="Cambria Math" w:hAnsi="Cambria Math"/>
          </w:rPr>
          <m:t>=1</m:t>
        </m:r>
        <m:r>
          <m:rPr>
            <m:sty m:val="p"/>
          </m:rPr>
          <w:rPr>
            <w:rFonts w:ascii="Cambria Math" w:eastAsiaTheme="minorEastAsia" w:hAnsi="Cambria Math"/>
          </w:rPr>
          <m:t>000</m:t>
        </m:r>
      </m:oMath>
      <w:r w:rsidRPr="00CF03A1">
        <w:t xml:space="preserve"> </w:t>
      </w:r>
      <w:r w:rsidR="002D4E88" w:rsidRPr="002F3251">
        <w:t xml:space="preserve">correspond </w:t>
      </w:r>
      <w:r w:rsidR="00A66BA8" w:rsidRPr="002F3251">
        <w:t>à</w:t>
      </w:r>
      <w:r w:rsidR="002D4E88" w:rsidRPr="002F3251">
        <w:t xml:space="preserve"> un </w:t>
      </w:r>
      <w:r w:rsidR="00A66BA8" w:rsidRPr="002F3251">
        <w:t>coefficient</w:t>
      </w:r>
      <w:r w:rsidR="002D4E88" w:rsidRPr="002F3251">
        <w:t xml:space="preserve"> de Poisson </w:t>
      </w:r>
      <m:oMath>
        <m:r>
          <m:rPr>
            <m:sty m:val="p"/>
          </m:rPr>
          <w:rPr>
            <w:rStyle w:val="EquationsChar"/>
            <w:rFonts w:ascii="Cambria Math" w:hAnsi="Cambria Math"/>
            <w:sz w:val="22"/>
            <w:szCs w:val="22"/>
          </w:rPr>
          <m:t>ν=0.4995</m:t>
        </m:r>
      </m:oMath>
      <w:r w:rsidR="00160A5D" w:rsidRPr="002F3251">
        <w:t xml:space="preserve"> </w:t>
      </w:r>
      <w:r w:rsidR="002D4E88" w:rsidRPr="002F3251">
        <w:t xml:space="preserve">très proche de </w:t>
      </w:r>
      <m:oMath>
        <m:r>
          <m:rPr>
            <m:sty m:val="p"/>
          </m:rPr>
          <w:rPr>
            <w:rStyle w:val="EquationsChar"/>
            <w:rFonts w:ascii="Cambria Math" w:hAnsi="Cambria Math"/>
            <w:sz w:val="22"/>
            <w:szCs w:val="22"/>
          </w:rPr>
          <m:t>0.5</m:t>
        </m:r>
      </m:oMath>
      <w:r w:rsidR="002D4E88" w:rsidRPr="002F3251">
        <w:t xml:space="preserve">. Cette </w:t>
      </w:r>
      <w:r w:rsidR="00A66BA8" w:rsidRPr="002F3251">
        <w:t>valeur</w:t>
      </w:r>
      <w:r w:rsidR="002D4E88" w:rsidRPr="002F3251">
        <w:t xml:space="preserve"> critique correspondant </w:t>
      </w:r>
      <w:r w:rsidR="00856F08">
        <w:t>à</w:t>
      </w:r>
      <w:r w:rsidRPr="002F3251">
        <w:t xml:space="preserve"> une limite d’</w:t>
      </w:r>
      <w:r w:rsidR="00A66BA8" w:rsidRPr="002F3251">
        <w:t>incompressibilité</w:t>
      </w:r>
      <w:r w:rsidR="002D4E88" w:rsidRPr="002F3251">
        <w:t xml:space="preserve">, </w:t>
      </w:r>
      <w:r w:rsidR="00017D18" w:rsidRPr="00017D18">
        <w:t>qu</w:t>
      </w:r>
      <w:r w:rsidR="00017D18">
        <w:t>i conduit à la</w:t>
      </w:r>
      <w:r w:rsidR="002D4E88" w:rsidRPr="002F3251">
        <w:t xml:space="preserve"> </w:t>
      </w:r>
      <w:r w:rsidR="002D4E88" w:rsidRPr="00EA0B54">
        <w:t xml:space="preserve">perte de </w:t>
      </w:r>
      <w:r w:rsidR="00A66BA8" w:rsidRPr="00EA0B54">
        <w:t>coercivité</w:t>
      </w:r>
      <w:r w:rsidR="00160A5D" w:rsidRPr="002F3251">
        <w:t>.</w:t>
      </w:r>
      <w:r w:rsidR="002C128F">
        <w:t xml:space="preserve"> En effet, la constante de </w:t>
      </w:r>
      <w:r w:rsidR="00856F08">
        <w:t>coercivité</w:t>
      </w:r>
      <w:r w:rsidR="002C128F">
        <w:t xml:space="preserve"> </w:t>
      </w:r>
      <w:r w:rsidR="002770A3">
        <w:t xml:space="preserve">de la forme </w:t>
      </w:r>
      <w:r w:rsidR="00856F08">
        <w:t>bilinéaire</w:t>
      </w:r>
      <w:r w:rsidR="002770A3">
        <w:t xml:space="preserve"> </w:t>
      </w:r>
      <m:oMath>
        <m:r>
          <w:rPr>
            <w:rFonts w:ascii="Cambria Math" w:hAnsi="Cambria Math"/>
          </w:rPr>
          <m:t>a</m:t>
        </m:r>
      </m:oMath>
      <w:r w:rsidR="002770A3">
        <w:rPr>
          <w:rFonts w:eastAsiaTheme="minorEastAsia"/>
        </w:rPr>
        <w:t xml:space="preserve"> </w:t>
      </w:r>
      <w:r w:rsidR="00494E9D">
        <w:t xml:space="preserve">(voir </w:t>
      </w:r>
      <w:r w:rsidR="00494E9D">
        <w:fldChar w:fldCharType="begin"/>
      </w:r>
      <w:r w:rsidR="00494E9D">
        <w:instrText xml:space="preserve"> REF _Ref43394378 \h  \* MERGEFORMAT </w:instrText>
      </w:r>
      <w:r w:rsidR="00494E9D">
        <w:fldChar w:fldCharType="separate"/>
      </w:r>
      <w:r w:rsidR="00D26ADC" w:rsidRPr="002F3251">
        <w:t>Formulation variationnelle</w:t>
      </w:r>
      <w:r w:rsidR="00494E9D">
        <w:fldChar w:fldCharType="end"/>
      </w:r>
      <w:r w:rsidR="00494E9D">
        <w:t xml:space="preserve"> de la partie 1)</w:t>
      </w:r>
      <w:r w:rsidR="00494E9D">
        <w:t xml:space="preserve">, </w:t>
      </w:r>
      <w:r w:rsidR="002770A3">
        <w:t xml:space="preserve">qui </w:t>
      </w:r>
      <w:r w:rsidR="00856F08">
        <w:t>dépend</w:t>
      </w:r>
      <w:r w:rsidR="002770A3">
        <w:t xml:space="preserve"> directement de </w:t>
      </w:r>
      <m:oMath>
        <m:r>
          <w:rPr>
            <w:rFonts w:ascii="Cambria Math" w:hAnsi="Cambria Math"/>
          </w:rPr>
          <m:t>λ</m:t>
        </m:r>
      </m:oMath>
      <w:r w:rsidR="002770A3">
        <w:rPr>
          <w:rFonts w:eastAsiaTheme="minorEastAsia"/>
        </w:rPr>
        <w:t xml:space="preserve"> et </w:t>
      </w:r>
      <m:oMath>
        <m:r>
          <w:rPr>
            <w:rFonts w:ascii="Cambria Math" w:eastAsiaTheme="minorEastAsia" w:hAnsi="Cambria Math"/>
          </w:rPr>
          <m:t>μ</m:t>
        </m:r>
        <m:r>
          <w:rPr>
            <w:rFonts w:ascii="Cambria Math" w:eastAsiaTheme="minorEastAsia" w:hAnsi="Cambria Math"/>
          </w:rPr>
          <m:t>,</m:t>
        </m:r>
      </m:oMath>
      <w:r w:rsidR="002770A3">
        <w:t xml:space="preserve"> </w:t>
      </w:r>
      <w:r w:rsidR="002770A3">
        <w:rPr>
          <w:rFonts w:eastAsiaTheme="minorEastAsia"/>
        </w:rPr>
        <w:t xml:space="preserve">reste strictement positive mais se rapproche fortement de </w:t>
      </w:r>
      <m:oMath>
        <m:r>
          <w:rPr>
            <w:rFonts w:ascii="Cambria Math" w:eastAsiaTheme="minorEastAsia" w:hAnsi="Cambria Math"/>
          </w:rPr>
          <m:t>0</m:t>
        </m:r>
      </m:oMath>
      <w:r w:rsidR="002770A3">
        <w:rPr>
          <w:rFonts w:eastAsiaTheme="minorEastAsia"/>
        </w:rPr>
        <w:t xml:space="preserve">. </w:t>
      </w:r>
      <w:r w:rsidR="00494E9D">
        <w:rPr>
          <w:rFonts w:eastAsiaTheme="minorEastAsia"/>
        </w:rPr>
        <w:t xml:space="preserve">Bien que le problème reste bien posé analytiquement, </w:t>
      </w:r>
      <w:r w:rsidR="002770A3">
        <w:rPr>
          <w:rFonts w:eastAsiaTheme="minorEastAsia"/>
        </w:rPr>
        <w:t xml:space="preserve">la stabilité du </w:t>
      </w:r>
      <w:r w:rsidR="00856F08">
        <w:rPr>
          <w:rFonts w:eastAsiaTheme="minorEastAsia"/>
        </w:rPr>
        <w:t>problème</w:t>
      </w:r>
      <w:r w:rsidR="002770A3">
        <w:rPr>
          <w:rFonts w:eastAsiaTheme="minorEastAsia"/>
        </w:rPr>
        <w:t xml:space="preserve"> </w:t>
      </w:r>
      <w:r w:rsidR="00494E9D">
        <w:rPr>
          <w:rFonts w:eastAsiaTheme="minorEastAsia"/>
        </w:rPr>
        <w:t>sur le plan numérique</w:t>
      </w:r>
      <w:r w:rsidR="00494E9D">
        <w:rPr>
          <w:rFonts w:eastAsiaTheme="minorEastAsia"/>
        </w:rPr>
        <w:t xml:space="preserve"> </w:t>
      </w:r>
      <w:r w:rsidR="002770A3">
        <w:rPr>
          <w:rFonts w:eastAsiaTheme="minorEastAsia"/>
        </w:rPr>
        <w:t>ne s’observe que pour de</w:t>
      </w:r>
      <w:r w:rsidR="00494E9D">
        <w:rPr>
          <w:rFonts w:eastAsiaTheme="minorEastAsia"/>
        </w:rPr>
        <w:t>s</w:t>
      </w:r>
      <w:r w:rsidR="002770A3">
        <w:rPr>
          <w:rFonts w:eastAsiaTheme="minorEastAsia"/>
        </w:rPr>
        <w:t xml:space="preserve"> </w:t>
      </w:r>
      <w:r w:rsidR="00856F08">
        <w:rPr>
          <w:rFonts w:eastAsiaTheme="minorEastAsia"/>
        </w:rPr>
        <w:t>maillages relativement fins</w:t>
      </w:r>
      <w:r w:rsidR="002770A3">
        <w:rPr>
          <w:rFonts w:eastAsiaTheme="minorEastAsia"/>
        </w:rPr>
        <w:t>.</w:t>
      </w:r>
      <w:r w:rsidR="00D0157B">
        <w:rPr>
          <w:rFonts w:eastAsiaTheme="minorEastAsia"/>
        </w:rPr>
        <w:t xml:space="preserve"> On retrouve </w:t>
      </w:r>
      <w:r w:rsidR="00856F08">
        <w:rPr>
          <w:rFonts w:eastAsiaTheme="minorEastAsia"/>
        </w:rPr>
        <w:t>effectivement</w:t>
      </w:r>
      <w:r w:rsidR="00D0157B">
        <w:rPr>
          <w:rFonts w:eastAsiaTheme="minorEastAsia"/>
        </w:rPr>
        <w:t xml:space="preserve"> </w:t>
      </w:r>
      <w:r w:rsidR="00494E9D">
        <w:rPr>
          <w:rFonts w:eastAsiaTheme="minorEastAsia"/>
        </w:rPr>
        <w:t>cette</w:t>
      </w:r>
      <w:r w:rsidR="00D0157B">
        <w:rPr>
          <w:rFonts w:eastAsiaTheme="minorEastAsia"/>
        </w:rPr>
        <w:t xml:space="preserve"> stabilité </w:t>
      </w:r>
      <w:r w:rsidR="00856F08">
        <w:rPr>
          <w:rFonts w:eastAsiaTheme="minorEastAsia"/>
        </w:rPr>
        <w:t>numérique</w:t>
      </w:r>
      <w:r w:rsidR="00D0157B">
        <w:rPr>
          <w:rFonts w:eastAsiaTheme="minorEastAsia"/>
        </w:rPr>
        <w:t xml:space="preserve"> </w:t>
      </w:r>
      <w:r w:rsidR="00494E9D">
        <w:rPr>
          <w:rFonts w:eastAsiaTheme="minorEastAsia"/>
        </w:rPr>
        <w:t>à</w:t>
      </w:r>
      <w:r w:rsidR="00D0157B">
        <w:rPr>
          <w:rFonts w:eastAsiaTheme="minorEastAsia"/>
        </w:rPr>
        <w:t xml:space="preserve"> la figure 14, lorsque nous prenons cette fois un </w:t>
      </w:r>
      <w:r w:rsidR="00856F08">
        <w:rPr>
          <w:rFonts w:eastAsiaTheme="minorEastAsia"/>
        </w:rPr>
        <w:t>maillage</w:t>
      </w:r>
      <w:r w:rsidR="00D0157B">
        <w:rPr>
          <w:rFonts w:eastAsiaTheme="minorEastAsia"/>
        </w:rPr>
        <w:t xml:space="preserve"> plus fin</w:t>
      </w:r>
      <w:r w:rsidR="00856F08">
        <w:rPr>
          <w:rFonts w:eastAsiaTheme="minorEastAsia"/>
        </w:rPr>
        <w:t xml:space="preserve"> </w:t>
      </w:r>
      <w:r w:rsidR="00D0157B">
        <w:rPr>
          <w:rFonts w:eastAsiaTheme="minorEastAsia"/>
        </w:rPr>
        <w:t>(</w:t>
      </w:r>
      <m:oMath>
        <m:r>
          <w:rPr>
            <w:rFonts w:ascii="Cambria Math" w:hAnsi="Cambria Math"/>
          </w:rPr>
          <m:t>h=0.01)</m:t>
        </m:r>
      </m:oMath>
      <w:r w:rsidR="00856F08">
        <w:rPr>
          <w:rFonts w:eastAsiaTheme="minorEastAsia"/>
        </w:rPr>
        <w:t xml:space="preserve"> que celui des figures précédentes, ou </w:t>
      </w:r>
      <w:r w:rsidR="00E369D4">
        <w:rPr>
          <w:rFonts w:eastAsiaTheme="minorEastAsia"/>
        </w:rPr>
        <w:t>l’</w:t>
      </w:r>
      <w:r w:rsidR="00856F08">
        <w:rPr>
          <w:rFonts w:eastAsiaTheme="minorEastAsia"/>
        </w:rPr>
        <w:t xml:space="preserve">on avait </w:t>
      </w:r>
      <m:oMath>
        <m:r>
          <w:rPr>
            <w:rFonts w:ascii="Cambria Math" w:hAnsi="Cambria Math"/>
          </w:rPr>
          <m:t>h=0.05</m:t>
        </m:r>
      </m:oMath>
      <w:r w:rsidR="00D0157B">
        <w:rPr>
          <w:rFonts w:eastAsiaTheme="minorEastAsia"/>
        </w:rPr>
        <w:t>.</w:t>
      </w:r>
      <w:r w:rsidR="00856F08" w:rsidRPr="00856F08">
        <w:rPr>
          <w:rFonts w:eastAsiaTheme="minorEastAsia"/>
        </w:rPr>
        <w:t xml:space="preserve"> </w:t>
      </w:r>
      <w:r w:rsidR="00856F08">
        <w:rPr>
          <w:rFonts w:eastAsiaTheme="minorEastAsia"/>
        </w:rPr>
        <w:t>Pour éviter de tels maillages très coûteux, on pourra</w:t>
      </w:r>
      <w:r w:rsidR="00D03189">
        <w:rPr>
          <w:rFonts w:eastAsiaTheme="minorEastAsia"/>
        </w:rPr>
        <w:t>it</w:t>
      </w:r>
      <w:r w:rsidR="00856F08">
        <w:rPr>
          <w:rFonts w:eastAsiaTheme="minorEastAsia"/>
        </w:rPr>
        <w:t xml:space="preserve"> opter pour une reformulation du problème sous forme de point selle admettant une condition </w:t>
      </w:r>
      <w:r w:rsidR="00E369D4">
        <w:rPr>
          <w:rFonts w:eastAsiaTheme="minorEastAsia"/>
        </w:rPr>
        <w:t xml:space="preserve">de type </w:t>
      </w:r>
      <w:proofErr w:type="spellStart"/>
      <w:r w:rsidR="00856F08">
        <w:rPr>
          <w:rFonts w:eastAsiaTheme="minorEastAsia"/>
        </w:rPr>
        <w:t>inf</w:t>
      </w:r>
      <w:proofErr w:type="spellEnd"/>
      <w:r w:rsidR="00856F08">
        <w:rPr>
          <w:rFonts w:eastAsiaTheme="minorEastAsia"/>
        </w:rPr>
        <w:t>-sup (</w:t>
      </w:r>
      <w:proofErr w:type="spellStart"/>
      <w:r w:rsidR="00856F08" w:rsidRPr="002770A3">
        <w:rPr>
          <w:rFonts w:eastAsiaTheme="minorEastAsia"/>
        </w:rPr>
        <w:t>Ern</w:t>
      </w:r>
      <w:proofErr w:type="spellEnd"/>
      <w:r w:rsidR="00856F08">
        <w:rPr>
          <w:rFonts w:eastAsiaTheme="minorEastAsia"/>
        </w:rPr>
        <w:t xml:space="preserve">, </w:t>
      </w:r>
      <w:proofErr w:type="spellStart"/>
      <w:r w:rsidR="00856F08" w:rsidRPr="002770A3">
        <w:rPr>
          <w:rFonts w:eastAsiaTheme="minorEastAsia"/>
        </w:rPr>
        <w:t>Guermond</w:t>
      </w:r>
      <w:proofErr w:type="spellEnd"/>
      <w:r w:rsidR="00856F08">
        <w:rPr>
          <w:rFonts w:eastAsiaTheme="minorEastAsia"/>
        </w:rPr>
        <w:t>, 2002, p. 5).</w:t>
      </w:r>
    </w:p>
    <w:p w14:paraId="125B7D5B" w14:textId="403B9F6F" w:rsidR="00C8449F" w:rsidRPr="002F3251" w:rsidRDefault="00856F08" w:rsidP="00856F08">
      <w:pPr>
        <w:ind w:firstLine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C1019A7" wp14:editId="4BAC064F">
                <wp:simplePos x="0" y="0"/>
                <wp:positionH relativeFrom="margin">
                  <wp:posOffset>-219075</wp:posOffset>
                </wp:positionH>
                <wp:positionV relativeFrom="paragraph">
                  <wp:posOffset>28575</wp:posOffset>
                </wp:positionV>
                <wp:extent cx="6629400" cy="4086859"/>
                <wp:effectExtent l="0" t="0" r="0" b="9525"/>
                <wp:wrapTopAndBottom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4086859"/>
                          <a:chOff x="-219075" y="27339"/>
                          <a:chExt cx="6629400" cy="3909963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27339"/>
                            <a:ext cx="6188710" cy="1932762"/>
                            <a:chOff x="0" y="30111"/>
                            <a:chExt cx="6188710" cy="1930054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00025" y="30111"/>
                              <a:ext cx="5804677" cy="153862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" name="Text Box 34"/>
                          <wps:cNvSpPr txBox="1"/>
                          <wps:spPr>
                            <a:xfrm>
                              <a:off x="0" y="1664113"/>
                              <a:ext cx="6188710" cy="296052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4FA275" w14:textId="08D27F06" w:rsidR="00E86784" w:rsidRPr="001B5CD4" w:rsidRDefault="00E86784" w:rsidP="00D0157B">
                                <w:pPr>
                                  <w:pStyle w:val="Caption"/>
                                  <w:ind w:firstLine="0"/>
                                  <w:jc w:val="center"/>
                                </w:pPr>
                                <w:r>
                                  <w:t xml:space="preserve">Figure 13 : Solution </w:t>
                                </w:r>
                                <w:r w:rsidRPr="004C16E0">
                                  <w:t xml:space="preserve">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λ=99.9</m:t>
                                  </m:r>
                                </m:oMath>
                                <w:r w:rsidR="00D03189">
                                  <w:rPr>
                                    <w:rFonts w:eastAsiaTheme="minorEastAsia"/>
                                  </w:rPr>
                                  <w:t xml:space="preserve">,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μ=0.1</m:t>
                                  </m:r>
                                </m:oMath>
                                <w:r>
                                  <w:rPr>
                                    <w:rFonts w:eastAsiaTheme="minorEastAsia"/>
                                  </w:rPr>
                                  <w:t xml:space="preserve"> et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h=0.01</m:t>
                                  </m:r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35" name="Group 35"/>
                        <wpg:cNvGrpSpPr/>
                        <wpg:grpSpPr>
                          <a:xfrm>
                            <a:off x="-219075" y="2034739"/>
                            <a:ext cx="6629400" cy="1902563"/>
                            <a:chOff x="-219075" y="66082"/>
                            <a:chExt cx="6629400" cy="1902563"/>
                          </a:xfrm>
                        </wpg:grpSpPr>
                        <pic:pic xmlns:pic="http://schemas.openxmlformats.org/drawingml/2006/picture">
                          <pic:nvPicPr>
                            <pic:cNvPr id="36" name="Picture 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29162" y="66082"/>
                              <a:ext cx="5730386" cy="147692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0" name="Text Box 40"/>
                          <wps:cNvSpPr txBox="1"/>
                          <wps:spPr>
                            <a:xfrm>
                              <a:off x="-219075" y="1670355"/>
                              <a:ext cx="6629400" cy="29829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581821" w14:textId="52A02B16" w:rsidR="00E86784" w:rsidRPr="001B5CD4" w:rsidRDefault="00E86784" w:rsidP="00D0157B">
                                <w:pPr>
                                  <w:pStyle w:val="Caption"/>
                                  <w:ind w:firstLine="0"/>
                                  <w:jc w:val="center"/>
                                </w:pPr>
                                <w:r>
                                  <w:t xml:space="preserve">Figure 14 : Déformation verticale </w:t>
                                </w:r>
                                <w:r w:rsidRPr="004C16E0">
                                  <w:t xml:space="preserve">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λ=99.9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 xml:space="preserve">, 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μ=0.1</m:t>
                                  </m:r>
                                </m:oMath>
                                <w:r>
                                  <w:rPr>
                                    <w:rFonts w:eastAsiaTheme="minorEastAsia"/>
                                  </w:rPr>
                                  <w:t xml:space="preserve"> et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h=0.01</m:t>
                                  </m:r>
                                </m:oMath>
                                <w:r>
                                  <w:rPr>
                                    <w:rFonts w:eastAsiaTheme="minorEastAsia"/>
                                  </w:rPr>
                                  <w:t xml:space="preserve"> </w:t>
                                </w:r>
                                <w:r>
                                  <w:t xml:space="preserve">avec un facteur d'échelle de </w:t>
                                </w: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9</m:t>
                                      </m:r>
                                    </m:sup>
                                  </m:sSup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1019A7" id="Group 28" o:spid="_x0000_s1065" style="position:absolute;left:0;text-align:left;margin-left:-17.25pt;margin-top:2.25pt;width:522pt;height:321.8pt;z-index:251763712;mso-position-horizontal-relative:margin;mso-width-relative:margin;mso-height-relative:margin" coordorigin="-2190,273" coordsize="66294,39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">
                <v:group id="Group 29" o:spid="_x0000_s1066" style="position:absolute;top:273;width:61887;height:19328" coordorigin=",301" coordsize="61887,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Picture 30" o:spid="_x0000_s1067" type="#_x0000_t75" style="position:absolute;left:2000;top:301;width:58047;height:15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">
                    <v:imagedata r:id="rId34" o:title=""/>
                  </v:shape>
                  <v:shape id="Text Box 34" o:spid="_x0000_s1068" type="#_x0000_t202" style="position:absolute;top:16641;width:61887;height:2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  <v:textbox style="mso-fit-shape-to-text:t" inset="0,0,0,0">
                      <w:txbxContent>
                        <w:p w14:paraId="044FA275" w14:textId="08D27F06" w:rsidR="00E86784" w:rsidRPr="001B5CD4" w:rsidRDefault="00E86784" w:rsidP="00D0157B">
                          <w:pPr>
                            <w:pStyle w:val="Caption"/>
                            <w:ind w:firstLine="0"/>
                            <w:jc w:val="center"/>
                          </w:pPr>
                          <w:r>
                            <w:t xml:space="preserve">Figure 13 : Solution </w:t>
                          </w:r>
                          <w:r w:rsidRPr="004C16E0">
                            <w:t xml:space="preserve">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λ=99.9</m:t>
                            </m:r>
                          </m:oMath>
                          <w:r w:rsidR="00D03189">
                            <w:rPr>
                              <w:rFonts w:eastAsiaTheme="minorEastAsia"/>
                            </w:rPr>
                            <w:t xml:space="preserve">,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μ=0.1</m:t>
                            </m:r>
                          </m:oMath>
                          <w:r>
                            <w:rPr>
                              <w:rFonts w:eastAsiaTheme="minorEastAsia"/>
                            </w:rPr>
                            <w:t xml:space="preserve"> et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h=0.01</m:t>
                            </m:r>
                          </m:oMath>
                        </w:p>
                      </w:txbxContent>
                    </v:textbox>
                  </v:shape>
                </v:group>
                <v:group id="Group 35" o:spid="_x0000_s1069" style="position:absolute;left:-2190;top:20347;width:66293;height:19026" coordorigin="-2190,660" coordsize="66294,19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Picture 36" o:spid="_x0000_s1070" type="#_x0000_t75" style="position:absolute;left:2291;top:660;width:57304;height:1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">
                    <v:imagedata r:id="rId35" o:title=""/>
                  </v:shape>
                  <v:shape id="Text Box 40" o:spid="_x0000_s1071" type="#_x0000_t202" style="position:absolute;left:-2190;top:16703;width:66293;height:2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  <v:textbox style="mso-fit-shape-to-text:t" inset="0,0,0,0">
                      <w:txbxContent>
                        <w:p w14:paraId="7C581821" w14:textId="52A02B16" w:rsidR="00E86784" w:rsidRPr="001B5CD4" w:rsidRDefault="00E86784" w:rsidP="00D0157B">
                          <w:pPr>
                            <w:pStyle w:val="Caption"/>
                            <w:ind w:firstLine="0"/>
                            <w:jc w:val="center"/>
                          </w:pPr>
                          <w:r>
                            <w:t xml:space="preserve">Figure 14 : Déformation verticale </w:t>
                          </w:r>
                          <w:r w:rsidRPr="004C16E0">
                            <w:t xml:space="preserve">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λ=99.9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, 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 μ=0.1</m:t>
                            </m:r>
                          </m:oMath>
                          <w:r>
                            <w:rPr>
                              <w:rFonts w:eastAsiaTheme="minorEastAsia"/>
                            </w:rPr>
                            <w:t xml:space="preserve"> et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h=0.01</m:t>
                            </m:r>
                          </m:oMath>
                          <w:r>
                            <w:rPr>
                              <w:rFonts w:eastAsiaTheme="minorEastAsia"/>
                            </w:rPr>
                            <w:t xml:space="preserve"> </w:t>
                          </w:r>
                          <w:r>
                            <w:t xml:space="preserve">avec un facteur d'échelle de </w:t>
                          </w:r>
                          <m:oMath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</m:sup>
                            </m:sSup>
                          </m:oMath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 w:rsidR="00C27372">
        <w:br w:type="page"/>
      </w:r>
    </w:p>
    <w:p w14:paraId="413E1A22" w14:textId="3776DA3E" w:rsidR="00061A93" w:rsidRDefault="00061A93" w:rsidP="00856F08">
      <w:pPr>
        <w:pStyle w:val="Heading1"/>
        <w:jc w:val="both"/>
      </w:pPr>
      <w:bookmarkStart w:id="12" w:name="_Toc43408558"/>
      <w:r w:rsidRPr="002F3251">
        <w:lastRenderedPageBreak/>
        <w:t>STOKES</w:t>
      </w:r>
      <w:bookmarkEnd w:id="12"/>
    </w:p>
    <w:p w14:paraId="6B911506" w14:textId="77777777" w:rsidR="00A66BA8" w:rsidRPr="00A66BA8" w:rsidRDefault="00A66BA8" w:rsidP="00856F08">
      <w:pPr>
        <w:jc w:val="both"/>
      </w:pPr>
    </w:p>
    <w:p w14:paraId="688786CA" w14:textId="29586418" w:rsidR="00061A93" w:rsidRPr="002F3251" w:rsidRDefault="00061A93" w:rsidP="00856F08">
      <w:pPr>
        <w:pStyle w:val="Heading2"/>
        <w:jc w:val="both"/>
      </w:pPr>
      <w:bookmarkStart w:id="13" w:name="_Toc43408559"/>
      <w:r w:rsidRPr="002F3251">
        <w:t>PARTIE 1</w:t>
      </w:r>
      <w:r w:rsidR="00572F67" w:rsidRPr="002F3251">
        <w:t xml:space="preserve"> : </w:t>
      </w:r>
      <w:r w:rsidR="00A66BA8" w:rsidRPr="002F3251">
        <w:t>Eléments finis</w:t>
      </w:r>
      <w:r w:rsidR="00572F67" w:rsidRPr="002F3251">
        <w:t xml:space="preserve"> stables</w:t>
      </w:r>
      <w:bookmarkEnd w:id="13"/>
    </w:p>
    <w:p w14:paraId="58CCC120" w14:textId="28F922BE" w:rsidR="00061A93" w:rsidRPr="002F3251" w:rsidRDefault="00061A93" w:rsidP="00856F08">
      <w:pPr>
        <w:jc w:val="both"/>
      </w:pPr>
    </w:p>
    <w:p w14:paraId="78B6A118" w14:textId="0AA5D21C" w:rsidR="00567F78" w:rsidRPr="002F3251" w:rsidRDefault="00A66BA8" w:rsidP="00856F08">
      <w:pPr>
        <w:ind w:left="720"/>
        <w:jc w:val="both"/>
      </w:pPr>
      <w:r>
        <w:t>L’</w:t>
      </w:r>
      <w:r w:rsidR="00AA6B7E">
        <w:t>équation</w:t>
      </w:r>
      <w:r>
        <w:t xml:space="preserve"> de </w:t>
      </w:r>
      <w:r w:rsidR="00AA6B7E">
        <w:t>Stokes</w:t>
      </w:r>
      <w:r>
        <w:t xml:space="preserve"> est </w:t>
      </w:r>
      <w:r w:rsidR="00AA6B7E">
        <w:t>donnée</w:t>
      </w:r>
      <w:r>
        <w:t xml:space="preserve"> par :</w:t>
      </w:r>
    </w:p>
    <w:p w14:paraId="2E3B0344" w14:textId="49873AB2" w:rsidR="00567F78" w:rsidRPr="00AA6B7E" w:rsidRDefault="00E86784" w:rsidP="00856F08">
      <w:pPr>
        <w:jc w:val="both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-νΔ</m:t>
                  </m:r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+∇</m:t>
                  </m:r>
                  <m:r>
                    <w:rPr>
                      <w:rFonts w:ascii="Cambria Math" w:hAnsi="Cambria Math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  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∇⋅</m:t>
                  </m:r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=0 </m:t>
                  </m:r>
                </m:e>
                <m:e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=g 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m>
            <m:mPr>
              <m:plcHide m:val="1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m:rPr>
                    <m:nor/>
                  </m:rPr>
                  <m:t>dans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cr m:val="double-struck"/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mr>
            <m:mr>
              <m:e/>
            </m:mr>
            <m:mr>
              <m:e>
                <m:r>
                  <m:rPr>
                    <m:nor/>
                  </m:rPr>
                  <m:t>sur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∂Ω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cr m:val="double-struck"/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mr>
          </m:m>
        </m:oMath>
      </m:oMathPara>
    </w:p>
    <w:p w14:paraId="23B41FB6" w14:textId="0879FA9C" w:rsidR="00AA6B7E" w:rsidRDefault="00AA6B7E" w:rsidP="00856F08">
      <w:pPr>
        <w:ind w:firstLine="0"/>
        <w:jc w:val="both"/>
      </w:pPr>
      <w:r>
        <w:t>Et la solution de Kovasznay</w:t>
      </w:r>
    </w:p>
    <w:p w14:paraId="4A8FF86E" w14:textId="4B3E2A2D" w:rsidR="00AA6B7E" w:rsidRPr="00AA6B7E" w:rsidRDefault="00AA6B7E" w:rsidP="00856F08">
      <w:pPr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λx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πy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λx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πy</m:t>
                            </m:r>
                          </m:e>
                        </m:d>
                      </m:e>
                    </m:func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2λx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6FAE8E4" w14:textId="42F01824" w:rsidR="00AA6B7E" w:rsidRPr="00AA6B7E" w:rsidRDefault="00AA6B7E" w:rsidP="00856F08">
      <w:pPr>
        <w:ind w:firstLine="0"/>
        <w:jc w:val="both"/>
      </w:pPr>
      <w:r>
        <w:t>Avec</w:t>
      </w:r>
      <w:r>
        <w:br/>
      </w:r>
      <m:oMathPara>
        <m:oMath>
          <m:r>
            <w:rPr>
              <w:rFonts w:ascii="Cambria Math" w:hAnsi="Cambria Math"/>
            </w:rPr>
            <m:t>λ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ν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ν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w:rPr>
              <w:rFonts w:ascii="Cambria Math" w:hAnsi="Cambria Math"/>
            </w:rPr>
            <m:t>et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r>
            <m:rPr>
              <m:scr m:val="double-struck"/>
              <m:sty m:val="p"/>
            </m:rPr>
            <w:rPr>
              <w:rFonts w:ascii="Cambria Math" w:hAnsi="Cambria Math"/>
              <w:sz w:val="24"/>
              <w:szCs w:val="24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1EF84042" w14:textId="77777777" w:rsidR="00AA6B7E" w:rsidRPr="002F3251" w:rsidRDefault="00AA6B7E" w:rsidP="00856F08">
      <w:pPr>
        <w:jc w:val="both"/>
      </w:pPr>
    </w:p>
    <w:p w14:paraId="687712B5" w14:textId="65DEDF17" w:rsidR="00061A93" w:rsidRDefault="00AA6B7E" w:rsidP="00856F08">
      <w:pPr>
        <w:pStyle w:val="Heading3"/>
        <w:jc w:val="both"/>
      </w:pPr>
      <w:bookmarkStart w:id="14" w:name="_Toc43408560"/>
      <w:r w:rsidRPr="002F3251">
        <w:t>Déterminons</w:t>
      </w:r>
      <w:r w:rsidR="00061A93" w:rsidRPr="002F3251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061A93" w:rsidRPr="002F3251">
        <w:t xml:space="preserve"> et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bookmarkEnd w:id="14"/>
    </w:p>
    <w:p w14:paraId="322174BC" w14:textId="77777777" w:rsidR="00AA6B7E" w:rsidRPr="00AA6B7E" w:rsidRDefault="00AA6B7E" w:rsidP="00856F08">
      <w:pPr>
        <w:jc w:val="both"/>
      </w:pPr>
    </w:p>
    <w:p w14:paraId="4C7D953B" w14:textId="53996EC7" w:rsidR="00F337AB" w:rsidRPr="002F3251" w:rsidRDefault="00F337AB" w:rsidP="00856F08">
      <w:pPr>
        <w:jc w:val="both"/>
      </w:pPr>
      <w:r w:rsidRPr="002F3251">
        <w:t xml:space="preserve">En calculant le </w:t>
      </w:r>
      <w:r w:rsidR="00AA0B1F">
        <w:t xml:space="preserve">laplacien de </w:t>
      </w:r>
      <m:oMath>
        <m:r>
          <w:rPr>
            <w:rFonts w:ascii="Cambria Math" w:hAnsi="Cambria Math"/>
          </w:rPr>
          <m:t>u</m:t>
        </m:r>
      </m:oMath>
      <w:r w:rsidR="00AA0B1F">
        <w:rPr>
          <w:rFonts w:eastAsiaTheme="minorEastAsia"/>
        </w:rPr>
        <w:t xml:space="preserve"> et le gradient de </w:t>
      </w:r>
      <m:oMath>
        <m:r>
          <w:rPr>
            <w:rFonts w:ascii="Cambria Math" w:eastAsiaTheme="minorEastAsia" w:hAnsi="Cambria Math"/>
          </w:rPr>
          <m:t>p</m:t>
        </m:r>
      </m:oMath>
      <w:r w:rsidRPr="002F3251">
        <w:t xml:space="preserve">, on trouve </w:t>
      </w:r>
      <w:r w:rsidR="00AA0B1F">
        <w:t xml:space="preserve">facilement </w:t>
      </w:r>
      <w:r w:rsidRPr="002F3251">
        <w:t xml:space="preserve">que </w:t>
      </w:r>
      <w:r w:rsidR="00AA0B1F">
        <w:t>(</w:t>
      </w:r>
      <m:oMath>
        <m:r>
          <w:rPr>
            <w:rFonts w:ascii="Cambria Math" w:hAnsi="Cambria Math"/>
          </w:rPr>
          <m:t>u</m:t>
        </m:r>
        <m:r>
          <w:rPr>
            <w:rFonts w:ascii="Cambria Math" w:eastAsiaTheme="minorEastAsia" w:hAnsi="Cambria Math"/>
          </w:rPr>
          <m:t>,p)</m:t>
        </m:r>
      </m:oMath>
      <w:r w:rsidR="00AA6B7E">
        <w:rPr>
          <w:rFonts w:eastAsiaTheme="minorEastAsia"/>
        </w:rPr>
        <w:t xml:space="preserve"> est solution du système </w:t>
      </w:r>
      <w:proofErr w:type="gramStart"/>
      <w:r w:rsidR="00AA6B7E">
        <w:rPr>
          <w:rFonts w:eastAsiaTheme="minorEastAsia"/>
        </w:rPr>
        <w:t>si</w:t>
      </w:r>
      <w:r w:rsidRPr="002F3251">
        <w:t>:</w:t>
      </w:r>
      <w:proofErr w:type="gramEnd"/>
    </w:p>
    <w:p w14:paraId="5A0FDDDC" w14:textId="4A213B91" w:rsidR="00F337AB" w:rsidRPr="002F3251" w:rsidRDefault="00F337AB" w:rsidP="00856F08">
      <w:pPr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ν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λx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(2</m:t>
                        </m:r>
                        <m:r>
                          <w:rPr>
                            <w:rFonts w:ascii="Cambria Math" w:hAnsi="Cambria Math"/>
                          </w:rPr>
                          <m:t>πy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2λx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λν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λx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(2</m:t>
                        </m:r>
                        <m:r>
                          <w:rPr>
                            <w:rFonts w:ascii="Cambria Math" w:hAnsi="Cambria Math"/>
                          </w:rPr>
                          <m:t>πy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func>
                  </m:e>
                </m:mr>
              </m:m>
            </m:e>
          </m:d>
        </m:oMath>
      </m:oMathPara>
    </w:p>
    <w:p w14:paraId="1532637A" w14:textId="62086447" w:rsidR="00DB4637" w:rsidRDefault="00DB4637" w:rsidP="00856F08">
      <w:pPr>
        <w:ind w:firstLine="0"/>
        <w:jc w:val="both"/>
      </w:pPr>
      <w:r>
        <w:t xml:space="preserve">Pour avoir </w:t>
      </w:r>
      <m:oMath>
        <m:r>
          <w:rPr>
            <w:rFonts w:ascii="Cambria Math" w:hAnsi="Cambria Math"/>
          </w:rPr>
          <m:t>p</m:t>
        </m:r>
      </m:oMath>
      <w:r>
        <w:t xml:space="preserve"> à moyenne nulle, il faut choisir </w:t>
      </w:r>
      <m:oMath>
        <m:r>
          <w:rPr>
            <w:rFonts w:ascii="Cambria Math" w:hAnsi="Cambria Math"/>
          </w:rPr>
          <m:t>C</m:t>
        </m:r>
      </m:oMath>
      <w:r>
        <w:t xml:space="preserve"> telle que :</w:t>
      </w:r>
    </w:p>
    <w:p w14:paraId="4F95BFDE" w14:textId="3F120EDF" w:rsidR="00FD237A" w:rsidRPr="00FD237A" w:rsidRDefault="00E86784" w:rsidP="00856F08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</m:t>
                  </m:r>
                </m:e>
              </m:d>
            </m:den>
          </m:f>
          <m:nary>
            <m:naryPr>
              <m:chr m:val="∬"/>
              <m:limLoc m:val="subSup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  <m:r>
                <w:rPr>
                  <w:rFonts w:ascii="Cambria Math" w:hAnsi="Cambria Math"/>
                </w:rPr>
                <m:t xml:space="preserve"> 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e>
          </m:nary>
          <m:r>
            <w:rPr>
              <w:rFonts w:ascii="Cambria Math" w:hAnsi="Cambria Math"/>
            </w:rPr>
            <m:t xml:space="preserve">=0   </m:t>
          </m:r>
          <m:r>
            <m:rPr>
              <m:aln/>
            </m:rPr>
            <w:rPr>
              <w:rFonts w:ascii="Cambria Math" w:hAnsi="Cambria Math"/>
            </w:rPr>
            <m:t xml:space="preserve">⟹  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r>
                <w:rPr>
                  <w:rFonts w:ascii="Cambria Math" w:hAnsi="Cambria Math"/>
                </w:rPr>
                <m:t>1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2λx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</m:d>
            </m:e>
          </m:nary>
          <m:r>
            <w:rPr>
              <w:rFonts w:ascii="Cambria Math" w:hAnsi="Cambria Math"/>
            </w:rPr>
            <m:t>dx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  <m:e>
              <m:r>
                <w:rPr>
                  <w:rFonts w:ascii="Cambria Math" w:hAnsi="Cambria Math"/>
                </w:rPr>
                <m:t>dy</m:t>
              </m:r>
            </m:e>
          </m:nary>
          <m:r>
            <w:rPr>
              <w:rFonts w:ascii="Cambria Math" w:hAnsi="Cambria Math"/>
            </w:rPr>
            <m:t>=0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 xml:space="preserve">⟹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C-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4λ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2λx</m:t>
                          </m:r>
                        </m:sup>
                      </m:sSup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</m:sSub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=0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⟹</m:t>
          </m:r>
          <m:r>
            <m:rPr>
              <m:sty m:val="bi"/>
            </m:rPr>
            <w:rPr>
              <w:rFonts w:ascii="Cambria Math" w:eastAsiaTheme="minorEastAsia" w:hAnsi="Cambria Math"/>
            </w:rPr>
            <m:t>C</m:t>
          </m:r>
          <m:r>
            <m:rPr>
              <m:sty m:val="b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λ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λ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λ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)</m:t>
          </m:r>
        </m:oMath>
      </m:oMathPara>
    </w:p>
    <w:p w14:paraId="32D15EE6" w14:textId="77777777" w:rsidR="00FD237A" w:rsidRPr="00FD237A" w:rsidRDefault="00FD237A" w:rsidP="00856F08">
      <w:pPr>
        <w:jc w:val="both"/>
        <w:rPr>
          <w:rFonts w:eastAsiaTheme="minorEastAsia"/>
        </w:rPr>
      </w:pPr>
    </w:p>
    <w:p w14:paraId="1AC30482" w14:textId="58A940B9" w:rsidR="00061A93" w:rsidRDefault="00AA6B7E" w:rsidP="00856F08">
      <w:pPr>
        <w:pStyle w:val="Heading3"/>
        <w:jc w:val="both"/>
      </w:pPr>
      <w:bookmarkStart w:id="15" w:name="_Toc43408561"/>
      <w:r w:rsidRPr="002F3251">
        <w:lastRenderedPageBreak/>
        <w:t>Création</w:t>
      </w:r>
      <w:r w:rsidR="00061A93" w:rsidRPr="002F3251">
        <w:t xml:space="preserve"> du maillage</w:t>
      </w:r>
      <w:bookmarkEnd w:id="15"/>
      <w:r w:rsidR="00061A93" w:rsidRPr="002F3251">
        <w:t xml:space="preserve"> </w:t>
      </w:r>
    </w:p>
    <w:p w14:paraId="385C66EE" w14:textId="6AC1EAEE" w:rsidR="00061A93" w:rsidRPr="002F3251" w:rsidRDefault="00C27372" w:rsidP="00856F08">
      <w:pPr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DD7754F" wp14:editId="449A33CC">
                <wp:simplePos x="0" y="0"/>
                <wp:positionH relativeFrom="margin">
                  <wp:posOffset>1790700</wp:posOffset>
                </wp:positionH>
                <wp:positionV relativeFrom="paragraph">
                  <wp:posOffset>419100</wp:posOffset>
                </wp:positionV>
                <wp:extent cx="2690028" cy="2962275"/>
                <wp:effectExtent l="0" t="0" r="0" b="952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0028" cy="2962275"/>
                          <a:chOff x="-1178576" y="0"/>
                          <a:chExt cx="8036447" cy="884835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784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-1178576" y="8045220"/>
                            <a:ext cx="8036447" cy="803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3DDE18" w14:textId="3EBFD759" w:rsidR="00E86784" w:rsidRPr="009B1619" w:rsidRDefault="00E86784" w:rsidP="00C27372">
                              <w:pPr>
                                <w:pStyle w:val="Caption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t>Figure 15 : Maillage avec GMSH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D7754F" id="Group 33" o:spid="_x0000_s1072" style="position:absolute;left:0;text-align:left;margin-left:141pt;margin-top:33pt;width:211.8pt;height:233.25pt;z-index:251673600;mso-position-horizontal-relative:margin;mso-width-relative:margin;mso-height-relative:margin" coordorigin="-11785" coordsize="80364,88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">
                <v:shape id="Picture 31" o:spid="_x0000_s1073" type="#_x0000_t75" style="position:absolute;width:61887;height:7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">
                  <v:imagedata r:id="rId37" o:title=""/>
                </v:shape>
                <v:shape id="Text Box 32" o:spid="_x0000_s1074" type="#_x0000_t202" style="position:absolute;left:-11785;top:80452;width:80363;height:8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<v:textbox inset="0,0,0,0">
                    <w:txbxContent>
                      <w:p w14:paraId="583DDE18" w14:textId="3EBFD759" w:rsidR="00E86784" w:rsidRPr="009B1619" w:rsidRDefault="00E86784" w:rsidP="00C27372">
                        <w:pPr>
                          <w:pStyle w:val="Caption"/>
                          <w:rPr>
                            <w:sz w:val="28"/>
                            <w:szCs w:val="28"/>
                          </w:rPr>
                        </w:pPr>
                        <w:r>
                          <w:t>Figure 15 : Maillage avec GMSH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0EE085C" w14:textId="3C20D9B8" w:rsidR="00061A93" w:rsidRPr="002F3251" w:rsidRDefault="00061A93" w:rsidP="00856F08">
      <w:pPr>
        <w:jc w:val="both"/>
      </w:pPr>
    </w:p>
    <w:p w14:paraId="519B26C7" w14:textId="0CF575AA" w:rsidR="00061A93" w:rsidRPr="002F3251" w:rsidRDefault="00061A93" w:rsidP="00856F08">
      <w:pPr>
        <w:pStyle w:val="Heading3"/>
        <w:jc w:val="both"/>
      </w:pPr>
      <w:bookmarkStart w:id="16" w:name="_Toc43408562"/>
      <w:r w:rsidRPr="002F3251">
        <w:t>Formulation variationnelle</w:t>
      </w:r>
      <w:bookmarkEnd w:id="16"/>
    </w:p>
    <w:p w14:paraId="396888C2" w14:textId="235A72D6" w:rsidR="009A1021" w:rsidRDefault="009A1021" w:rsidP="00856F08">
      <w:pPr>
        <w:ind w:firstLine="0"/>
        <w:jc w:val="both"/>
      </w:pPr>
    </w:p>
    <w:p w14:paraId="5FF44DDD" w14:textId="7033E309" w:rsidR="009A1021" w:rsidRDefault="006B7039" w:rsidP="00856F08">
      <w:pPr>
        <w:jc w:val="both"/>
        <w:rPr>
          <w:rFonts w:eastAsiaTheme="minorEastAsia"/>
        </w:rPr>
      </w:pPr>
      <w:r>
        <w:t xml:space="preserve">On suppose </w:t>
      </w:r>
      <m:oMath>
        <m:r>
          <w:rPr>
            <w:rFonts w:ascii="Cambria Math" w:hAnsi="Cambria Math"/>
          </w:rPr>
          <m:t>f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</m:oMath>
      <w:r>
        <w:rPr>
          <w:rFonts w:eastAsiaTheme="minorEastAsia"/>
        </w:rPr>
        <w:t xml:space="preserve">et </w:t>
      </w:r>
      <m:oMath>
        <m:r>
          <w:rPr>
            <w:rFonts w:ascii="Cambria Math" w:hAnsi="Cambria Math"/>
          </w:rPr>
          <m:t>g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e>
                </m:d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</m:oMath>
      <w:r>
        <w:t xml:space="preserve">. Mais </w:t>
      </w:r>
      <w:r w:rsidR="00EA0B54">
        <w:t>a priori</w:t>
      </w:r>
      <w:r w:rsidR="009A1021">
        <w:t xml:space="preserve">, </w:t>
      </w:r>
      <m:oMath>
        <m:r>
          <w:rPr>
            <w:rFonts w:ascii="Cambria Math" w:hAnsi="Cambria Math"/>
          </w:rPr>
          <m:t xml:space="preserve">g≠0 </m:t>
        </m:r>
        <m:r>
          <m:rPr>
            <m:nor/>
          </m:rPr>
          <w:rPr>
            <w:rFonts w:ascii="Cambria Math" w:hAnsi="Cambria Math"/>
          </w:rPr>
          <m:t xml:space="preserve">sur </m:t>
        </m:r>
        <m:r>
          <w:rPr>
            <w:rFonts w:ascii="Cambria Math" w:hAnsi="Cambria Math"/>
          </w:rPr>
          <m:t>∂</m:t>
        </m:r>
        <m:r>
          <m:rPr>
            <m:sty m:val="p"/>
          </m:rPr>
          <w:rPr>
            <w:rFonts w:ascii="Cambria Math" w:hAnsi="Cambria Math"/>
          </w:rPr>
          <m:t>Ω=Γ</m:t>
        </m:r>
      </m:oMath>
      <w:r w:rsidR="009A1021">
        <w:rPr>
          <w:rFonts w:eastAsiaTheme="minorEastAsia"/>
        </w:rPr>
        <w:t xml:space="preserve">. On suppose donc qu’il existe </w:t>
      </w:r>
      <m:oMath>
        <m:r>
          <w:rPr>
            <w:rFonts w:ascii="Cambria Math" w:eastAsiaTheme="minorEastAsia" w:hAnsi="Cambria Math"/>
          </w:rPr>
          <m:t>H⊂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 w:rsidR="009A1021">
        <w:rPr>
          <w:rFonts w:eastAsiaTheme="minorEastAsia"/>
        </w:rPr>
        <w:t xml:space="preserve"> telle que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=g</m:t>
        </m:r>
      </m:oMath>
      <w:r w:rsidR="004A611D">
        <w:rPr>
          <w:rFonts w:eastAsiaTheme="minorEastAsia"/>
        </w:rPr>
        <w:t xml:space="preserve"> </w:t>
      </w:r>
      <w:r w:rsidR="009A1021">
        <w:rPr>
          <w:rFonts w:eastAsiaTheme="minorEastAsia"/>
        </w:rPr>
        <w:t xml:space="preserve">(ou </w:t>
      </w:r>
      <m:oMath>
        <m:r>
          <w:rPr>
            <w:rFonts w:ascii="Cambria Math" w:eastAsiaTheme="minorEastAsia" w:hAnsi="Cambria Math"/>
          </w:rPr>
          <m:t xml:space="preserve">γ </m:t>
        </m:r>
      </m:oMath>
      <w:r w:rsidR="009A1021">
        <w:rPr>
          <w:rFonts w:eastAsiaTheme="minorEastAsia"/>
        </w:rPr>
        <w:t>d</w:t>
      </w:r>
      <w:r w:rsidR="001F157F">
        <w:rPr>
          <w:rFonts w:eastAsiaTheme="minorEastAsia"/>
        </w:rPr>
        <w:t>é</w:t>
      </w:r>
      <w:r w:rsidR="009A1021">
        <w:rPr>
          <w:rFonts w:eastAsiaTheme="minorEastAsia"/>
        </w:rPr>
        <w:t>signe l’application trace</w:t>
      </w:r>
      <w:r w:rsidR="004A611D">
        <w:rPr>
          <w:rFonts w:eastAsiaTheme="minorEastAsia"/>
        </w:rPr>
        <w:t>)</w:t>
      </w:r>
      <w:r w:rsidR="00876F4F" w:rsidRPr="00876F4F">
        <w:rPr>
          <w:rFonts w:eastAsiaTheme="minorEastAsia"/>
        </w:rPr>
        <w:t xml:space="preserve"> </w:t>
      </w:r>
      <w:r w:rsidR="00876F4F">
        <w:rPr>
          <w:rFonts w:eastAsiaTheme="minorEastAsia"/>
        </w:rPr>
        <w:t>(d’</w:t>
      </w:r>
      <w:r w:rsidR="00ED2407">
        <w:rPr>
          <w:rFonts w:eastAsiaTheme="minorEastAsia"/>
        </w:rPr>
        <w:t>après</w:t>
      </w:r>
      <w:r w:rsidR="00876F4F">
        <w:rPr>
          <w:rFonts w:eastAsiaTheme="minorEastAsia"/>
        </w:rPr>
        <w:t xml:space="preserve"> </w:t>
      </w:r>
      <w:proofErr w:type="spellStart"/>
      <w:r w:rsidR="00876F4F" w:rsidRPr="00F5554B">
        <w:t>Lucquin</w:t>
      </w:r>
      <w:proofErr w:type="spellEnd"/>
      <w:r w:rsidR="00876F4F">
        <w:t>, p. 58)</w:t>
      </w:r>
      <w:r w:rsidR="009A1021">
        <w:rPr>
          <w:rFonts w:eastAsiaTheme="minorEastAsia"/>
        </w:rPr>
        <w:t xml:space="preserve">. </w:t>
      </w:r>
    </w:p>
    <w:p w14:paraId="2205EB69" w14:textId="4EEAD11E" w:rsidR="007A7BBF" w:rsidRDefault="009A1021" w:rsidP="00856F08">
      <w:pPr>
        <w:ind w:firstLine="0"/>
        <w:jc w:val="both"/>
        <w:rPr>
          <w:rFonts w:eastAsiaTheme="minorEastAsia"/>
        </w:rPr>
      </w:pPr>
      <w:r>
        <w:rPr>
          <w:rFonts w:eastAsiaTheme="minorEastAsia"/>
        </w:rPr>
        <w:t xml:space="preserve">Trouvons </w:t>
      </w:r>
      <m:oMath>
        <m:r>
          <w:rPr>
            <w:rFonts w:ascii="Cambria Math" w:eastAsiaTheme="minorEastAsia" w:hAnsi="Cambria Math"/>
          </w:rPr>
          <m:t>u∈H+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b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>
        <w:rPr>
          <w:rFonts w:eastAsiaTheme="minorEastAsia"/>
        </w:rPr>
        <w:t xml:space="preserve">telle que, </w:t>
      </w:r>
      <m:oMath>
        <m:r>
          <w:rPr>
            <w:rFonts w:ascii="Cambria Math" w:eastAsiaTheme="minorEastAsia" w:hAnsi="Cambria Math"/>
          </w:rPr>
          <m:t>∀ v∈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>
        <w:rPr>
          <w:rFonts w:eastAsiaTheme="minorEastAsia"/>
        </w:rPr>
        <w:t>, on ait</w:t>
      </w:r>
    </w:p>
    <w:p w14:paraId="28D5E340" w14:textId="2A0DF58B" w:rsidR="00316FB8" w:rsidRPr="00316FB8" w:rsidRDefault="00E86784" w:rsidP="00856F08">
      <w:pPr>
        <w:ind w:firstLine="0"/>
        <w:jc w:val="both"/>
        <w:rPr>
          <w:rFonts w:eastAsiaTheme="minorEastAsia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-νΔ</m:t>
              </m:r>
              <m:r>
                <w:rPr>
                  <w:rFonts w:ascii="Cambria Math" w:eastAsiaTheme="minorEastAsia" w:hAnsi="Cambria Math"/>
                </w:rPr>
                <m:t>u⋅v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p⋅v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</w:rPr>
            <m:t xml:space="preserve">                        (1)</m:t>
          </m:r>
        </m:oMath>
      </m:oMathPara>
    </w:p>
    <w:p w14:paraId="219402AD" w14:textId="2ECA2514" w:rsidR="007A7BBF" w:rsidRPr="006B7039" w:rsidRDefault="00316FB8" w:rsidP="00856F08">
      <w:pPr>
        <w:ind w:firstLine="0"/>
        <w:jc w:val="both"/>
        <w:rPr>
          <w:rFonts w:eastAsiaTheme="minorEastAsia"/>
          <w:lang w:val="en-GB"/>
        </w:rPr>
      </w:pPr>
      <w:r w:rsidRPr="00316FB8">
        <w:rPr>
          <w:rFonts w:eastAsiaTheme="minorEastAsia"/>
          <w:lang w:val="en-GB"/>
        </w:rPr>
        <w:t>Or,</w:t>
      </w:r>
      <w:r>
        <w:rPr>
          <w:rFonts w:eastAsiaTheme="minorEastAsia"/>
          <w:lang w:val="en-GB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GB"/>
          </w:rPr>
          <w:br/>
        </m:r>
      </m:oMath>
      <m:oMathPara>
        <m:oMathParaPr>
          <m:jc m:val="center"/>
        </m:oMathParaPr>
        <m:oMath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u</m:t>
              </m:r>
              <m:r>
                <w:rPr>
                  <w:rFonts w:ascii="Cambria Math" w:eastAsiaTheme="minorEastAsia" w:hAnsi="Cambria Math"/>
                  <w:lang w:val="en-GB"/>
                </w:rPr>
                <m:t>⋅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  <w:lang w:val="en-GB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  <m:r>
                    <w:rPr>
                      <w:rFonts w:ascii="Cambria Math" w:eastAsiaTheme="minorEastAsia" w:hAnsi="Cambria Math"/>
                      <w:lang w:val="en-GB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d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e>
          </m:nary>
          <m:r>
            <w:rPr>
              <w:rFonts w:ascii="Cambria Math" w:hAnsi="Cambria Math"/>
              <w:lang w:val="en-GB"/>
            </w:rPr>
            <m:t xml:space="preserve">                    </m:t>
          </m:r>
          <m:r>
            <m:rPr>
              <m:nor/>
            </m:rPr>
            <m:t>car</m:t>
          </m:r>
          <m:r>
            <m:rPr>
              <m:nor/>
            </m:rPr>
            <w:rPr>
              <w:rFonts w:ascii="Cambria Math" w:hAnsi="Cambria Math"/>
              <w:lang w:val="en-GB"/>
            </w:rPr>
            <m:t xml:space="preserve">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hAnsi="Cambria Math"/>
              <w:lang w:val="en-GB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Δ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GB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  <w:lang w:val="en-GB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w:rPr>
                  <w:rFonts w:ascii="Cambria Math" w:eastAsiaTheme="minorEastAsia" w:hAnsi="Cambria Math"/>
                  <w:lang w:val="en-GB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d</m:t>
              </m:r>
            </m:sup>
            <m:e>
              <m:nary>
                <m:naryPr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  <w:lang w:val="en-GB"/>
            </w:rPr>
            <m:t xml:space="preserve">                                    </m:t>
          </m:r>
          <m:r>
            <m:rPr>
              <m:sty m:val="p"/>
            </m:rPr>
            <w:rPr>
              <w:rFonts w:ascii="Cambria Math" w:eastAsiaTheme="minorEastAsia" w:hAnsi="Cambria Math"/>
              <w:lang w:val="en-GB"/>
            </w:rPr>
            <w:br/>
          </m:r>
        </m:oMath>
        <m:oMath>
          <m:r>
            <w:rPr>
              <w:rFonts w:ascii="Cambria Math" w:hAnsi="Cambria Math"/>
              <w:lang w:val="en-GB"/>
            </w:rPr>
            <m:t xml:space="preserve">             </m:t>
          </m:r>
          <m:r>
            <m:rPr>
              <m:aln/>
            </m:rPr>
            <w:rPr>
              <w:rFonts w:ascii="Cambria Math" w:hAnsi="Cambria Math"/>
              <w:lang w:val="en-GB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w:rPr>
                  <w:rFonts w:ascii="Cambria Math" w:eastAsiaTheme="minorEastAsia" w:hAnsi="Cambria Math"/>
                  <w:lang w:val="en-GB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d</m:t>
              </m:r>
            </m:sup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-</m:t>
                  </m:r>
                  <m:nary>
                    <m:naryPr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sub>
                    <m:sup/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GB"/>
                        </w:rPr>
                        <m:t>∇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GB"/>
                            </w:rPr>
                            <m:t>∇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  <w:lang w:val="en-GB"/>
                    </w:rPr>
                    <m:t>+</m:t>
                  </m:r>
                  <m:nary>
                    <m:naryPr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GB"/>
                        </w:rPr>
                        <m:t>Γ</m:t>
                      </m:r>
                    </m:sub>
                    <m:sup/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GB"/>
                            </w:rPr>
                            <m:t>∇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GB"/>
                            </w:rPr>
                            <m:t>⋅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d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GB"/>
                        </w:rPr>
                        <m:t>Γ</m:t>
                      </m:r>
                    </m:e>
                  </m:nary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  <w:lang w:val="en-GB"/>
            </w:rPr>
            <w:br/>
          </m:r>
        </m:oMath>
        <m:oMath>
          <m:r>
            <w:rPr>
              <w:rFonts w:ascii="Cambria Math" w:hAnsi="Cambria Math"/>
              <w:lang w:val="en-GB"/>
            </w:rPr>
            <m:t xml:space="preserve">      =-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w:rPr>
                  <w:rFonts w:ascii="Cambria Math" w:eastAsiaTheme="minorEastAsia" w:hAnsi="Cambria Math"/>
                  <w:lang w:val="en-GB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d</m:t>
              </m:r>
            </m:sup>
            <m:e>
              <m:nary>
                <m:naryPr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GB"/>
                    </w:rPr>
                    <m:t>∇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GB"/>
                    </w:rPr>
                    <m:t>⋅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GB"/>
                        </w:rPr>
                        <m:t>∇</m:t>
                      </m:r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  <w:lang w:val="en-GB"/>
            </w:rPr>
            <m:t xml:space="preserve">       </m:t>
          </m:r>
          <m:r>
            <w:rPr>
              <w:rFonts w:ascii="Cambria Math" w:eastAsiaTheme="minorEastAsia" w:hAnsi="Cambria Math"/>
              <w:lang w:val="en-GB"/>
            </w:rPr>
            <m:t xml:space="preserve">   </m:t>
          </m:r>
          <m:r>
            <w:rPr>
              <w:rFonts w:ascii="Cambria Math" w:eastAsiaTheme="minorEastAsia" w:hAnsi="Cambria Math"/>
              <w:lang w:val="en-GB"/>
            </w:rPr>
            <m:t xml:space="preserve">  </m:t>
          </m:r>
          <m:r>
            <m:rPr>
              <m:nor/>
            </m:rPr>
            <m:t>car</m:t>
          </m:r>
          <m:r>
            <w:rPr>
              <w:rFonts w:ascii="Cambria Math" w:eastAsiaTheme="minorEastAsia" w:hAnsi="Cambria Math"/>
              <w:lang w:val="en-GB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GB"/>
            </w:rPr>
            <m:t>|</m:t>
          </m:r>
          <m:r>
            <m:rPr>
              <m:sty m:val="p"/>
            </m:rPr>
            <w:rPr>
              <w:rFonts w:ascii="Cambria Math" w:eastAsiaTheme="minorEastAsia" w:hAnsi="Cambria Math"/>
            </w:rPr>
            <m:t>Γ</m:t>
          </m:r>
          <m:r>
            <w:rPr>
              <w:rFonts w:ascii="Cambria Math" w:eastAsiaTheme="minorEastAsia" w:hAnsi="Cambria Math"/>
              <w:lang w:val="en-GB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  <w:lang w:val="en-GB"/>
            </w:rPr>
            <w:br/>
          </m:r>
        </m:oMath>
        <m:oMath>
          <m:r>
            <w:rPr>
              <w:rFonts w:ascii="Cambria Math" w:hAnsi="Cambria Math"/>
              <w:lang w:val="en-GB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  <m:r>
                    <w:rPr>
                      <w:rFonts w:ascii="Cambria Math" w:eastAsiaTheme="minorEastAsia" w:hAnsi="Cambria Math"/>
                      <w:lang w:val="en-GB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d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GB"/>
                    </w:rPr>
                    <m:t>∇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GB"/>
                    </w:rPr>
                    <m:t>⋅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GB"/>
                        </w:rPr>
                        <m:t>∇</m:t>
                      </m:r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  <w:lang w:val="en-GB"/>
            </w:rPr>
            <m:t xml:space="preserve">                           </m:t>
          </m:r>
          <m:r>
            <m:rPr>
              <m:sty m:val="p"/>
            </m:rPr>
            <w:rPr>
              <w:rFonts w:ascii="Cambria Math" w:hAnsi="Cambria Math"/>
              <w:lang w:val="en-GB"/>
            </w:rPr>
            <w:br/>
          </m:r>
        </m:oMath>
        <m:oMath>
          <m:r>
            <w:rPr>
              <w:rFonts w:ascii="Cambria Math" w:hAnsi="Cambria Math"/>
              <w:lang w:val="en-GB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GB"/>
                </w:rPr>
                <m:t>∇</m:t>
              </m:r>
              <m:r>
                <w:rPr>
                  <w:rFonts w:ascii="Cambria Math" w:eastAsiaTheme="minorEastAsia" w:hAnsi="Cambria Math"/>
                </w:rPr>
                <m:t>u</m:t>
              </m:r>
              <m:r>
                <w:rPr>
                  <w:rFonts w:ascii="Cambria Math" w:eastAsiaTheme="minorEastAsia" w:hAnsi="Cambria Math"/>
                  <w:lang w:val="en-GB"/>
                </w:rPr>
                <m:t>∶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GB"/>
                </w:rPr>
                <m:t>∇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  <w:lang w:val="en-GB"/>
            </w:rPr>
            <m:t xml:space="preserve">                                    </m:t>
          </m:r>
        </m:oMath>
      </m:oMathPara>
    </w:p>
    <w:p w14:paraId="4CA929E8" w14:textId="517C0FDC" w:rsidR="00F10C7F" w:rsidRDefault="00F10C7F" w:rsidP="00856F08">
      <w:pPr>
        <w:ind w:firstLine="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De </w:t>
      </w:r>
      <w:r w:rsidR="00ED2407">
        <w:rPr>
          <w:rFonts w:eastAsiaTheme="minorEastAsia"/>
        </w:rPr>
        <w:t>même</w:t>
      </w:r>
      <w:r>
        <w:rPr>
          <w:rFonts w:eastAsiaTheme="minorEastAsia"/>
        </w:rPr>
        <w:t xml:space="preserve">, </w:t>
      </w:r>
    </w:p>
    <w:p w14:paraId="64217077" w14:textId="7F904319" w:rsidR="00F10C7F" w:rsidRPr="00F10C7F" w:rsidRDefault="00E86784" w:rsidP="00856F08">
      <w:pPr>
        <w:ind w:firstLine="0"/>
        <w:jc w:val="both"/>
        <w:rPr>
          <w:rFonts w:eastAsiaTheme="minorEastAsia"/>
        </w:rPr>
      </w:pPr>
      <m:oMathPara>
        <m:oMathParaPr>
          <m:jc m:val="center"/>
        </m:oMathParaPr>
        <m:oMath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p⋅v</m:t>
              </m:r>
            </m:e>
          </m:nary>
          <m:r>
            <w:rPr>
              <w:rFonts w:ascii="Cambria Math" w:hAnsi="Cambria Math"/>
              <w:lang w:val="en-GB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GB"/>
                </w:rPr>
                <m:t>∇</m:t>
              </m:r>
              <m:r>
                <w:rPr>
                  <w:rFonts w:ascii="Cambria Math" w:eastAsiaTheme="minorEastAsia" w:hAnsi="Cambria Math"/>
                </w:rPr>
                <m:t>p</m:t>
              </m:r>
              <m:r>
                <w:rPr>
                  <w:rFonts w:ascii="Cambria Math" w:eastAsiaTheme="minorEastAsia" w:hAnsi="Cambria Math"/>
                  <w:lang w:val="en-GB"/>
                </w:rPr>
                <m:t>⋅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GB"/>
                </w:rPr>
                <m:t>∇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</m:oMath>
      </m:oMathPara>
    </w:p>
    <w:p w14:paraId="5C6B1276" w14:textId="0CA2C3BF" w:rsidR="00F10C7F" w:rsidRDefault="00F10C7F" w:rsidP="00856F08">
      <w:pPr>
        <w:ind w:firstLine="0"/>
        <w:jc w:val="both"/>
        <w:rPr>
          <w:rFonts w:eastAsiaTheme="minorEastAsia"/>
        </w:rPr>
      </w:pPr>
      <w:r>
        <w:rPr>
          <w:rFonts w:eastAsiaTheme="minorEastAsia"/>
        </w:rPr>
        <w:t>L’</w:t>
      </w:r>
      <w:r w:rsidR="00ED2407">
        <w:rPr>
          <w:rFonts w:eastAsiaTheme="minorEastAsia"/>
        </w:rPr>
        <w:t>équation</w:t>
      </w:r>
      <w:r>
        <w:rPr>
          <w:rFonts w:eastAsiaTheme="minorEastAsia"/>
        </w:rPr>
        <w:t xml:space="preserve"> (1) devient donc :</w:t>
      </w:r>
    </w:p>
    <w:p w14:paraId="43563252" w14:textId="45780814" w:rsidR="002E5C74" w:rsidRPr="002E5C74" w:rsidRDefault="00F10C7F" w:rsidP="00856F08">
      <w:pPr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ν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∇</m:t>
              </m:r>
              <m:r>
                <w:rPr>
                  <w:rFonts w:ascii="Cambria Math" w:eastAsiaTheme="minorEastAsia" w:hAnsi="Cambria Math"/>
                </w:rPr>
                <m:t>u∶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∇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∇∙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</w:p>
    <w:p w14:paraId="3FE2FF72" w14:textId="2CB1C562" w:rsidR="002E5C74" w:rsidRPr="002E5C74" w:rsidRDefault="002E5C74" w:rsidP="00856F08">
      <w:pPr>
        <w:ind w:firstLine="0"/>
        <w:jc w:val="both"/>
        <w:rPr>
          <w:rFonts w:eastAsiaTheme="minorEastAsia"/>
        </w:rPr>
      </w:pPr>
      <w:r>
        <w:rPr>
          <w:rFonts w:eastAsiaTheme="minorEastAsia"/>
        </w:rPr>
        <w:t>En ce qui concerne la condition d’</w:t>
      </w:r>
      <w:r w:rsidR="00ED2407">
        <w:rPr>
          <w:rFonts w:eastAsiaTheme="minorEastAsia"/>
        </w:rPr>
        <w:t>incompressibilité</w:t>
      </w:r>
      <w:r>
        <w:rPr>
          <w:rFonts w:eastAsiaTheme="minorEastAsia"/>
        </w:rPr>
        <w:t xml:space="preserve"> du fluide, </w:t>
      </w:r>
      <w:r w:rsidR="006B7039">
        <w:rPr>
          <w:rFonts w:eastAsiaTheme="minorEastAsia"/>
        </w:rPr>
        <w:t>il suffit de trouver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q</m:t>
        </m:r>
        <m:r>
          <m:rPr>
            <m:sty m:val="p"/>
          </m:rPr>
          <w:rPr>
            <w:rFonts w:ascii="Cambria Math" w:hAnsi="Cambria Math"/>
          </w:rPr>
          <m:t>∈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nary>
              <m:naryPr>
                <m:limLoc m:val="undOvr"/>
                <m:supHide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sub>
              <m:sup/>
              <m:e>
                <m:r>
                  <w:rPr>
                    <w:rFonts w:ascii="Cambria Math" w:hAnsi="Cambria Math"/>
                  </w:rPr>
                  <m:t>q</m:t>
                </m:r>
              </m:e>
            </m:nary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>
        <w:rPr>
          <w:rFonts w:eastAsiaTheme="minorEastAsia"/>
        </w:rPr>
        <w:t xml:space="preserve"> telle que</w:t>
      </w:r>
    </w:p>
    <w:p w14:paraId="168C5CBA" w14:textId="691E0642" w:rsidR="0021256A" w:rsidRPr="002F3251" w:rsidRDefault="00E86784" w:rsidP="00856F08">
      <w:pPr>
        <w:jc w:val="both"/>
        <w:rPr>
          <w:rFonts w:eastAsiaTheme="minorEastAsia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∇∙</m:t>
              </m:r>
              <m:r>
                <w:rPr>
                  <w:rFonts w:ascii="Cambria Math" w:hAnsi="Cambria Math"/>
                </w:rPr>
                <m:t>u</m:t>
              </m:r>
            </m:e>
          </m:nary>
          <m:r>
            <w:rPr>
              <w:rFonts w:ascii="Cambria Math" w:hAnsi="Cambria Math"/>
            </w:rPr>
            <m:t>=0</m:t>
          </m:r>
        </m:oMath>
      </m:oMathPara>
    </w:p>
    <w:p w14:paraId="3CA8EDC0" w14:textId="2995C53E" w:rsidR="00064DFD" w:rsidRPr="002F3251" w:rsidRDefault="00064DFD" w:rsidP="00ED2407">
      <w:pPr>
        <w:ind w:firstLine="0"/>
        <w:rPr>
          <w:rFonts w:eastAsiaTheme="minorEastAsia"/>
        </w:rPr>
      </w:pPr>
      <w:r w:rsidRPr="002F3251">
        <w:rPr>
          <w:rFonts w:eastAsiaTheme="minorEastAsia"/>
        </w:rPr>
        <w:t xml:space="preserve">On </w:t>
      </w:r>
      <w:r w:rsidR="002257B1">
        <w:rPr>
          <w:rFonts w:eastAsiaTheme="minorEastAsia"/>
        </w:rPr>
        <w:t>pose</w:t>
      </w:r>
      <w:r w:rsidRPr="002F3251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=ν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∇</m:t>
              </m:r>
              <m:r>
                <w:rPr>
                  <w:rFonts w:ascii="Cambria Math" w:eastAsiaTheme="minorEastAsia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∶∇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r>
            <w:rPr>
              <w:rFonts w:ascii="Cambria Math" w:hAnsi="Cambria Math"/>
            </w:rPr>
            <m:t>b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q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∇∙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r>
            <w:rPr>
              <w:rFonts w:ascii="Cambria Math" w:hAnsi="Cambria Math"/>
            </w:rPr>
            <m:t>et</m:t>
          </m:r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</m:oMath>
      </m:oMathPara>
    </w:p>
    <w:p w14:paraId="3F3089F1" w14:textId="07EFB7C7" w:rsidR="00AA43B9" w:rsidRPr="002F3251" w:rsidRDefault="00AA43B9" w:rsidP="00856F08">
      <w:pPr>
        <w:ind w:firstLine="0"/>
        <w:jc w:val="both"/>
      </w:pPr>
      <w:r w:rsidRPr="002F3251">
        <w:t xml:space="preserve">Et on </w:t>
      </w:r>
      <w:r w:rsidR="002257B1" w:rsidRPr="002F3251">
        <w:t>obtient</w:t>
      </w:r>
      <w:r w:rsidR="002257B1">
        <w:t xml:space="preserve"> la formulation variationnelle</w:t>
      </w:r>
      <w:r w:rsidR="002E5C74">
        <w:t xml:space="preserve">, qui consiste </w:t>
      </w:r>
      <w:r w:rsidR="00ED2407">
        <w:t>à</w:t>
      </w:r>
      <w:r w:rsidR="002E5C74">
        <w:t xml:space="preserve"> chercher </w:t>
      </w:r>
      <m:oMath>
        <m:r>
          <w:rPr>
            <w:rFonts w:ascii="Cambria Math" w:hAnsi="Cambria Math"/>
          </w:rPr>
          <m:t>u∈</m:t>
        </m:r>
        <m:r>
          <w:rPr>
            <w:rFonts w:ascii="Cambria Math" w:eastAsiaTheme="minorEastAsia" w:hAnsi="Cambria Math"/>
          </w:rPr>
          <m:t xml:space="preserve"> H+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b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 w:rsidR="002E5C74" w:rsidRPr="002E5C74">
        <w:rPr>
          <w:rFonts w:eastAsiaTheme="minorEastAsia"/>
        </w:rPr>
        <w:t xml:space="preserve">et </w:t>
      </w:r>
      <m:oMath>
        <m:r>
          <w:rPr>
            <w:rFonts w:ascii="Cambria Math" w:hAnsi="Cambria Math"/>
          </w:rPr>
          <m:t>p∈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2E5C74">
        <w:rPr>
          <w:rFonts w:eastAsiaTheme="minorEastAsia"/>
        </w:rPr>
        <w:t xml:space="preserve"> telle que:</w:t>
      </w:r>
      <w:r w:rsidRPr="002F3251">
        <w:br/>
      </w: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u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  ∀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  <m:r>
                    <w:rPr>
                      <w:rFonts w:ascii="Cambria Math" w:hAnsi="Cambria Math"/>
                    </w:rPr>
                    <m:t>∈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Cs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bCs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Cs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sup>
                  </m:sSup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u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q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 xml:space="preserve">      ∀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  <m:r>
                    <w:rPr>
                      <w:rFonts w:ascii="Cambria Math" w:hAnsi="Cambria Math"/>
                    </w:rPr>
                    <m:t>∈</m:t>
                  </m:r>
                  <m:sSubSup>
                    <m:sSubSupPr>
                      <m:ctrlPr>
                        <w:rPr>
                          <w:rFonts w:ascii="Cambria Math" w:hAnsi="Cambria Math"/>
                          <w:bCs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eqArr>
            </m:e>
          </m:d>
        </m:oMath>
      </m:oMathPara>
    </w:p>
    <w:p w14:paraId="2F9141A6" w14:textId="0E49F87C" w:rsidR="00811C01" w:rsidRPr="002F3251" w:rsidRDefault="00811C01" w:rsidP="00856F08">
      <w:pPr>
        <w:jc w:val="both"/>
      </w:pPr>
    </w:p>
    <w:p w14:paraId="0A8A3250" w14:textId="521F4A3A" w:rsidR="008A3186" w:rsidRDefault="002257B1" w:rsidP="00856F08">
      <w:pPr>
        <w:pStyle w:val="Heading3"/>
        <w:jc w:val="both"/>
      </w:pPr>
      <w:bookmarkStart w:id="17" w:name="_Toc43408563"/>
      <w:r w:rsidRPr="002F3251">
        <w:t>Implémentation</w:t>
      </w:r>
      <w:r w:rsidR="00061A93" w:rsidRPr="002F3251">
        <w:t xml:space="preserve"> avec </w:t>
      </w:r>
      <w:r>
        <w:t xml:space="preserve">les éléments </w:t>
      </w: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bi"/>
          </m:rPr>
          <w:rPr>
            <w:rFonts w:ascii="Cambria Math" w:hAnsi="Cambria Math"/>
          </w:rPr>
          <m:t>2/P</m:t>
        </m:r>
        <m:r>
          <m:rPr>
            <m:sty m:val="bi"/>
          </m:rPr>
          <w:rPr>
            <w:rFonts w:ascii="Cambria Math" w:hAnsi="Cambria Math"/>
          </w:rPr>
          <m:t>1</m:t>
        </m:r>
      </m:oMath>
      <w:bookmarkEnd w:id="17"/>
    </w:p>
    <w:p w14:paraId="156F8411" w14:textId="77777777" w:rsidR="002257B1" w:rsidRPr="002257B1" w:rsidRDefault="002257B1" w:rsidP="00856F08">
      <w:pPr>
        <w:jc w:val="both"/>
      </w:pPr>
    </w:p>
    <w:p w14:paraId="728F3C67" w14:textId="213B578A" w:rsidR="00473C36" w:rsidRPr="002F3251" w:rsidRDefault="00EA0B54" w:rsidP="00856F08">
      <w:pPr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37939698" wp14:editId="58DB23B7">
                <wp:simplePos x="0" y="0"/>
                <wp:positionH relativeFrom="margin">
                  <wp:align>center</wp:align>
                </wp:positionH>
                <wp:positionV relativeFrom="paragraph">
                  <wp:posOffset>806450</wp:posOffset>
                </wp:positionV>
                <wp:extent cx="5848350" cy="2486025"/>
                <wp:effectExtent l="0" t="0" r="0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2486025"/>
                          <a:chOff x="618570" y="91509"/>
                          <a:chExt cx="5851261" cy="2488507"/>
                        </a:xfrm>
                      </wpg:grpSpPr>
                      <wpg:grpSp>
                        <wpg:cNvPr id="241" name="Group 241"/>
                        <wpg:cNvGrpSpPr/>
                        <wpg:grpSpPr>
                          <a:xfrm>
                            <a:off x="618570" y="91509"/>
                            <a:ext cx="2605437" cy="2488507"/>
                            <a:chOff x="1099377" y="787676"/>
                            <a:chExt cx="4481592" cy="4306901"/>
                          </a:xfrm>
                        </wpg:grpSpPr>
                        <pic:pic xmlns:pic="http://schemas.openxmlformats.org/drawingml/2006/picture">
                          <pic:nvPicPr>
                            <pic:cNvPr id="242" name="Picture 2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099377" y="787676"/>
                              <a:ext cx="4459679" cy="35874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43" name="Text Box 243"/>
                          <wps:cNvSpPr txBox="1"/>
                          <wps:spPr>
                            <a:xfrm>
                              <a:off x="1696088" y="4513208"/>
                              <a:ext cx="3884881" cy="581369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2F12C2" w14:textId="1472F4D4" w:rsidR="00E86784" w:rsidRPr="00946A45" w:rsidRDefault="00E86784" w:rsidP="00C27372">
                                <w:pPr>
                                  <w:pStyle w:val="Caption"/>
                                  <w:ind w:firstLine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>Figure 16 : Vitesse pour h=0.025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44" name="Group 244"/>
                        <wpg:cNvGrpSpPr/>
                        <wpg:grpSpPr>
                          <a:xfrm>
                            <a:off x="3757335" y="91509"/>
                            <a:ext cx="2712496" cy="2412225"/>
                            <a:chOff x="946110" y="198586"/>
                            <a:chExt cx="5883818" cy="5234784"/>
                          </a:xfrm>
                        </wpg:grpSpPr>
                        <pic:pic xmlns:pic="http://schemas.openxmlformats.org/drawingml/2006/picture">
                          <pic:nvPicPr>
                            <pic:cNvPr id="245" name="Picture 2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46110" y="198586"/>
                              <a:ext cx="5883818" cy="448346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46" name="Text Box 246"/>
                          <wps:cNvSpPr txBox="1"/>
                          <wps:spPr>
                            <a:xfrm>
                              <a:off x="2009951" y="4869945"/>
                              <a:ext cx="4489233" cy="5634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EF6D67" w14:textId="74AE9C24" w:rsidR="00E86784" w:rsidRPr="0029081C" w:rsidRDefault="00E86784" w:rsidP="00C27372">
                                <w:pPr>
                                  <w:pStyle w:val="Caption"/>
                                  <w:ind w:firstLine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>Figure 17 : Pression pour h=0.025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939698" id="Group 240" o:spid="_x0000_s1075" style="position:absolute;left:0;text-align:left;margin-left:0;margin-top:63.5pt;width:460.5pt;height:195.75pt;z-index:251736064;mso-position-horizontal:center;mso-position-horizontal-relative:margin;mso-width-relative:margin;mso-height-relative:margin" coordorigin="6185,915" coordsize="58512,24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">
                <v:group id="Group 241" o:spid="_x0000_s1076" style="position:absolute;left:6185;top:915;width:26055;height:24885" coordorigin="10993,7876" coordsize="44815,43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<v:shape id="Picture 242" o:spid="_x0000_s1077" type="#_x0000_t75" style="position:absolute;left:10993;top:7876;width:44597;height:35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">
                    <v:imagedata r:id="rId40" o:title=""/>
                  </v:shape>
                  <v:shape id="Text Box 243" o:spid="_x0000_s1078" type="#_x0000_t202" style="position:absolute;left:16960;top:45132;width:38849;height:5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" stroked="f">
                    <v:textbox inset="0,0,0,0">
                      <w:txbxContent>
                        <w:p w14:paraId="382F12C2" w14:textId="1472F4D4" w:rsidR="00E86784" w:rsidRPr="00946A45" w:rsidRDefault="00E86784" w:rsidP="00C27372">
                          <w:pPr>
                            <w:pStyle w:val="Caption"/>
                            <w:ind w:firstLine="0"/>
                            <w:rPr>
                              <w:sz w:val="28"/>
                              <w:szCs w:val="28"/>
                            </w:rPr>
                          </w:pPr>
                          <w:r>
                            <w:t>Figure 16 : Vitesse pour h=0.025</w:t>
                          </w:r>
                        </w:p>
                      </w:txbxContent>
                    </v:textbox>
                  </v:shape>
                </v:group>
                <v:group id="Group 244" o:spid="_x0000_s1079" style="position:absolute;left:37573;top:915;width:27125;height:24122" coordorigin="9461,1985" coordsize="58838,52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shape id="Picture 245" o:spid="_x0000_s1080" type="#_x0000_t75" style="position:absolute;left:9461;top:1985;width:58838;height:44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">
                    <v:imagedata r:id="rId41" o:title=""/>
                  </v:shape>
                  <v:shape id="Text Box 246" o:spid="_x0000_s1081" type="#_x0000_t202" style="position:absolute;left:20099;top:48699;width:44892;height:5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NYxQAAANwAAAAPAAAAZHJzL2Rvd25yZXYueG1sRI9Pi8Iw&#10;FMTvC36H8AQvi6Zbp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DcjVNYxQAAANwAAAAP&#10;AAAAAAAAAAAAAAAAAAcCAABkcnMvZG93bnJldi54bWxQSwUGAAAAAAMAAwC3AAAA+QIAAAAA&#10;" stroked="f">
                    <v:textbox inset="0,0,0,0">
                      <w:txbxContent>
                        <w:p w14:paraId="00EF6D67" w14:textId="74AE9C24" w:rsidR="00E86784" w:rsidRPr="0029081C" w:rsidRDefault="00E86784" w:rsidP="00C27372">
                          <w:pPr>
                            <w:pStyle w:val="Caption"/>
                            <w:ind w:firstLine="0"/>
                            <w:rPr>
                              <w:sz w:val="28"/>
                              <w:szCs w:val="28"/>
                            </w:rPr>
                          </w:pPr>
                          <w:r>
                            <w:t>Figure 17 : Pression pour h=0.025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 w:rsidR="008A3186" w:rsidRPr="002F3251">
        <w:t xml:space="preserve">On prend la densité du fluide </w:t>
      </w:r>
      <m:oMath>
        <m:r>
          <w:rPr>
            <w:rFonts w:ascii="Cambria Math" w:hAnsi="Cambria Math"/>
          </w:rPr>
          <m:t xml:space="preserve">ρ=1 </m:t>
        </m:r>
      </m:oMath>
      <w:r w:rsidR="002257B1" w:rsidRPr="002257B1">
        <w:rPr>
          <w:rFonts w:eastAsiaTheme="minorEastAsia"/>
        </w:rPr>
        <w:t xml:space="preserve">et </w:t>
      </w:r>
      <w:r w:rsidR="008A3186" w:rsidRPr="002F3251">
        <w:t xml:space="preserve">sa </w:t>
      </w:r>
      <w:r w:rsidR="002257B1" w:rsidRPr="002F3251">
        <w:t>viscosité</w:t>
      </w:r>
      <w:r w:rsidR="008A3186" w:rsidRPr="002F3251">
        <w:t xml:space="preserve"> dynamique </w:t>
      </w:r>
      <m:oMath>
        <m:r>
          <w:rPr>
            <w:rFonts w:ascii="Cambria Math" w:hAnsi="Cambria Math"/>
          </w:rPr>
          <m:t xml:space="preserve">μ=0.035 </m:t>
        </m:r>
      </m:oMath>
      <w:r w:rsidR="001F157F">
        <w:rPr>
          <w:rFonts w:eastAsiaTheme="minorEastAsia"/>
        </w:rPr>
        <w:t xml:space="preserve"> </w:t>
      </w:r>
      <w:r w:rsidR="008A3186" w:rsidRPr="002F3251">
        <w:t xml:space="preserve">pour </w:t>
      </w:r>
      <w:r w:rsidR="001F157F">
        <w:t>nos</w:t>
      </w:r>
      <w:r w:rsidR="008A3186" w:rsidRPr="002F3251">
        <w:t xml:space="preserve"> simulations.</w:t>
      </w:r>
      <w:r w:rsidR="00C70BE6" w:rsidRPr="002F3251">
        <w:t xml:space="preserve"> </w:t>
      </w:r>
      <w:r w:rsidR="003A60BE">
        <w:t xml:space="preserve">En </w:t>
      </w:r>
      <w:r w:rsidR="00ED2407">
        <w:t>évaluant</w:t>
      </w:r>
      <w:r w:rsidR="003A60BE">
        <w:t xml:space="preserve"> la solution exacte sur les bords du domaine, on obtient la valeur de </w:t>
      </w:r>
      <m:oMath>
        <m:r>
          <w:rPr>
            <w:rFonts w:ascii="Cambria Math" w:hAnsi="Cambria Math"/>
          </w:rPr>
          <m:t>g</m:t>
        </m:r>
      </m:oMath>
      <w:r w:rsidR="003A60BE">
        <w:t xml:space="preserve"> pour les conditions de Dirichlet</w:t>
      </w:r>
      <w:r w:rsidR="00ED2407">
        <w:t xml:space="preserve"> sur </w:t>
      </w:r>
      <m:oMath>
        <m:r>
          <w:rPr>
            <w:rFonts w:ascii="Cambria Math" w:hAnsi="Cambria Math"/>
          </w:rPr>
          <m:t>∂</m:t>
        </m:r>
        <m:r>
          <m:rPr>
            <m:sty m:val="p"/>
          </m:rPr>
          <w:rPr>
            <w:rFonts w:ascii="Cambria Math" w:hAnsi="Cambria Math"/>
          </w:rPr>
          <m:t>Ω</m:t>
        </m:r>
      </m:oMath>
      <w:r w:rsidR="003A60BE">
        <w:t>.</w:t>
      </w:r>
    </w:p>
    <w:p w14:paraId="1E346872" w14:textId="4198E2A3" w:rsidR="00473C36" w:rsidRPr="002F3251" w:rsidRDefault="00473C36" w:rsidP="00856F08">
      <w:pPr>
        <w:jc w:val="both"/>
      </w:pPr>
    </w:p>
    <w:p w14:paraId="5C4A06B3" w14:textId="06B52EE3" w:rsidR="00EF0690" w:rsidRPr="002F3251" w:rsidRDefault="00EF0690" w:rsidP="00EA0B54">
      <w:pPr>
        <w:jc w:val="both"/>
      </w:pPr>
      <w:r w:rsidRPr="002F3251">
        <w:t>En mode stationnaire</w:t>
      </w:r>
      <w:r w:rsidR="00D80C10" w:rsidRPr="002F3251">
        <w:t xml:space="preserve"> avec </w:t>
      </w:r>
      <m:oMath>
        <m:r>
          <w:rPr>
            <w:rFonts w:ascii="Cambria Math" w:hAnsi="Cambria Math"/>
          </w:rPr>
          <m:t>h=0.05</m:t>
        </m:r>
      </m:oMath>
      <w:r w:rsidRPr="002F3251">
        <w:t xml:space="preserve">, on obtient </w:t>
      </w:r>
      <w:r w:rsidR="006668DA" w:rsidRPr="002F3251">
        <w:t xml:space="preserve">une pression moyenne de </w:t>
      </w:r>
      <m:oMath>
        <m:r>
          <w:rPr>
            <w:rFonts w:ascii="Cambria Math" w:hAnsi="Cambria Math"/>
          </w:rPr>
          <m:t>-1.58×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-14</m:t>
            </m:r>
          </m:sup>
        </m:sSup>
        <m:r>
          <w:rPr>
            <w:rFonts w:ascii="Cambria Math" w:hAnsi="Cambria Math"/>
          </w:rPr>
          <m:t xml:space="preserve"> Pa</m:t>
        </m:r>
      </m:oMath>
      <w:r w:rsidR="006668DA" w:rsidRPr="002F3251">
        <w:t>.</w:t>
      </w:r>
      <w:r w:rsidR="00D80C10" w:rsidRPr="002F3251">
        <w:t xml:space="preserve"> Cette </w:t>
      </w:r>
      <w:r w:rsidR="002257B1" w:rsidRPr="002F3251">
        <w:t>moyenne</w:t>
      </w:r>
      <w:r w:rsidR="00D80C10" w:rsidRPr="002F3251">
        <w:t xml:space="preserve"> est effectivement nulle comme </w:t>
      </w:r>
      <w:r w:rsidR="002257B1" w:rsidRPr="002F3251">
        <w:t>imposée</w:t>
      </w:r>
      <w:r w:rsidR="00D80C10" w:rsidRPr="002F3251">
        <w:t xml:space="preserve"> par la constante </w:t>
      </w:r>
      <m:oMath>
        <m:r>
          <w:rPr>
            <w:rFonts w:ascii="Cambria Math" w:hAnsi="Cambria Math"/>
          </w:rPr>
          <m:t>C</m:t>
        </m:r>
      </m:oMath>
      <w:r w:rsidR="006668DA" w:rsidRPr="002F3251">
        <w:t xml:space="preserve">. </w:t>
      </w:r>
    </w:p>
    <w:p w14:paraId="407EFBF5" w14:textId="77777777" w:rsidR="00117D49" w:rsidRPr="002F3251" w:rsidRDefault="00117D49" w:rsidP="00856F08">
      <w:pPr>
        <w:jc w:val="both"/>
      </w:pPr>
    </w:p>
    <w:p w14:paraId="10F3C9AC" w14:textId="11D23705" w:rsidR="00061A93" w:rsidRDefault="00061A93" w:rsidP="00856F08">
      <w:pPr>
        <w:pStyle w:val="Heading3"/>
        <w:jc w:val="both"/>
      </w:pPr>
      <w:bookmarkStart w:id="18" w:name="_Toc43408564"/>
      <w:r w:rsidRPr="002F3251">
        <w:t>Analyse de convergence</w:t>
      </w:r>
      <w:r w:rsidR="00C62EFD" w:rsidRPr="002F3251">
        <w:t xml:space="preserve"> en vitesse et pression</w:t>
      </w:r>
      <w:bookmarkEnd w:id="18"/>
    </w:p>
    <w:p w14:paraId="48957449" w14:textId="68312988" w:rsidR="002257B1" w:rsidRDefault="002257B1" w:rsidP="00856F08">
      <w:pPr>
        <w:jc w:val="both"/>
      </w:pPr>
    </w:p>
    <w:p w14:paraId="41133E24" w14:textId="1B71A2EB" w:rsidR="009F7405" w:rsidRPr="00527E4A" w:rsidRDefault="001A571F" w:rsidP="00856F08">
      <w:pPr>
        <w:jc w:val="both"/>
        <w:rPr>
          <w:rFonts w:eastAsiaTheme="minorEastAsia"/>
        </w:rPr>
      </w:pPr>
      <w:r>
        <w:t>Après</w:t>
      </w:r>
      <w:r w:rsidR="009F7405">
        <w:t xml:space="preserve"> avoir </w:t>
      </w:r>
      <w:r w:rsidR="00ED2407">
        <w:t>défini</w:t>
      </w:r>
      <w:r w:rsidR="009F7405">
        <w:t xml:space="preserve"> la constante </w:t>
      </w:r>
      <m:oMath>
        <m:r>
          <w:rPr>
            <w:rFonts w:ascii="Cambria Math" w:eastAsiaTheme="minorEastAsia" w:hAnsi="Cambria Math"/>
          </w:rPr>
          <m:t>C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  <m:r>
              <w:rPr>
                <w:rFonts w:ascii="Cambria Math" w:hAnsi="Cambria Math"/>
              </w:rPr>
              <m:t>λ</m:t>
            </m:r>
          </m:den>
        </m:f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λ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λ</m:t>
            </m:r>
          </m:sup>
        </m:sSup>
        <m:r>
          <m:rPr>
            <m:sty m:val="p"/>
          </m:rPr>
          <w:rPr>
            <w:rFonts w:ascii="Cambria Math" w:hAnsi="Cambria Math"/>
          </w:rPr>
          <m:t>)</m:t>
        </m:r>
      </m:oMath>
      <w:r w:rsidR="009F7405">
        <w:t xml:space="preserve"> comme </w:t>
      </w:r>
      <w:r w:rsidR="001F157F">
        <w:t>demandé</w:t>
      </w:r>
      <w:r w:rsidR="00ED2407">
        <w:t xml:space="preserve"> à </w:t>
      </w:r>
      <w:r w:rsidR="009F7405">
        <w:t xml:space="preserve">la question 1, on </w:t>
      </w:r>
      <w:r w:rsidR="00ED2407">
        <w:t>obtient</w:t>
      </w:r>
      <w:r w:rsidR="009F7405">
        <w:t xml:space="preserve"> les </w:t>
      </w:r>
      <w:r w:rsidR="00ED2407">
        <w:t>résultats</w:t>
      </w:r>
      <w:r w:rsidR="009F7405">
        <w:t xml:space="preserve"> </w:t>
      </w:r>
      <w:r w:rsidR="00ED2407">
        <w:t>ci-dessous</w:t>
      </w:r>
      <w:r w:rsidR="009F7405">
        <w:t> </w:t>
      </w:r>
      <w:r w:rsidR="00817654">
        <w:t>(ces</w:t>
      </w:r>
      <w:r w:rsidR="00ED2407">
        <w:t xml:space="preserve"> données</w:t>
      </w:r>
      <w:r w:rsidR="00817654">
        <w:t xml:space="preserve"> sont </w:t>
      </w:r>
      <w:r w:rsidR="00ED2407">
        <w:t>présentes</w:t>
      </w:r>
      <w:r w:rsidR="00817654">
        <w:t xml:space="preserve"> dans le </w:t>
      </w:r>
      <w:r w:rsidR="00ED2407">
        <w:t>fichier</w:t>
      </w:r>
      <w:r w:rsidR="00817654">
        <w:t xml:space="preserve"> </w:t>
      </w:r>
      <w:r w:rsidR="00817654" w:rsidRPr="00817654">
        <w:rPr>
          <w:b/>
          <w:bCs/>
        </w:rPr>
        <w:t>src/fluid/partie1/ana_cvg.py</w:t>
      </w:r>
      <w:r w:rsidR="00817654">
        <w:t xml:space="preserve"> du repository </w:t>
      </w:r>
      <w:proofErr w:type="spellStart"/>
      <w:r w:rsidR="00817654">
        <w:t>Github</w:t>
      </w:r>
      <w:proofErr w:type="spellEnd"/>
      <w:r w:rsidR="00817654">
        <w:t xml:space="preserve"> associ</w:t>
      </w:r>
      <w:r w:rsidR="001F157F">
        <w:t>é</w:t>
      </w:r>
      <w:r w:rsidR="00817654">
        <w:t xml:space="preserve"> </w:t>
      </w:r>
      <w:r w:rsidR="00ED2407">
        <w:t>à</w:t>
      </w:r>
      <w:r w:rsidR="00817654">
        <w:t xml:space="preserve"> ce travail)</w:t>
      </w:r>
      <w:r w:rsidR="00ED2407">
        <w:t>.</w:t>
      </w:r>
    </w:p>
    <w:bookmarkStart w:id="19" w:name="_MON_1653837651"/>
    <w:bookmarkEnd w:id="19"/>
    <w:p w14:paraId="267DAEB7" w14:textId="2716EE9B" w:rsidR="008C6D2C" w:rsidRDefault="00DD1DDD" w:rsidP="00856F08">
      <w:pPr>
        <w:keepNext/>
        <w:ind w:firstLine="0"/>
        <w:jc w:val="center"/>
      </w:pPr>
      <w:r>
        <w:object w:dxaOrig="7660" w:dyaOrig="1803" w14:anchorId="42F6E1B9">
          <v:shape id="_x0000_i1025" type="#_x0000_t75" style="width:383.25pt;height:90pt" o:ole="">
            <v:imagedata r:id="rId42" o:title=""/>
          </v:shape>
          <o:OLEObject Type="Embed" ProgID="Excel.Sheet.12" ShapeID="_x0000_i1025" DrawAspect="Content" ObjectID="_1654021396" r:id="rId43"/>
        </w:object>
      </w:r>
    </w:p>
    <w:p w14:paraId="31029BE8" w14:textId="771A50FA" w:rsidR="00F55829" w:rsidRDefault="008C6D2C" w:rsidP="001F157F">
      <w:pPr>
        <w:pStyle w:val="Caption"/>
        <w:ind w:firstLine="0"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D26ADC">
        <w:rPr>
          <w:noProof/>
        </w:rPr>
        <w:t>1</w:t>
      </w:r>
      <w:r>
        <w:fldChar w:fldCharType="end"/>
      </w:r>
      <w:r>
        <w:t>: Erreur de convergence</w:t>
      </w:r>
    </w:p>
    <w:p w14:paraId="6730517A" w14:textId="2C4C4075" w:rsidR="009F7405" w:rsidRDefault="00F55829" w:rsidP="00856F08">
      <w:pPr>
        <w:ind w:firstLine="0"/>
        <w:jc w:val="both"/>
      </w:pPr>
      <w:r>
        <w:t xml:space="preserve">Les </w:t>
      </w:r>
      <w:r w:rsidR="00ED2407">
        <w:t>colonnes</w:t>
      </w:r>
      <w:r>
        <w:t xml:space="preserve"> du tableau sont définies de la sorte :</w:t>
      </w:r>
    </w:p>
    <w:p w14:paraId="3ED65C36" w14:textId="46B1CAF9" w:rsidR="00F55829" w:rsidRDefault="00F55829" w:rsidP="00856F08">
      <w:pPr>
        <w:pStyle w:val="ListParagraph"/>
        <w:numPr>
          <w:ilvl w:val="0"/>
          <w:numId w:val="25"/>
        </w:numPr>
        <w:jc w:val="both"/>
      </w:pPr>
      <w:proofErr w:type="spellStart"/>
      <w:proofErr w:type="gramStart"/>
      <w:r w:rsidRPr="00C27372">
        <w:rPr>
          <w:b/>
          <w:bCs/>
        </w:rPr>
        <w:t>h</w:t>
      </w:r>
      <w:proofErr w:type="gramEnd"/>
      <w:r w:rsidRPr="00C27372">
        <w:rPr>
          <w:b/>
          <w:bCs/>
        </w:rPr>
        <w:t>_gmsh</w:t>
      </w:r>
      <w:proofErr w:type="spellEnd"/>
      <w:r>
        <w:t xml:space="preserve"> : </w:t>
      </w:r>
      <w:r w:rsidR="00ED2407">
        <w:t>diamètre</w:t>
      </w:r>
      <w:r>
        <w:t xml:space="preserve"> du maillage définie dans le fichier de configuration de la </w:t>
      </w:r>
      <w:proofErr w:type="spellStart"/>
      <w:r w:rsidRPr="00E86784">
        <w:t>toolbox</w:t>
      </w:r>
      <w:proofErr w:type="spellEnd"/>
      <w:r>
        <w:t xml:space="preserve"> </w:t>
      </w:r>
      <w:proofErr w:type="spellStart"/>
      <w:r w:rsidRPr="00ED2407">
        <w:rPr>
          <w:i/>
          <w:iCs/>
        </w:rPr>
        <w:t>feelpp_toolbox_fluid</w:t>
      </w:r>
      <w:proofErr w:type="spellEnd"/>
    </w:p>
    <w:p w14:paraId="4DCC4DF5" w14:textId="51A1E2C6" w:rsidR="00F55829" w:rsidRDefault="00F55829" w:rsidP="00856F08">
      <w:pPr>
        <w:pStyle w:val="ListParagraph"/>
        <w:numPr>
          <w:ilvl w:val="0"/>
          <w:numId w:val="25"/>
        </w:numPr>
        <w:jc w:val="both"/>
      </w:pPr>
      <w:proofErr w:type="gramStart"/>
      <w:r w:rsidRPr="00C27372">
        <w:rPr>
          <w:b/>
          <w:bCs/>
        </w:rPr>
        <w:t>h</w:t>
      </w:r>
      <w:proofErr w:type="gramEnd"/>
      <w:r>
        <w:t xml:space="preserve"> : </w:t>
      </w:r>
      <w:r w:rsidR="00ED2407">
        <w:t>diamètre</w:t>
      </w:r>
      <w:r>
        <w:t xml:space="preserve"> du maillage </w:t>
      </w:r>
      <w:r w:rsidR="00ED2407">
        <w:t>donné</w:t>
      </w:r>
      <w:r>
        <w:t xml:space="preserve"> par la valeur </w:t>
      </w:r>
      <w:proofErr w:type="spellStart"/>
      <w:r w:rsidRPr="00EA0B54">
        <w:rPr>
          <w:i/>
          <w:iCs/>
        </w:rPr>
        <w:t>hMax</w:t>
      </w:r>
      <w:proofErr w:type="spellEnd"/>
      <w:r>
        <w:t xml:space="preserve"> du champ </w:t>
      </w:r>
      <w:proofErr w:type="spellStart"/>
      <w:r w:rsidRPr="00ED2407">
        <w:rPr>
          <w:i/>
          <w:iCs/>
        </w:rPr>
        <w:t>Space</w:t>
      </w:r>
      <w:proofErr w:type="spellEnd"/>
      <w:r w:rsidRPr="00ED2407">
        <w:rPr>
          <w:i/>
          <w:iCs/>
        </w:rPr>
        <w:t xml:space="preserve"> </w:t>
      </w:r>
      <w:proofErr w:type="spellStart"/>
      <w:r w:rsidRPr="00ED2407">
        <w:rPr>
          <w:i/>
          <w:iCs/>
        </w:rPr>
        <w:t>Discretization</w:t>
      </w:r>
      <w:proofErr w:type="spellEnd"/>
      <w:r>
        <w:t xml:space="preserve"> </w:t>
      </w:r>
      <w:r w:rsidR="00ED2407">
        <w:t>exporté</w:t>
      </w:r>
      <w:r>
        <w:t xml:space="preserve"> par la toolbox</w:t>
      </w:r>
    </w:p>
    <w:p w14:paraId="208EA8A9" w14:textId="649C45B2" w:rsidR="00F55829" w:rsidRDefault="00F55829" w:rsidP="00856F08">
      <w:pPr>
        <w:pStyle w:val="ListParagraph"/>
        <w:numPr>
          <w:ilvl w:val="0"/>
          <w:numId w:val="25"/>
        </w:numPr>
        <w:jc w:val="both"/>
      </w:pPr>
      <w:proofErr w:type="gramStart"/>
      <w:r w:rsidRPr="00C27372">
        <w:rPr>
          <w:b/>
          <w:bCs/>
        </w:rPr>
        <w:t>erreur</w:t>
      </w:r>
      <w:proofErr w:type="gramEnd"/>
      <w:r w:rsidRPr="00C27372">
        <w:rPr>
          <w:b/>
          <w:bCs/>
        </w:rPr>
        <w:t xml:space="preserve"> L2 de u</w:t>
      </w:r>
      <w:r>
        <w:t> :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u–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e>
            </m:d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</w:rPr>
                  <m:t>d</m:t>
                </m:r>
              </m:sup>
            </m:sSup>
          </m:sub>
        </m:sSub>
        <m:r>
          <w:rPr>
            <w:rFonts w:ascii="Cambria Math" w:hAnsi="Cambria Math"/>
          </w:rPr>
          <m:t xml:space="preserve">  </m:t>
        </m:r>
      </m:oMath>
      <w:r>
        <w:t xml:space="preserve"> </w:t>
      </w:r>
    </w:p>
    <w:p w14:paraId="39CB3E1C" w14:textId="7762D61E" w:rsidR="00F55829" w:rsidRDefault="00F55829" w:rsidP="00856F08">
      <w:pPr>
        <w:pStyle w:val="ListParagraph"/>
        <w:numPr>
          <w:ilvl w:val="0"/>
          <w:numId w:val="25"/>
        </w:numPr>
        <w:jc w:val="both"/>
      </w:pPr>
      <w:proofErr w:type="gramStart"/>
      <w:r w:rsidRPr="00C27372">
        <w:rPr>
          <w:b/>
          <w:bCs/>
        </w:rPr>
        <w:t>erreur</w:t>
      </w:r>
      <w:proofErr w:type="gramEnd"/>
      <w:r w:rsidRPr="00C27372">
        <w:rPr>
          <w:b/>
          <w:bCs/>
        </w:rPr>
        <w:t xml:space="preserve"> </w:t>
      </w:r>
      <w:r w:rsidR="00435AED">
        <w:rPr>
          <w:b/>
          <w:bCs/>
        </w:rPr>
        <w:t>H</w:t>
      </w:r>
      <w:r w:rsidRPr="00C27372">
        <w:rPr>
          <w:b/>
          <w:bCs/>
        </w:rPr>
        <w:t>1 de u</w:t>
      </w:r>
      <w:r>
        <w:t> :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u–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e>
            </m:d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</w:rPr>
                  <m:t>d</m:t>
                </m:r>
              </m:sup>
            </m:sSup>
          </m:sub>
        </m:sSub>
      </m:oMath>
    </w:p>
    <w:p w14:paraId="474FB42A" w14:textId="14AD196E" w:rsidR="00F55829" w:rsidRDefault="00F55829" w:rsidP="00856F08">
      <w:pPr>
        <w:pStyle w:val="ListParagraph"/>
        <w:numPr>
          <w:ilvl w:val="0"/>
          <w:numId w:val="25"/>
        </w:numPr>
        <w:jc w:val="both"/>
      </w:pPr>
      <w:proofErr w:type="gramStart"/>
      <w:r w:rsidRPr="00C27372">
        <w:rPr>
          <w:b/>
          <w:bCs/>
        </w:rPr>
        <w:t>erreur</w:t>
      </w:r>
      <w:proofErr w:type="gramEnd"/>
      <w:r w:rsidRPr="00C27372">
        <w:rPr>
          <w:b/>
          <w:bCs/>
        </w:rPr>
        <w:t xml:space="preserve"> L2 de p</w:t>
      </w:r>
      <w:r>
        <w:t> :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 –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e>
            </m:d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b>
        </m:sSub>
        <m:r>
          <w:rPr>
            <w:rFonts w:ascii="Cambria Math" w:hAnsi="Cambria Math"/>
          </w:rPr>
          <m:t xml:space="preserve">  </m:t>
        </m:r>
      </m:oMath>
      <w:r>
        <w:t xml:space="preserve"> </w:t>
      </w:r>
    </w:p>
    <w:p w14:paraId="35E87586" w14:textId="4419E7FB" w:rsidR="009F7405" w:rsidRDefault="00C27372" w:rsidP="00856F08">
      <w:pPr>
        <w:ind w:firstLine="0"/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144DA9B7" wp14:editId="0075DCB4">
                <wp:simplePos x="0" y="0"/>
                <wp:positionH relativeFrom="margin">
                  <wp:posOffset>647700</wp:posOffset>
                </wp:positionH>
                <wp:positionV relativeFrom="paragraph">
                  <wp:posOffset>490220</wp:posOffset>
                </wp:positionV>
                <wp:extent cx="4368165" cy="2432083"/>
                <wp:effectExtent l="0" t="0" r="0" b="635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165" cy="2432083"/>
                          <a:chOff x="67473" y="506385"/>
                          <a:chExt cx="6188710" cy="3356862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765169" y="506385"/>
                            <a:ext cx="4658370" cy="29883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67473" y="3536222"/>
                            <a:ext cx="6188710" cy="327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1F6B55" w14:textId="2DE0FAEC" w:rsidR="00E86784" w:rsidRPr="00BA4778" w:rsidRDefault="00E86784" w:rsidP="00C27372">
                              <w:pPr>
                                <w:pStyle w:val="Caption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Figure 18 : Illustration 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 w:val="0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‖"/>
                                        <m:endChr m:val="‖"/>
                                        <m:ctrlPr>
                                          <w:rPr>
                                            <w:rFonts w:ascii="Cambria Math" w:hAnsi="Cambria Math"/>
                                            <w:iCs w:val="0"/>
                                            <w:color w:val="auto"/>
                                            <w:sz w:val="22"/>
                                            <w:szCs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u – 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 w:val="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u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 w:val="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 w:val="0"/>
                                              </w:rPr>
                                            </m:ctrlPr>
                                          </m:d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 w:val="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H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1</m:t>
                                                </m:r>
                                              </m:sup>
                                            </m:sSup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d</m:t>
                                        </m:r>
                                      </m:sup>
                                    </m:sSup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 w:val="0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‖"/>
                                        <m:endChr m:val="‖"/>
                                        <m:ctrlPr>
                                          <w:rPr>
                                            <w:rFonts w:ascii="Cambria Math" w:hAnsi="Cambria Math"/>
                                            <w:iCs w:val="0"/>
                                            <w:color w:val="auto"/>
                                            <w:sz w:val="22"/>
                                            <w:szCs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p – 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 w:val="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p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 w:val="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sub>
                                </m:sSub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4DA9B7" id="Group 21" o:spid="_x0000_s1082" style="position:absolute;left:0;text-align:left;margin-left:51pt;margin-top:38.6pt;width:343.95pt;height:191.5pt;z-index:251759616;mso-position-horizontal-relative:margin;mso-width-relative:margin;mso-height-relative:margin" coordorigin="674,5063" coordsize="61887,33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">
                <v:shape id="Picture 22" o:spid="_x0000_s1083" type="#_x0000_t75" style="position:absolute;left:7651;top:5063;width:46584;height:29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">
                  <v:imagedata r:id="rId45" o:title=""/>
                </v:shape>
                <v:shape id="Text Box 23" o:spid="_x0000_s1084" type="#_x0000_t202" style="position:absolute;left:674;top:35362;width:61887;height:3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481F6B55" w14:textId="2DE0FAEC" w:rsidR="00E86784" w:rsidRPr="00BA4778" w:rsidRDefault="00E86784" w:rsidP="00C27372">
                        <w:pPr>
                          <w:pStyle w:val="Caption"/>
                          <w:rPr>
                            <w:sz w:val="28"/>
                            <w:szCs w:val="28"/>
                          </w:rPr>
                        </w:pPr>
                        <w:r>
                          <w:t xml:space="preserve">Figure 18 : Illustration 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 w:val="0"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‖"/>
                                  <m:endChr m:val="‖"/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  <w:color w:val="auto"/>
                                      <w:sz w:val="22"/>
                                      <w:szCs w:val="2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 –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 w:val="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 w:val="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 w:val="0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 w:val="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H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1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sup>
                              </m:sSup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 w:val="0"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‖"/>
                                  <m:endChr m:val="‖"/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  <w:color w:val="auto"/>
                                      <w:sz w:val="22"/>
                                      <w:szCs w:val="2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 –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 w:val="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 w:val="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sub>
                          </m:sSub>
                        </m:oMath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F7405">
        <w:t xml:space="preserve">Nous </w:t>
      </w:r>
      <w:r w:rsidR="00ED2407">
        <w:t>traçons</w:t>
      </w:r>
      <w:r w:rsidR="009F7405">
        <w:t xml:space="preserve"> donc le graphe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 –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e>
            </m:d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</w:rPr>
                  <m:t>d</m:t>
                </m:r>
              </m:sup>
            </m:sSup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 –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e>
            </m:d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b>
        </m:sSub>
      </m:oMath>
      <w:r w:rsidR="0087354E">
        <w:t xml:space="preserve"> </w:t>
      </w:r>
      <w:r w:rsidR="009F7405">
        <w:t xml:space="preserve">en fonction </w:t>
      </w:r>
      <m:oMath>
        <m:r>
          <w:rPr>
            <w:rFonts w:ascii="Cambria Math" w:hAnsi="Cambria Math"/>
          </w:rPr>
          <m:t>h</m:t>
        </m:r>
      </m:oMath>
      <w:r w:rsidR="0087354E">
        <w:t xml:space="preserve"> en mode loglog.</w:t>
      </w:r>
    </w:p>
    <w:p w14:paraId="300B99FE" w14:textId="77777777" w:rsidR="0087354E" w:rsidRDefault="0087354E" w:rsidP="00856F08">
      <w:pPr>
        <w:ind w:firstLine="0"/>
        <w:jc w:val="both"/>
      </w:pPr>
    </w:p>
    <w:p w14:paraId="1BA30CF8" w14:textId="6E1F7983" w:rsidR="0087354E" w:rsidRDefault="0087354E" w:rsidP="00856F08">
      <w:pPr>
        <w:ind w:firstLine="0"/>
        <w:jc w:val="both"/>
      </w:pPr>
      <w:r>
        <w:lastRenderedPageBreak/>
        <w:t xml:space="preserve">On </w:t>
      </w:r>
      <w:r w:rsidR="00ED2407">
        <w:t>décide</w:t>
      </w:r>
      <w:r>
        <w:t xml:space="preserve"> aussi de tracer le graphe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 xml:space="preserve">u –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e>
            </m:d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</w:rPr>
                  <m:t>d</m:t>
                </m:r>
              </m:sup>
            </m:sSup>
          </m:sub>
        </m:sSub>
      </m:oMath>
      <w:r>
        <w:t xml:space="preserve"> en fonction </w:t>
      </w:r>
      <m:oMath>
        <m:r>
          <w:rPr>
            <w:rFonts w:ascii="Cambria Math" w:hAnsi="Cambria Math"/>
          </w:rPr>
          <m:t>h</m:t>
        </m:r>
      </m:oMath>
      <w:r>
        <w:t xml:space="preserve"> </w:t>
      </w:r>
      <w:r w:rsidR="00EA7130">
        <w:t xml:space="preserve">toujours </w:t>
      </w:r>
      <w:r>
        <w:t>en mode loglog.</w:t>
      </w: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0E253B41" wp14:editId="00A66EE2">
                <wp:simplePos x="0" y="0"/>
                <wp:positionH relativeFrom="margin">
                  <wp:posOffset>1019175</wp:posOffset>
                </wp:positionH>
                <wp:positionV relativeFrom="paragraph">
                  <wp:posOffset>303530</wp:posOffset>
                </wp:positionV>
                <wp:extent cx="4368165" cy="2392841"/>
                <wp:effectExtent l="0" t="0" r="0" b="7620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165" cy="2392841"/>
                          <a:chOff x="121452" y="518516"/>
                          <a:chExt cx="6188710" cy="3291125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49131" y="518516"/>
                            <a:ext cx="4490445" cy="296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121452" y="3482616"/>
                            <a:ext cx="6188710" cy="327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D6F5DF" w14:textId="154B448A" w:rsidR="00E86784" w:rsidRPr="00BA4778" w:rsidRDefault="00E86784" w:rsidP="00C27372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Figure 19 : Illustration de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 w:val="0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‖"/>
                                        <m:endChr m:val="‖"/>
                                        <m:ctrlPr>
                                          <w:rPr>
                                            <w:rFonts w:ascii="Cambria Math" w:hAnsi="Cambria Math"/>
                                            <w:iCs w:val="0"/>
                                            <w:color w:val="auto"/>
                                            <w:sz w:val="22"/>
                                            <w:szCs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u – 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 w:val="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u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 w:val="0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 w:val="0"/>
                                              </w:rPr>
                                            </m:ctrlPr>
                                          </m:d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 w:val="0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L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d</m:t>
                                        </m:r>
                                      </m:sup>
                                    </m:sSup>
                                  </m:sub>
                                </m:sSub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253B41" id="Group 24" o:spid="_x0000_s1085" style="position:absolute;left:0;text-align:left;margin-left:80.25pt;margin-top:23.9pt;width:343.95pt;height:188.4pt;z-index:251761664;mso-position-horizontal-relative:margin;mso-width-relative:margin;mso-height-relative:margin" coordorigin="1214,5185" coordsize="61887,32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">
                <v:shape id="Picture 25" o:spid="_x0000_s1086" type="#_x0000_t75" style="position:absolute;left:8491;top:5185;width:44904;height:29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">
                  <v:imagedata r:id="rId47" o:title=""/>
                </v:shape>
                <v:shape id="Text Box 26" o:spid="_x0000_s1087" type="#_x0000_t202" style="position:absolute;left:1214;top:34826;width:61887;height:3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<v:textbox inset="0,0,0,0">
                    <w:txbxContent>
                      <w:p w14:paraId="57D6F5DF" w14:textId="154B448A" w:rsidR="00E86784" w:rsidRPr="00BA4778" w:rsidRDefault="00E86784" w:rsidP="00C27372">
                        <w:pPr>
                          <w:pStyle w:val="Caption"/>
                          <w:ind w:firstLine="0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t xml:space="preserve">Figure 19 : Illustration de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 w:val="0"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‖"/>
                                  <m:endChr m:val="‖"/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  <w:color w:val="auto"/>
                                      <w:sz w:val="22"/>
                                      <w:szCs w:val="2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 –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 w:val="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 w:val="0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 w:val="0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 w:val="0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L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sup>
                              </m:sSup>
                            </m:sub>
                          </m:sSub>
                        </m:oMath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AEC7CCE" w14:textId="77777777" w:rsidR="002257B1" w:rsidRDefault="002257B1" w:rsidP="00ED2407">
      <w:pPr>
        <w:ind w:firstLine="0"/>
        <w:jc w:val="both"/>
      </w:pPr>
    </w:p>
    <w:p w14:paraId="0BA2DDDD" w14:textId="6BA369B4" w:rsidR="006D6D6F" w:rsidRDefault="00527E4A" w:rsidP="001F157F">
      <w:pPr>
        <w:jc w:val="both"/>
      </w:pPr>
      <w:r>
        <w:t xml:space="preserve">Ces résultats sont </w:t>
      </w:r>
      <w:r w:rsidR="00ED2407">
        <w:t>exactement</w:t>
      </w:r>
      <w:r>
        <w:t xml:space="preserve"> ceux </w:t>
      </w:r>
      <w:r w:rsidR="00ED2407">
        <w:t>prédit</w:t>
      </w:r>
      <w:r w:rsidR="00181331">
        <w:t>s</w:t>
      </w:r>
      <w:r w:rsidR="0030773B">
        <w:t xml:space="preserve"> par la </w:t>
      </w:r>
      <w:r w:rsidR="00ED2407">
        <w:t>théorie</w:t>
      </w:r>
      <w:r>
        <w:t>.</w:t>
      </w:r>
      <w:r w:rsidR="003448F7">
        <w:t xml:space="preserve"> En effet, </w:t>
      </w:r>
      <w:r w:rsidR="003A60BE">
        <w:t xml:space="preserve">l’estimation de l’erreur d’un </w:t>
      </w:r>
      <w:r w:rsidR="00ED2407">
        <w:t>problème</w:t>
      </w:r>
      <w:r w:rsidR="00F73A18">
        <w:t xml:space="preserve"> mixte bien </w:t>
      </w:r>
      <w:r w:rsidR="00ED2407">
        <w:t>posé</w:t>
      </w:r>
      <w:r w:rsidR="00F73A18">
        <w:t xml:space="preserve"> </w:t>
      </w:r>
      <w:r w:rsidR="003A60BE">
        <w:t xml:space="preserve">pour un </w:t>
      </w:r>
      <w:r w:rsidR="00ED2407">
        <w:t>élément</w:t>
      </w:r>
      <w:r w:rsidR="003A60BE">
        <w:t xml:space="preserve"> de Taylor-Hood </w:t>
      </w:r>
      <m:oMath>
        <m:r>
          <w:rPr>
            <w:rFonts w:ascii="Cambria Math" w:hAnsi="Cambria Math"/>
          </w:rPr>
          <m:t>P2/P1</m:t>
        </m:r>
      </m:oMath>
      <w:r w:rsidR="003A60BE">
        <w:t xml:space="preserve"> </w:t>
      </w:r>
      <w:r w:rsidR="00F73A18">
        <w:t>s’</w:t>
      </w:r>
      <w:r w:rsidR="00ED2407">
        <w:t>écrit</w:t>
      </w:r>
      <w:r w:rsidR="00F73A18">
        <w:t xml:space="preserve"> (Pr</w:t>
      </w:r>
      <w:r w:rsidR="00ED2407">
        <w:t>u</w:t>
      </w:r>
      <w:r w:rsidR="00F73A18">
        <w:t>d</w:t>
      </w:r>
      <w:r w:rsidR="00ED2407">
        <w:t>’</w:t>
      </w:r>
      <w:r w:rsidR="00F73A18">
        <w:t>homme, 2020</w:t>
      </w:r>
      <w:proofErr w:type="gramStart"/>
      <w:r w:rsidR="001F157F">
        <w:t>):</w:t>
      </w:r>
      <w:proofErr w:type="gramEnd"/>
    </w:p>
    <w:p w14:paraId="723DC971" w14:textId="0EC6C8EF" w:rsidR="003448F7" w:rsidRDefault="003448F7" w:rsidP="001F157F">
      <w:pPr>
        <w:pStyle w:val="Quote"/>
        <w:ind w:left="720" w:firstLine="0"/>
        <w:jc w:val="left"/>
      </w:pPr>
      <w:r>
        <w:t xml:space="preserve">Soit </w:t>
      </w:r>
      <m:oMath>
        <m:r>
          <w:rPr>
            <w:rFonts w:ascii="Cambria Math" w:hAnsi="Cambria Math"/>
          </w:rPr>
          <m:t>f∈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Ω</m:t>
            </m:r>
          </m:e>
        </m:d>
        <m:r>
          <w:rPr>
            <w:rFonts w:ascii="Cambria Math" w:hAnsi="Cambria Math"/>
          </w:rPr>
          <m:t xml:space="preserve"> </m:t>
        </m:r>
      </m:oMath>
      <w:r>
        <w:t xml:space="preserve">et </w:t>
      </w:r>
      <w:r w:rsidR="000B4355">
        <w:t>(</w:t>
      </w:r>
      <w:r>
        <w:t>u</w:t>
      </w:r>
      <w:r w:rsidR="000B4355">
        <w:t>, p)</w:t>
      </w:r>
      <w:r>
        <w:t xml:space="preserve"> la solution du </w:t>
      </w:r>
      <w:r w:rsidR="00ED2407">
        <w:t>problème</w:t>
      </w:r>
      <w:r w:rsidR="000B4355">
        <w:t xml:space="preserve"> de Stokes</w:t>
      </w:r>
      <w:r>
        <w:t xml:space="preserve">. Soit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la solution</w:t>
      </w:r>
      <w:r w:rsidR="001F157F">
        <w:t xml:space="preserve"> </w:t>
      </w:r>
      <w:r w:rsidR="00ED2407">
        <w:t>approchée</w:t>
      </w:r>
      <w:r w:rsidR="000B4355">
        <w:t xml:space="preserve">. </w:t>
      </w:r>
      <w:r w:rsidR="00ED2407">
        <w:t>S</w:t>
      </w:r>
      <w:r w:rsidR="000B4355">
        <w:t xml:space="preserve">i </w:t>
      </w:r>
      <m:oMath>
        <m:r>
          <w:rPr>
            <w:rFonts w:ascii="Cambria Math" w:hAnsi="Cambria Math"/>
          </w:rPr>
          <m:t>u∈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</m:d>
                <m:r>
                  <w:rPr>
                    <w:rFonts w:ascii="Cambria Math" w:hAnsi="Cambria Math"/>
                  </w:rPr>
                  <m:t>∩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 w:rsidR="000B4355">
        <w:t xml:space="preserve"> et </w:t>
      </w:r>
      <m:oMath>
        <m:r>
          <w:rPr>
            <w:rFonts w:ascii="Cambria Math" w:hAnsi="Cambria Math"/>
          </w:rPr>
          <m:t>p∈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Ω</m:t>
            </m:r>
          </m:e>
        </m:d>
        <m:r>
          <w:rPr>
            <w:rFonts w:ascii="Cambria Math" w:hAnsi="Cambria Math"/>
          </w:rPr>
          <m:t>∩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*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0B4355">
        <w:t xml:space="preserve">, alors </w:t>
      </w:r>
      <m:oMath>
        <m:r>
          <w:rPr>
            <w:rFonts w:ascii="Cambria Math" w:hAnsi="Cambria Math"/>
          </w:rPr>
          <m:t>∃c</m:t>
        </m:r>
        <m:r>
          <m:rPr>
            <m:scr m:val="double-struck"/>
          </m:rPr>
          <w:rPr>
            <w:rFonts w:ascii="Cambria Math" w:hAnsi="Cambria Math"/>
          </w:rPr>
          <m:t>∈R, ∀</m:t>
        </m:r>
        <m:r>
          <w:rPr>
            <w:rFonts w:ascii="Cambria Math" w:hAnsi="Cambria Math"/>
          </w:rPr>
          <m:t>h&gt;</m:t>
        </m:r>
        <m:r>
          <w:rPr>
            <w:rFonts w:ascii="Cambria Math" w:hAnsi="Cambria Math"/>
          </w:rPr>
          <m:t>0</m:t>
        </m:r>
      </m:oMath>
      <w:r w:rsidR="000B4355">
        <w:t> :</w:t>
      </w:r>
    </w:p>
    <w:p w14:paraId="73B421BB" w14:textId="12A730DA" w:rsidR="000B4355" w:rsidRPr="002F3251" w:rsidRDefault="00E86784" w:rsidP="005E073E">
      <w:pPr>
        <w:pStyle w:val="Quote"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u –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e>
              </m:d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d</m:t>
                  </m:r>
                </m:sup>
              </m:sSup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p –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e>
              </m:d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sub>
          </m:sSub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d</m:t>
                      </m:r>
                    </m:sup>
                  </m:sSup>
                </m:sub>
              </m:sSub>
              <m: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d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sub>
              </m:sSub>
            </m:e>
          </m:d>
        </m:oMath>
      </m:oMathPara>
    </w:p>
    <w:p w14:paraId="72B3F04A" w14:textId="62F20EBA" w:rsidR="006D6D6F" w:rsidRDefault="000B4355" w:rsidP="005E073E">
      <w:pPr>
        <w:pStyle w:val="Quote"/>
        <w:ind w:left="720" w:firstLine="0"/>
        <w:jc w:val="left"/>
      </w:pPr>
      <w:r>
        <w:t xml:space="preserve">Si de plus le </w:t>
      </w:r>
      <w:r w:rsidR="005E073E">
        <w:t>problème</w:t>
      </w:r>
      <w:r>
        <w:t xml:space="preserve"> est </w:t>
      </w:r>
      <w:r w:rsidR="005E073E">
        <w:t>régularisant</w:t>
      </w:r>
      <w:r>
        <w:t>, alors :</w:t>
      </w:r>
    </w:p>
    <w:p w14:paraId="5B52E871" w14:textId="19C0745E" w:rsidR="000B4355" w:rsidRPr="000B4355" w:rsidRDefault="00E86784" w:rsidP="005E073E">
      <w:pPr>
        <w:pStyle w:val="Quote"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u –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e>
              </m:d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d</m:t>
                  </m:r>
                </m:sup>
              </m:sSup>
            </m:sub>
          </m:sSub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d</m:t>
                      </m:r>
                    </m:sup>
                  </m:sSup>
                </m:sub>
              </m:sSub>
              <m: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d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sub>
              </m:sSub>
            </m:e>
          </m:d>
        </m:oMath>
      </m:oMathPara>
    </w:p>
    <w:p w14:paraId="5A3E3058" w14:textId="63BB71FF" w:rsidR="000B4355" w:rsidRPr="002F3251" w:rsidRDefault="000B4355" w:rsidP="00856F08">
      <w:pPr>
        <w:ind w:firstLine="0"/>
        <w:jc w:val="both"/>
      </w:pPr>
      <w:r>
        <w:rPr>
          <w:rFonts w:eastAsiaTheme="minorEastAsia"/>
        </w:rPr>
        <w:t xml:space="preserve">On </w:t>
      </w:r>
      <w:r w:rsidR="005E073E">
        <w:rPr>
          <w:rFonts w:eastAsiaTheme="minorEastAsia"/>
        </w:rPr>
        <w:t>vérifie</w:t>
      </w:r>
      <w:r>
        <w:rPr>
          <w:rFonts w:eastAsiaTheme="minorEastAsia"/>
        </w:rPr>
        <w:t xml:space="preserve"> facilement que la solution </w:t>
      </w:r>
      <m:oMath>
        <m:r>
          <w:rPr>
            <w:rFonts w:ascii="Cambria Math" w:eastAsiaTheme="minorEastAsia" w:hAnsi="Cambria Math"/>
          </w:rPr>
          <m:t>(u, p)</m:t>
        </m:r>
      </m:oMath>
      <w:r>
        <w:rPr>
          <w:rFonts w:eastAsiaTheme="minorEastAsia"/>
        </w:rPr>
        <w:t xml:space="preserve"> de </w:t>
      </w:r>
      <w:proofErr w:type="spellStart"/>
      <w:r>
        <w:rPr>
          <w:rFonts w:eastAsiaTheme="minorEastAsia"/>
        </w:rPr>
        <w:t>Kovasnay</w:t>
      </w:r>
      <w:proofErr w:type="spellEnd"/>
      <w:r>
        <w:rPr>
          <w:rFonts w:eastAsiaTheme="minorEastAsia"/>
        </w:rPr>
        <w:t xml:space="preserve"> définie </w:t>
      </w:r>
      <w:r w:rsidR="00435AED">
        <w:rPr>
          <w:rFonts w:eastAsiaTheme="minorEastAsia"/>
        </w:rPr>
        <w:t>à</w:t>
      </w:r>
      <w:r>
        <w:rPr>
          <w:rFonts w:eastAsiaTheme="minorEastAsia"/>
        </w:rPr>
        <w:t xml:space="preserve"> la question 1 est bien dans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∩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Ω</m:t>
            </m:r>
          </m:e>
        </m:d>
        <m:r>
          <w:rPr>
            <w:rFonts w:ascii="Cambria Math" w:eastAsiaTheme="minorEastAsia" w:hAnsi="Cambria Math"/>
          </w:rPr>
          <m:t>∩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*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Ω</m:t>
            </m:r>
          </m:e>
        </m:d>
      </m:oMath>
      <w:r w:rsidR="00435AE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et le second membre calculé </w:t>
      </w:r>
      <m:oMath>
        <m:r>
          <w:rPr>
            <w:rFonts w:ascii="Cambria Math" w:hAnsi="Cambria Math"/>
          </w:rPr>
          <m:t>f∈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</m:d>
      </m:oMath>
      <w:r>
        <w:rPr>
          <w:rFonts w:eastAsiaTheme="minorEastAsia"/>
        </w:rPr>
        <w:t xml:space="preserve">. </w:t>
      </w:r>
      <w:r w:rsidR="007F1373">
        <w:rPr>
          <w:rFonts w:eastAsiaTheme="minorEastAsia"/>
        </w:rPr>
        <w:t xml:space="preserve">Ce </w:t>
      </w:r>
      <w:r w:rsidR="005E073E">
        <w:rPr>
          <w:rFonts w:eastAsiaTheme="minorEastAsia"/>
        </w:rPr>
        <w:t>théorème</w:t>
      </w:r>
      <w:r w:rsidR="007F1373">
        <w:rPr>
          <w:rFonts w:eastAsiaTheme="minorEastAsia"/>
        </w:rPr>
        <w:t xml:space="preserve"> est la raison pour laquelle nous obtenons </w:t>
      </w:r>
      <w:r w:rsidR="005E073E">
        <w:rPr>
          <w:rFonts w:eastAsiaTheme="minorEastAsia"/>
        </w:rPr>
        <w:t>d</w:t>
      </w:r>
      <w:r w:rsidR="007F1373">
        <w:rPr>
          <w:rFonts w:eastAsiaTheme="minorEastAsia"/>
        </w:rPr>
        <w:t xml:space="preserve">es pentes très proches de </w:t>
      </w:r>
      <w:r w:rsidR="007F1373" w:rsidRPr="00C27C3C">
        <w:rPr>
          <w:rFonts w:eastAsiaTheme="minorEastAsia"/>
          <w:b/>
          <w:bCs/>
        </w:rPr>
        <w:t>2</w:t>
      </w:r>
      <w:r w:rsidR="007F1373">
        <w:rPr>
          <w:rFonts w:eastAsiaTheme="minorEastAsia"/>
        </w:rPr>
        <w:t xml:space="preserve"> et </w:t>
      </w:r>
      <w:r w:rsidR="007F1373" w:rsidRPr="00C27C3C">
        <w:rPr>
          <w:rFonts w:eastAsiaTheme="minorEastAsia"/>
          <w:b/>
          <w:bCs/>
        </w:rPr>
        <w:t>3</w:t>
      </w:r>
      <w:r w:rsidR="007F1373">
        <w:rPr>
          <w:rFonts w:eastAsiaTheme="minorEastAsia"/>
        </w:rPr>
        <w:t xml:space="preserve"> </w:t>
      </w:r>
      <w:r w:rsidR="00C27C3C">
        <w:rPr>
          <w:rFonts w:eastAsiaTheme="minorEastAsia"/>
        </w:rPr>
        <w:t>respectivement sur l</w:t>
      </w:r>
      <w:r w:rsidR="007F1373">
        <w:rPr>
          <w:rFonts w:eastAsiaTheme="minorEastAsia"/>
        </w:rPr>
        <w:t>es figures 1</w:t>
      </w:r>
      <w:r w:rsidR="005E073E">
        <w:rPr>
          <w:rFonts w:eastAsiaTheme="minorEastAsia"/>
        </w:rPr>
        <w:t>8</w:t>
      </w:r>
      <w:r w:rsidR="007F1373">
        <w:rPr>
          <w:rFonts w:eastAsiaTheme="minorEastAsia"/>
        </w:rPr>
        <w:t xml:space="preserve"> et 1</w:t>
      </w:r>
      <w:r w:rsidR="005E073E">
        <w:rPr>
          <w:rFonts w:eastAsiaTheme="minorEastAsia"/>
        </w:rPr>
        <w:t>9</w:t>
      </w:r>
      <w:r w:rsidR="007F1373">
        <w:rPr>
          <w:rFonts w:eastAsiaTheme="minorEastAsia"/>
        </w:rPr>
        <w:t>.</w:t>
      </w:r>
    </w:p>
    <w:p w14:paraId="423A8F95" w14:textId="06285044" w:rsidR="000B4355" w:rsidRDefault="000B4355" w:rsidP="00856F08">
      <w:pPr>
        <w:ind w:firstLine="0"/>
        <w:jc w:val="both"/>
      </w:pPr>
    </w:p>
    <w:p w14:paraId="539C06C3" w14:textId="77777777" w:rsidR="00461A61" w:rsidRPr="002F3251" w:rsidRDefault="00461A61" w:rsidP="00856F08">
      <w:pPr>
        <w:ind w:firstLine="0"/>
        <w:jc w:val="both"/>
      </w:pPr>
    </w:p>
    <w:p w14:paraId="75DB6D9A" w14:textId="5976D6A8" w:rsidR="001F29EA" w:rsidRPr="002F3251" w:rsidRDefault="00572F67" w:rsidP="00856F08">
      <w:pPr>
        <w:pStyle w:val="Heading2"/>
        <w:jc w:val="both"/>
      </w:pPr>
      <w:bookmarkStart w:id="20" w:name="_Toc43408565"/>
      <w:r w:rsidRPr="002F3251">
        <w:t>PARTIE 2 : Navier-Stokes instationnaire</w:t>
      </w:r>
      <w:bookmarkEnd w:id="20"/>
    </w:p>
    <w:p w14:paraId="2B74B8BF" w14:textId="1FE03409" w:rsidR="001F29EA" w:rsidRPr="002F3251" w:rsidRDefault="001F29EA" w:rsidP="00856F08">
      <w:pPr>
        <w:jc w:val="both"/>
      </w:pPr>
    </w:p>
    <w:p w14:paraId="5E47C341" w14:textId="2B0E65F1" w:rsidR="00403F0F" w:rsidRPr="002F3251" w:rsidRDefault="00403F0F" w:rsidP="00856F08">
      <w:pPr>
        <w:jc w:val="both"/>
      </w:pPr>
      <w:r w:rsidRPr="002F3251">
        <w:t xml:space="preserve">Le </w:t>
      </w:r>
      <w:r w:rsidR="000322E6" w:rsidRPr="002F3251">
        <w:t>problème</w:t>
      </w:r>
      <w:r w:rsidRPr="002F3251">
        <w:t xml:space="preserve"> </w:t>
      </w:r>
      <w:r w:rsidR="000322E6" w:rsidRPr="002F3251">
        <w:t>à</w:t>
      </w:r>
      <w:r w:rsidRPr="002F3251">
        <w:t xml:space="preserve"> résoudre est le suivant :</w:t>
      </w:r>
    </w:p>
    <w:p w14:paraId="021A8DC7" w14:textId="140DEAFA" w:rsidR="00403F0F" w:rsidRPr="000322E6" w:rsidRDefault="00E86784" w:rsidP="00856F08">
      <w:pPr>
        <w:jc w:val="both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 ∙∇</m:t>
                      </m:r>
                    </m:e>
                  </m:d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+∇</m:t>
                  </m:r>
                  <m:r>
                    <w:rPr>
                      <w:rFonts w:ascii="Cambria Math" w:hAnsi="Cambria Math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∇∙</m:t>
                  </m:r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=0</m:t>
                  </m:r>
                </m:e>
                <m:e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ν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∂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</w:rPr>
                    <m:t>pn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N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</w:rPr>
                        <m:t>0,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u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init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(</m:t>
                  </m:r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)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                </m:t>
              </m:r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nor/>
                      </m:rPr>
                      <m:t>dans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Ω×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0,</m:t>
                        </m:r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mr>
                <m:mr>
                  <m:e/>
                </m:mr>
                <m:mr>
                  <m:e>
                    <m:r>
                      <m:rPr>
                        <m:nor/>
                      </m:rPr>
                      <m:t xml:space="preserve">  dans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0,</m:t>
                        </m:r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m:rPr>
                        <m:nor/>
                      </m:rPr>
                      <m:t xml:space="preserve"> dans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0,</m:t>
                        </m:r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m:rPr>
                        <m:nor/>
                      </m:rPr>
                      <m:t xml:space="preserve">     dans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0,</m:t>
                        </m:r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m:rPr>
                        <m:nor/>
                      </m:rPr>
                      <m:t xml:space="preserve">dans </m:t>
                    </m:r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</w:rPr>
                      <m:t xml:space="preserve">Ω              </m:t>
                    </m:r>
                  </m:e>
                </m:mr>
              </m:m>
            </m:e>
          </m:d>
        </m:oMath>
      </m:oMathPara>
    </w:p>
    <w:p w14:paraId="7738EF78" w14:textId="77777777" w:rsidR="00403F0F" w:rsidRPr="002F3251" w:rsidRDefault="00403F0F" w:rsidP="00856F08">
      <w:pPr>
        <w:jc w:val="both"/>
      </w:pPr>
    </w:p>
    <w:p w14:paraId="686B8E28" w14:textId="02214CA4" w:rsidR="003B6D79" w:rsidRDefault="003B6D79" w:rsidP="00856F08">
      <w:pPr>
        <w:pStyle w:val="Heading3"/>
        <w:jc w:val="both"/>
      </w:pPr>
      <w:bookmarkStart w:id="21" w:name="_Toc43408566"/>
      <w:r w:rsidRPr="002F3251">
        <w:lastRenderedPageBreak/>
        <w:t>Semi-</w:t>
      </w:r>
      <w:r w:rsidR="000322E6" w:rsidRPr="002F3251">
        <w:t>discrétisation</w:t>
      </w:r>
      <w:r w:rsidRPr="002F3251">
        <w:t xml:space="preserve"> en temps</w:t>
      </w:r>
      <w:bookmarkEnd w:id="21"/>
    </w:p>
    <w:p w14:paraId="5285D5DE" w14:textId="77777777" w:rsidR="000322E6" w:rsidRPr="000322E6" w:rsidRDefault="000322E6" w:rsidP="00856F08">
      <w:pPr>
        <w:jc w:val="both"/>
      </w:pPr>
    </w:p>
    <w:p w14:paraId="14C1B360" w14:textId="29112B57" w:rsidR="003B6D79" w:rsidRPr="000322E6" w:rsidRDefault="00DC1B4E" w:rsidP="00856F08">
      <w:pPr>
        <w:jc w:val="both"/>
      </w:pPr>
      <w:r w:rsidRPr="002F3251">
        <w:t xml:space="preserve">On </w:t>
      </w:r>
      <w:r w:rsidR="003A1E41">
        <w:t xml:space="preserve">suppose que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init</m:t>
            </m:r>
          </m:sub>
        </m:sSub>
        <m:r>
          <w:rPr>
            <w:rFonts w:ascii="Cambria Math" w:eastAsiaTheme="minorEastAsia" w:hAnsi="Cambria Math"/>
          </w:rPr>
          <m:t xml:space="preserve">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 w:rsidR="00435AED">
        <w:rPr>
          <w:rFonts w:eastAsiaTheme="minorEastAsia"/>
        </w:rPr>
        <w:t xml:space="preserve"> </w:t>
      </w:r>
      <w:r w:rsidR="003A1E41">
        <w:rPr>
          <w:rFonts w:eastAsiaTheme="minorEastAsia"/>
        </w:rPr>
        <w:t>et</w:t>
      </w:r>
      <w:r w:rsidR="003A1E41">
        <w:t xml:space="preserve"> </w:t>
      </w:r>
      <w:r w:rsidRPr="002F3251">
        <w:t>qu</w:t>
      </w:r>
      <w:r w:rsidR="003A1E41">
        <w:t>’</w:t>
      </w:r>
      <w:r w:rsidR="001F157F">
        <w:t>à</w:t>
      </w:r>
      <w:r w:rsidR="003A1E41">
        <w:t xml:space="preserve"> chaque pas de temps</w:t>
      </w:r>
      <w:r w:rsidRPr="002F3251"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 w:rsidR="003A1E41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f∈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∈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</m:e>
                </m:d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∈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</m:t>
        </m:r>
      </m:oMath>
      <w:r w:rsidR="001F157F" w:rsidRPr="001F157F">
        <w:rPr>
          <w:rFonts w:eastAsiaTheme="minorEastAsia"/>
        </w:rPr>
        <w:t xml:space="preserve">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∈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</m:e>
                </m:d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2E18F9">
        <w:rPr>
          <w:rFonts w:eastAsiaTheme="minorEastAsia"/>
        </w:rPr>
        <w:t xml:space="preserve">. </w:t>
      </w:r>
      <w:r w:rsidR="00403F0F" w:rsidRPr="002F3251">
        <w:t>On pose</w:t>
      </w:r>
      <w:r w:rsidR="002E18F9"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t</m:t>
        </m:r>
      </m:oMath>
      <w:r w:rsidR="002E18F9">
        <w:rPr>
          <w:rFonts w:eastAsiaTheme="minorEastAsia"/>
        </w:rPr>
        <w:t xml:space="preserve"> le pas du temps, et n l’indice de l’iteration en temps tel que  </w:t>
      </w:r>
      <m:oMath>
        <m:r>
          <w:rPr>
            <w:rFonts w:ascii="Cambria Math" w:eastAsiaTheme="minorEastAsia" w:hAnsi="Cambria Math"/>
          </w:rPr>
          <m:t>0≤n≤n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iter</m:t>
            </m:r>
          </m:sub>
        </m:sSub>
      </m:oMath>
      <w:r w:rsidR="002E18F9">
        <w:rPr>
          <w:rFonts w:eastAsiaTheme="minorEastAsia"/>
        </w:rPr>
        <w:t>.</w:t>
      </w:r>
      <w:r w:rsidR="00403F0F" w:rsidRPr="002F3251">
        <w:t xml:space="preserve"> </w:t>
      </w:r>
      <w:r w:rsidR="002E18F9">
        <w:t>Au</w:t>
      </w:r>
      <w:r w:rsidR="00403F0F" w:rsidRPr="002F3251">
        <w:t xml:space="preserve"> temps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=n</m:t>
        </m:r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t</m:t>
        </m:r>
      </m:oMath>
      <w:r w:rsidR="00403F0F" w:rsidRPr="002F3251">
        <w:rPr>
          <w:rFonts w:eastAsiaTheme="minorEastAsia"/>
        </w:rPr>
        <w:t>,</w:t>
      </w:r>
      <w:r w:rsidR="002E18F9">
        <w:rPr>
          <w:rFonts w:eastAsiaTheme="minorEastAsia"/>
        </w:rPr>
        <w:t xml:space="preserve"> on fait l’approximation</w:t>
      </w:r>
      <w:r w:rsidR="00403F0F" w:rsidRPr="002F3251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(x)≈u(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,x)</m:t>
        </m:r>
      </m:oMath>
      <w:r w:rsidR="002E18F9">
        <w:rPr>
          <w:rFonts w:eastAsiaTheme="minorEastAsia"/>
        </w:rPr>
        <w:t xml:space="preserve"> </w:t>
      </w:r>
      <w:r w:rsidRPr="002F3251">
        <w:rPr>
          <w:rFonts w:eastAsiaTheme="minorEastAsia"/>
        </w:rPr>
        <w:t xml:space="preserve">. On a </w:t>
      </w:r>
    </w:p>
    <w:p w14:paraId="27D2790D" w14:textId="469A3A9E" w:rsidR="003C0E4B" w:rsidRPr="002F3251" w:rsidRDefault="00E86784" w:rsidP="00856F08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⋅∇</m:t>
              </m:r>
            </m:e>
          </m:d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+∇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⟹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+Δ</m:t>
          </m:r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⋅∇</m:t>
              </m:r>
            </m:e>
          </m:d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+Δ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+Δ</m:t>
          </m:r>
          <m:r>
            <w:rPr>
              <w:rFonts w:ascii="Cambria Math" w:hAnsi="Cambria Math"/>
            </w:rPr>
            <m:t>tf</m:t>
          </m:r>
        </m:oMath>
      </m:oMathPara>
    </w:p>
    <w:p w14:paraId="2882E0DE" w14:textId="0C0ED6BC" w:rsidR="00DC1B4E" w:rsidRPr="002F3251" w:rsidRDefault="003C0E4B" w:rsidP="005E073E">
      <w:pPr>
        <w:ind w:firstLine="0"/>
        <w:rPr>
          <w:rFonts w:eastAsiaTheme="minorEastAsia"/>
        </w:rPr>
      </w:pPr>
      <w:r w:rsidRPr="002F3251">
        <w:rPr>
          <w:rFonts w:eastAsiaTheme="minorEastAsia"/>
        </w:rPr>
        <w:t xml:space="preserve">En </w:t>
      </w:r>
      <w:r w:rsidR="00B47F1A" w:rsidRPr="002F3251">
        <w:rPr>
          <w:rFonts w:eastAsiaTheme="minorEastAsia"/>
        </w:rPr>
        <w:t>utilisant</w:t>
      </w:r>
      <w:r w:rsidRPr="002F3251">
        <w:rPr>
          <w:rFonts w:eastAsiaTheme="minorEastAsia"/>
        </w:rPr>
        <w:t xml:space="preserve"> l’approximation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⋅∇</m:t>
            </m: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p>
        </m:sSup>
        <m:r>
          <m:rPr>
            <m:sty m:val="p"/>
          </m:rPr>
          <w:rPr>
            <w:rFonts w:ascii="Cambria Math" w:hAnsi="Cambria Math"/>
          </w:rPr>
          <m:t>≈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⋅∇</m:t>
            </m: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sup>
            </m:sSup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7E0AB2" w:rsidRPr="002F3251">
        <w:rPr>
          <w:rFonts w:eastAsiaTheme="minorEastAsia"/>
        </w:rPr>
        <w:t>, on obtient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+Δ</m:t>
          </m:r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+Δ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+Δ</m:t>
          </m:r>
          <m:r>
            <w:rPr>
              <w:rFonts w:ascii="Cambria Math" w:hAnsi="Cambria Math"/>
            </w:rPr>
            <m:t>tf</m:t>
          </m:r>
        </m:oMath>
      </m:oMathPara>
    </w:p>
    <w:p w14:paraId="4638772E" w14:textId="0CC19E8E" w:rsidR="00DC1B4E" w:rsidRPr="002F3251" w:rsidRDefault="00DC1B4E" w:rsidP="00856F08">
      <w:pPr>
        <w:ind w:firstLine="0"/>
        <w:jc w:val="both"/>
      </w:pPr>
      <w:r w:rsidRPr="002F3251">
        <w:t xml:space="preserve">Afin de relever les conditions de </w:t>
      </w:r>
      <w:r w:rsidR="00020252">
        <w:t>Dirichlet</w:t>
      </w:r>
      <w:r w:rsidRPr="002F3251">
        <w:t xml:space="preserve"> non </w:t>
      </w:r>
      <w:r w:rsidR="00B47F1A" w:rsidRPr="002F3251">
        <w:t>homogènes</w:t>
      </w:r>
      <w:r w:rsidRPr="002F3251">
        <w:t xml:space="preserve"> sur le bord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 w:rsidRPr="002F3251">
        <w:t xml:space="preserve">, on </w:t>
      </w:r>
      <w:r w:rsidR="0002246E">
        <w:t xml:space="preserve">suppose qu’il existe une fonction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F3251">
        <w:t xml:space="preserve">telle que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Γ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in</m:t>
                </m:r>
              </m:sub>
            </m:sSub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4A611D">
        <w:rPr>
          <w:rFonts w:eastAsiaTheme="minorEastAsia"/>
        </w:rPr>
        <w:t xml:space="preserve"> (ou </w:t>
      </w:r>
      <m:oMath>
        <m:r>
          <w:rPr>
            <w:rFonts w:ascii="Cambria Math" w:eastAsiaTheme="minorEastAsia" w:hAnsi="Cambria Math"/>
          </w:rPr>
          <m:t xml:space="preserve">γ </m:t>
        </m:r>
      </m:oMath>
      <w:r w:rsidR="004A611D">
        <w:rPr>
          <w:rFonts w:eastAsiaTheme="minorEastAsia"/>
        </w:rPr>
        <w:t>d</w:t>
      </w:r>
      <w:r w:rsidR="00020252">
        <w:rPr>
          <w:rFonts w:eastAsiaTheme="minorEastAsia"/>
        </w:rPr>
        <w:t>é</w:t>
      </w:r>
      <w:r w:rsidR="004A611D">
        <w:rPr>
          <w:rFonts w:eastAsiaTheme="minorEastAsia"/>
        </w:rPr>
        <w:t>signe l’application trace</w:t>
      </w:r>
      <w:r w:rsidR="0002246E">
        <w:rPr>
          <w:rFonts w:eastAsiaTheme="minorEastAsia"/>
        </w:rPr>
        <w:t xml:space="preserve"> de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 w:rsidR="0002246E">
        <w:rPr>
          <w:rFonts w:eastAsiaTheme="minorEastAsia"/>
        </w:rPr>
        <w:t xml:space="preserve"> dans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 w:rsidR="004A611D">
        <w:rPr>
          <w:rFonts w:eastAsiaTheme="minorEastAsia"/>
        </w:rPr>
        <w:t>)</w:t>
      </w:r>
      <w:r w:rsidRPr="002F3251">
        <w:t>.</w:t>
      </w:r>
      <w:r w:rsidR="0002246E">
        <w:t xml:space="preserve"> Ceci </w:t>
      </w:r>
      <w:r w:rsidR="005E073E">
        <w:t>revient</w:t>
      </w:r>
      <w:r w:rsidR="0002246E">
        <w:t xml:space="preserve"> </w:t>
      </w:r>
      <w:r w:rsidR="005E073E">
        <w:t>à</w:t>
      </w:r>
      <w:r w:rsidR="0002246E">
        <w:t xml:space="preserve"> supposer l’existence de </w:t>
      </w:r>
      <m:oMath>
        <m:r>
          <w:rPr>
            <w:rFonts w:ascii="Cambria Math" w:hAnsi="Cambria Math"/>
          </w:rPr>
          <m:t>H</m:t>
        </m:r>
        <m:r>
          <w:rPr>
            <w:rFonts w:ascii="Cambria Math" w:hAnsi="Cambria Math"/>
          </w:rPr>
          <m:t>⊂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 w:rsidR="0002246E">
        <w:t xml:space="preserve"> telle que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Γ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in</m:t>
                </m:r>
              </m:sub>
            </m:sSub>
          </m:sub>
        </m:sSub>
        <m:r>
          <w:rPr>
            <w:rFonts w:ascii="Cambria Math" w:hAnsi="Cambria Math"/>
          </w:rPr>
          <m:t>(H)=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876F4F">
        <w:rPr>
          <w:rFonts w:eastAsiaTheme="minorEastAsia"/>
        </w:rPr>
        <w:t xml:space="preserve"> (d’apres </w:t>
      </w:r>
      <w:proofErr w:type="spellStart"/>
      <w:r w:rsidR="00876F4F" w:rsidRPr="00F5554B">
        <w:t>Lucquin</w:t>
      </w:r>
      <w:proofErr w:type="spellEnd"/>
      <w:r w:rsidR="00876F4F">
        <w:t>, p. 58)</w:t>
      </w:r>
      <w:r w:rsidR="007B5145" w:rsidRPr="002F3251">
        <w:t>.</w:t>
      </w:r>
      <w:r w:rsidR="002E18F9">
        <w:t xml:space="preserve"> On pose </w:t>
      </w:r>
      <m:oMath>
        <m:r>
          <w:rPr>
            <w:rFonts w:ascii="Cambria Math" w:hAnsi="Cambria Math"/>
          </w:rPr>
          <m:t>X=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</w:rPr>
                  <m:t>d</m:t>
                </m:r>
              </m:sup>
            </m:sSup>
            <m:r>
              <w:rPr>
                <w:rFonts w:ascii="Cambria Math" w:hAnsi="Cambria Math"/>
              </w:rPr>
              <m:t>, v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d>
                  <m:dPr>
                    <m:begChr m:val="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​</m:t>
                    </m:r>
                  </m:e>
                </m:d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=0</m:t>
            </m:r>
          </m:e>
        </m:d>
      </m:oMath>
      <w:r w:rsidR="002E18F9">
        <w:rPr>
          <w:rFonts w:eastAsiaTheme="minorEastAsia"/>
        </w:rPr>
        <w:t>.</w:t>
      </w:r>
      <w:r w:rsidR="007B5145" w:rsidRPr="002F3251">
        <w:t xml:space="preserve"> </w:t>
      </w:r>
      <w:r w:rsidR="002E18F9">
        <w:rPr>
          <w:rFonts w:eastAsiaTheme="minorEastAsia"/>
        </w:rPr>
        <w:t xml:space="preserve">Pour tout </w:t>
      </w:r>
      <m:oMath>
        <m:r>
          <w:rPr>
            <w:rFonts w:ascii="Cambria Math" w:hAnsi="Cambria Math"/>
          </w:rPr>
          <m:t>n∈</m:t>
        </m:r>
        <m:d>
          <m:dPr>
            <m:begChr m:val="⟦"/>
            <m:endChr m:val="⟧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r>
              <w:rPr>
                <w:rFonts w:ascii="Cambria Math" w:eastAsiaTheme="minorEastAsia" w:hAnsi="Cambria Math"/>
              </w:rPr>
              <m:t>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iter</m:t>
                </m:r>
              </m:sub>
            </m:sSub>
          </m:e>
        </m:d>
      </m:oMath>
      <w:r w:rsidR="003C1C4F">
        <w:rPr>
          <w:rFonts w:eastAsiaTheme="minorEastAsia"/>
        </w:rPr>
        <w:t xml:space="preserve">, </w:t>
      </w:r>
      <w:r w:rsidR="002E18F9">
        <w:t>o</w:t>
      </w:r>
      <w:r w:rsidR="003C1C4F">
        <w:t xml:space="preserve">n cherche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n+1</m:t>
            </m:r>
          </m:sup>
        </m:sSup>
        <m:r>
          <w:rPr>
            <w:rFonts w:ascii="Cambria Math" w:hAnsi="Cambria Math"/>
          </w:rPr>
          <m:t>∈H+X</m:t>
        </m:r>
      </m:oMath>
      <w:r w:rsidR="002E18F9">
        <w:rPr>
          <w:rFonts w:eastAsiaTheme="minorEastAsia"/>
        </w:rPr>
        <w:t xml:space="preserve"> telle que </w:t>
      </w:r>
      <w:r w:rsidR="002E18F9">
        <w:t xml:space="preserve">pour tout </w:t>
      </w:r>
      <m:oMath>
        <m:r>
          <w:rPr>
            <w:rFonts w:ascii="Cambria Math" w:hAnsi="Cambria Math"/>
          </w:rPr>
          <m:t>v∈X</m:t>
        </m:r>
      </m:oMath>
      <w:r w:rsidR="003C0E4B" w:rsidRPr="002F3251">
        <w:t xml:space="preserve"> et on </w:t>
      </w:r>
      <w:r w:rsidR="002E18F9">
        <w:t>ait :</w:t>
      </w:r>
    </w:p>
    <w:p w14:paraId="13925B6B" w14:textId="26A1CD32" w:rsidR="00911759" w:rsidRPr="002F3251" w:rsidRDefault="00E86784" w:rsidP="00856F08">
      <w:pPr>
        <w:jc w:val="both"/>
        <w:rPr>
          <w:rFonts w:eastAsiaTheme="minorEastAsia"/>
        </w:rPr>
      </w:pPr>
      <m:oMathPara>
        <m:oMath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∇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+Δ</m:t>
                  </m:r>
                  <m:r>
                    <w:rPr>
                      <w:rFonts w:ascii="Cambria Math" w:hAnsi="Cambria Math"/>
                    </w:rPr>
                    <m:t>tf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11A686F5" w14:textId="36964080" w:rsidR="005A597A" w:rsidRPr="002F3251" w:rsidRDefault="005A597A" w:rsidP="005E073E">
      <w:pPr>
        <w:ind w:firstLine="0"/>
        <w:rPr>
          <w:rFonts w:eastAsiaTheme="minorEastAsia"/>
        </w:rPr>
      </w:pPr>
      <w:r w:rsidRPr="002F3251">
        <w:rPr>
          <w:rFonts w:eastAsiaTheme="minorEastAsia"/>
        </w:rPr>
        <w:t>Or</w:t>
      </w:r>
      <w:r w:rsidR="00170783" w:rsidRPr="002F3251">
        <w:rPr>
          <w:rFonts w:eastAsiaTheme="minorEastAsia"/>
        </w:rPr>
        <w:t xml:space="preserve"> d’</w:t>
      </w:r>
      <w:r w:rsidR="00B47F1A" w:rsidRPr="002F3251">
        <w:rPr>
          <w:rFonts w:eastAsiaTheme="minorEastAsia"/>
        </w:rPr>
        <w:t>après</w:t>
      </w:r>
      <w:r w:rsidR="00170783" w:rsidRPr="002F3251">
        <w:rPr>
          <w:rFonts w:eastAsiaTheme="minorEastAsia"/>
        </w:rPr>
        <w:t xml:space="preserve"> les formules de Green,</w:t>
      </w:r>
      <w:r w:rsidRPr="002F3251">
        <w:rPr>
          <w:rFonts w:eastAsiaTheme="minorEastAsia"/>
        </w:rPr>
        <w:br/>
      </w:r>
      <m:oMathPara>
        <m:oMath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∶∇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out</m:t>
                  </m:r>
                </m:sub>
              </m:sSub>
            </m:sub>
            <m:sup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p>
                  </m:sSup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=-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∇⋅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out</m:t>
                  </m:r>
                </m:sub>
              </m:sSub>
            </m:sub>
            <m:sup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p>
                  </m:sSup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                 (3)</m:t>
          </m:r>
        </m:oMath>
      </m:oMathPara>
    </w:p>
    <w:p w14:paraId="33713CEF" w14:textId="2C1492A3" w:rsidR="00170783" w:rsidRPr="002F3251" w:rsidRDefault="00170783" w:rsidP="00856F08">
      <w:pPr>
        <w:ind w:firstLine="0"/>
        <w:jc w:val="both"/>
      </w:pPr>
      <w:r w:rsidRPr="002F3251">
        <w:t>On introduit (2) et (3) dans (1)</w:t>
      </w:r>
    </w:p>
    <w:p w14:paraId="3DB1679F" w14:textId="1AC25AE8" w:rsidR="00911759" w:rsidRPr="002F3251" w:rsidRDefault="00E86784" w:rsidP="00856F08">
      <w:pPr>
        <w:jc w:val="both"/>
        <w:rPr>
          <w:rFonts w:eastAsiaTheme="minorEastAsia"/>
        </w:rPr>
      </w:pPr>
      <m:oMathPara>
        <m:oMath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∇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∶∇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-Δ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∇⋅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-Δ</m:t>
          </m:r>
          <m:r>
            <w:rPr>
              <w:rFonts w:ascii="Cambria Math" w:hAnsi="Cambria Math"/>
            </w:rPr>
            <m:t>t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nary>
                <m:naryPr>
                  <m:limLoc m:val="subSup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out</m:t>
                      </m:r>
                    </m:sub>
                  </m:sSub>
                </m:sub>
                <m:sup/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ν∇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+1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v</m:t>
                  </m:r>
                </m:e>
              </m:nary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+Δ</m:t>
                  </m:r>
                  <m:r>
                    <w:rPr>
                      <w:rFonts w:ascii="Cambria Math" w:hAnsi="Cambria Math"/>
                    </w:rPr>
                    <m:t>tf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</m:oMath>
      </m:oMathPara>
    </w:p>
    <w:p w14:paraId="7B0B10B5" w14:textId="4E859F68" w:rsidR="0040709C" w:rsidRPr="002F3251" w:rsidRDefault="0040709C" w:rsidP="00856F08">
      <w:pPr>
        <w:ind w:firstLine="0"/>
        <w:jc w:val="both"/>
        <w:rPr>
          <w:rFonts w:eastAsiaTheme="minorEastAsia"/>
        </w:rPr>
      </w:pPr>
      <w:r w:rsidRPr="005F62F9">
        <w:rPr>
          <w:rFonts w:eastAsiaTheme="minorEastAsia"/>
        </w:rPr>
        <w:t xml:space="preserve">Or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ν∇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sup>
            </m:sSup>
            <m:r>
              <w:rPr>
                <w:rFonts w:ascii="Cambria Math" w:hAnsi="Cambria Math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p>
        </m:sSup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ν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p>
        </m:sSup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=0</m:t>
        </m:r>
      </m:oMath>
      <w:r w:rsidR="005F62F9" w:rsidRPr="005F62F9">
        <w:rPr>
          <w:rFonts w:eastAsiaTheme="minorEastAsia"/>
        </w:rPr>
        <w:t xml:space="preserve"> sur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out</m:t>
            </m:r>
          </m:sub>
        </m:sSub>
      </m:oMath>
      <w:r w:rsidRPr="005F62F9">
        <w:rPr>
          <w:rFonts w:eastAsiaTheme="minorEastAsia"/>
        </w:rPr>
        <w:t xml:space="preserve">. </w:t>
      </w:r>
      <w:r w:rsidRPr="002F3251">
        <w:rPr>
          <w:rFonts w:eastAsiaTheme="minorEastAsia"/>
        </w:rPr>
        <w:t>On a donc</w:t>
      </w:r>
    </w:p>
    <w:p w14:paraId="574C99EC" w14:textId="402517FE" w:rsidR="0040709C" w:rsidRPr="002F3251" w:rsidRDefault="00E86784" w:rsidP="00856F08">
      <w:pPr>
        <w:jc w:val="both"/>
        <w:rPr>
          <w:rFonts w:eastAsiaTheme="minorEastAsia"/>
        </w:rPr>
      </w:pPr>
      <m:oMathPara>
        <m:oMath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+Δ</m:t>
                  </m:r>
                  <m:r>
                    <w:rPr>
                      <w:rFonts w:ascii="Cambria Math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∇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∶∇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-Δ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∇⋅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+Δ</m:t>
                  </m:r>
                  <m:r>
                    <w:rPr>
                      <w:rFonts w:ascii="Cambria Math" w:hAnsi="Cambria Math"/>
                    </w:rPr>
                    <m:t>tf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</m:oMath>
      </m:oMathPara>
    </w:p>
    <w:p w14:paraId="02CCDF4A" w14:textId="2E11FF40" w:rsidR="001C0C9B" w:rsidRPr="002F3251" w:rsidRDefault="00FD237A" w:rsidP="00856F08">
      <w:pPr>
        <w:ind w:firstLine="0"/>
        <w:jc w:val="both"/>
      </w:pPr>
      <w:r>
        <w:t xml:space="preserve">Avec </w:t>
      </w:r>
      <m:oMath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Γ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∈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Ω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v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d>
                  <m:dPr>
                    <m:begChr m:val=""/>
                    <m:endChr m:val="|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​</m:t>
                    </m:r>
                  </m:e>
                </m:d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e>
        </m:d>
      </m:oMath>
      <w:r>
        <w:rPr>
          <w:rFonts w:eastAsiaTheme="minorEastAsia"/>
        </w:rPr>
        <w:t xml:space="preserve">, et </w:t>
      </w:r>
      <m:oMath>
        <m:r>
          <w:rPr>
            <w:rFonts w:ascii="Cambria Math" w:eastAsiaTheme="minorEastAsia" w:hAnsi="Cambria Math"/>
          </w:rPr>
          <m:t>M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nary>
              <m:naryPr>
                <m:limLoc m:val="subSup"/>
                <m:supHide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Ω   </m:t>
                </m:r>
              </m:sub>
              <m:sup/>
              <m:e>
                <m:r>
                  <w:rPr>
                    <w:rFonts w:ascii="Cambria Math" w:hAnsi="Cambria Math"/>
                  </w:rPr>
                  <m:t>q</m:t>
                </m:r>
              </m:e>
            </m:nary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>
        <w:rPr>
          <w:rFonts w:eastAsiaTheme="minorEastAsia"/>
        </w:rPr>
        <w:t xml:space="preserve">, </w:t>
      </w:r>
      <w:r>
        <w:t>o</w:t>
      </w:r>
      <w:r w:rsidR="001C0C9B" w:rsidRPr="002F3251">
        <w:t xml:space="preserve">n obtient le </w:t>
      </w:r>
      <w:r w:rsidR="00B47F1A" w:rsidRPr="002F3251">
        <w:t>problème</w:t>
      </w:r>
      <w:r w:rsidR="001C0C9B" w:rsidRPr="002F3251">
        <w:t xml:space="preserve"> </w:t>
      </w:r>
      <w:r w:rsidR="00B47F1A" w:rsidRPr="002F3251">
        <w:t>variationnelle</w:t>
      </w:r>
      <w:r w:rsidR="001C0C9B" w:rsidRPr="002F3251">
        <w:t xml:space="preserve"> qui</w:t>
      </w:r>
      <w:r w:rsidR="00181331">
        <w:t xml:space="preserve">, </w:t>
      </w:r>
      <w:r w:rsidR="00181331">
        <w:t>à chaque pas de temps</w:t>
      </w:r>
      <w:r w:rsidR="00181331">
        <w:t>,</w:t>
      </w:r>
      <w:r w:rsidR="001C0C9B" w:rsidRPr="002F3251">
        <w:t xml:space="preserve"> consiste </w:t>
      </w:r>
      <w:r w:rsidR="00B47F1A" w:rsidRPr="002F3251">
        <w:t>à</w:t>
      </w:r>
      <w:r w:rsidR="001C0C9B" w:rsidRPr="002F3251">
        <w:t xml:space="preserve"> trouver</w:t>
      </w:r>
      <w:r w:rsidR="00181331">
        <w:t xml:space="preserve"> </w:t>
      </w:r>
      <w:r w:rsidR="001C0C9B" w:rsidRPr="002F3251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n+1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n+1</m:t>
            </m:r>
          </m:sup>
        </m:sSup>
        <m:r>
          <m:rPr>
            <m:sty m:val="p"/>
          </m:rPr>
          <w:rPr>
            <w:rFonts w:ascii="Cambria Math" w:hAnsi="Cambria Math"/>
          </w:rPr>
          <m:t>)∈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H+X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C0C9B" w:rsidRPr="002F3251">
        <w:t>tels que</w:t>
      </w:r>
    </w:p>
    <w:p w14:paraId="78F434AE" w14:textId="234781E0" w:rsidR="001D0C57" w:rsidRPr="00A838A5" w:rsidRDefault="00E86784" w:rsidP="00856F08">
      <w:pPr>
        <w:jc w:val="both"/>
        <w:rPr>
          <w:rFonts w:eastAsiaTheme="minorEastAsia"/>
          <w:b/>
          <w:bCs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bCs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bCs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bCs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bCs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p>
                      </m:sSup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(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)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bCs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q</m:t>
                      </m:r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=0</m:t>
                  </m:r>
                </m:e>
              </m:eqArr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 xml:space="preserve">     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</w:rPr>
                  </m:ctrlPr>
                </m:mPr>
                <m:m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∀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∈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∀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q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∈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</m:mr>
              </m:m>
            </m:e>
          </m:d>
        </m:oMath>
      </m:oMathPara>
    </w:p>
    <w:p w14:paraId="307FA0CD" w14:textId="2C10EA44" w:rsidR="001D0C57" w:rsidRPr="002F3251" w:rsidRDefault="001E5E5F" w:rsidP="00856F08">
      <w:pPr>
        <w:ind w:firstLine="0"/>
        <w:jc w:val="both"/>
      </w:pPr>
      <w:r w:rsidRPr="002F3251">
        <w:t>Avec</w:t>
      </w:r>
    </w:p>
    <w:p w14:paraId="5D346B0F" w14:textId="107CDCDA" w:rsidR="0040709C" w:rsidRPr="002F3251" w:rsidRDefault="001E5E5F" w:rsidP="00856F08">
      <w:pPr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v</m:t>
              </m:r>
            </m:e>
          </m:d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+Δ</m:t>
                  </m:r>
                  <m:r>
                    <w:rPr>
                      <w:rFonts w:ascii="Cambria Math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∇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∶∇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 xml:space="preserve">  </m:t>
          </m:r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m:t>ou aussi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+Δ</m:t>
                  </m:r>
                  <m:r>
                    <w:rPr>
                      <w:rFonts w:ascii="Cambria Math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⋅∇</m:t>
                      </m:r>
                    </m:e>
                  </m:d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∶∇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b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q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=-Δ</m:t>
          </m:r>
          <m:r>
            <w:rPr>
              <w:rFonts w:ascii="Cambria Math" w:hAnsi="Cambria Math"/>
            </w:rPr>
            <m:t>t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∇⋅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+Δ</m:t>
                  </m:r>
                  <m:r>
                    <w:rPr>
                      <w:rFonts w:ascii="Cambria Math" w:hAnsi="Cambria Math"/>
                    </w:rPr>
                    <m:t>tf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v</m:t>
              </m:r>
            </m:e>
          </m:nary>
        </m:oMath>
      </m:oMathPara>
    </w:p>
    <w:p w14:paraId="29577631" w14:textId="77777777" w:rsidR="00911759" w:rsidRPr="002F3251" w:rsidRDefault="00911759" w:rsidP="00856F08">
      <w:pPr>
        <w:jc w:val="both"/>
      </w:pPr>
    </w:p>
    <w:p w14:paraId="72F0C225" w14:textId="36A2DF2D" w:rsidR="003B6D79" w:rsidRDefault="003B6D79" w:rsidP="00856F08">
      <w:pPr>
        <w:pStyle w:val="Heading3"/>
        <w:jc w:val="both"/>
      </w:pPr>
      <w:bookmarkStart w:id="22" w:name="_Toc43408567"/>
      <w:r w:rsidRPr="002F3251">
        <w:t xml:space="preserve">Programmation de la </w:t>
      </w:r>
      <w:r w:rsidR="00B47F1A" w:rsidRPr="002F3251">
        <w:t>méthode</w:t>
      </w:r>
      <w:bookmarkEnd w:id="22"/>
    </w:p>
    <w:p w14:paraId="3A270177" w14:textId="77777777" w:rsidR="00B47F1A" w:rsidRPr="00B47F1A" w:rsidRDefault="00B47F1A" w:rsidP="00856F08">
      <w:pPr>
        <w:jc w:val="both"/>
      </w:pPr>
    </w:p>
    <w:p w14:paraId="43883F77" w14:textId="120C3F71" w:rsidR="00572F67" w:rsidRPr="002F3251" w:rsidRDefault="00020252" w:rsidP="00856F08">
      <w:pPr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6792E0A" wp14:editId="3D7D47FD">
                <wp:simplePos x="0" y="0"/>
                <wp:positionH relativeFrom="margin">
                  <wp:align>center</wp:align>
                </wp:positionH>
                <wp:positionV relativeFrom="paragraph">
                  <wp:posOffset>381635</wp:posOffset>
                </wp:positionV>
                <wp:extent cx="5267960" cy="2326640"/>
                <wp:effectExtent l="0" t="0" r="8890" b="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960" cy="2326640"/>
                          <a:chOff x="0" y="122141"/>
                          <a:chExt cx="5267960" cy="2326975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22141"/>
                            <a:ext cx="5267960" cy="1841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Text Box 44"/>
                        <wps:cNvSpPr txBox="1"/>
                        <wps:spPr>
                          <a:xfrm>
                            <a:off x="0" y="2139236"/>
                            <a:ext cx="5267960" cy="309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300CB7" w14:textId="0B226BD2" w:rsidR="00E86784" w:rsidRPr="00907918" w:rsidRDefault="00E86784" w:rsidP="00020252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t>Figure 20 : Vitesses à l'instant t= 10s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92E0A" id="Group 45" o:spid="_x0000_s1088" style="position:absolute;left:0;text-align:left;margin-left:0;margin-top:30.05pt;width:414.8pt;height:183.2pt;z-index:251689984;mso-position-horizontal:center;mso-position-horizontal-relative:margin" coordorigin=",1221" coordsize="52679,23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">
                <v:shape id="Picture 43" o:spid="_x0000_s1089" type="#_x0000_t75" style="position:absolute;top:1221;width:52679;height:1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">
                  <v:imagedata r:id="rId49" o:title=""/>
                </v:shape>
                <v:shape id="Text Box 44" o:spid="_x0000_s1090" type="#_x0000_t202" style="position:absolute;top:21392;width:52679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" stroked="f">
                  <v:textbox style="mso-fit-shape-to-text:t" inset="0,0,0,0">
                    <w:txbxContent>
                      <w:p w14:paraId="08300CB7" w14:textId="0B226BD2" w:rsidR="00E86784" w:rsidRPr="00907918" w:rsidRDefault="00E86784" w:rsidP="00020252">
                        <w:pPr>
                          <w:pStyle w:val="Caption"/>
                          <w:ind w:firstLine="0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t>Figure 20 : Vitesses à l'instant t= 10s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04005" w:rsidRPr="002F3251">
        <w:t xml:space="preserve">On </w:t>
      </w:r>
      <w:r w:rsidR="00B47F1A" w:rsidRPr="002F3251">
        <w:t>effectue</w:t>
      </w:r>
      <w:r w:rsidR="00004005" w:rsidRPr="002F3251">
        <w:t xml:space="preserve"> cette simulation avec </w:t>
      </w:r>
      <m:oMath>
        <m:r>
          <w:rPr>
            <w:rFonts w:ascii="Cambria Math" w:hAnsi="Cambria Math"/>
          </w:rPr>
          <m:t>ρ=1</m:t>
        </m:r>
      </m:oMath>
      <w:r w:rsidR="00004005" w:rsidRPr="002F3251">
        <w:t xml:space="preserve">, et </w:t>
      </w:r>
      <m:oMath>
        <m:r>
          <w:rPr>
            <w:rFonts w:ascii="Cambria Math" w:hAnsi="Cambria Math"/>
          </w:rPr>
          <m:t>μ=0.05</m:t>
        </m:r>
      </m:oMath>
      <w:r w:rsidR="00004005" w:rsidRPr="002F3251">
        <w:t>.</w:t>
      </w:r>
    </w:p>
    <w:p w14:paraId="7C087BE0" w14:textId="5CE9D7E4" w:rsidR="006D6D6F" w:rsidRPr="002F3251" w:rsidRDefault="006D6D6F" w:rsidP="00856F08">
      <w:pPr>
        <w:jc w:val="both"/>
      </w:pPr>
    </w:p>
    <w:p w14:paraId="67D73B4D" w14:textId="3FF4CA34" w:rsidR="000460F5" w:rsidRDefault="000460F5" w:rsidP="00856F08">
      <w:pPr>
        <w:pStyle w:val="Heading3"/>
        <w:jc w:val="both"/>
      </w:pPr>
      <w:bookmarkStart w:id="23" w:name="_Toc43408568"/>
      <w:r w:rsidRPr="002F3251">
        <w:t xml:space="preserve">Calcul de la </w:t>
      </w:r>
      <w:r w:rsidR="0050711D">
        <w:t>t</w:t>
      </w:r>
      <w:r w:rsidR="00B47F1A" w:rsidRPr="002F3251">
        <w:t>rainée</w:t>
      </w:r>
      <w:r w:rsidRPr="002F3251">
        <w:t xml:space="preserve"> et de la portance</w:t>
      </w:r>
      <w:bookmarkEnd w:id="23"/>
    </w:p>
    <w:p w14:paraId="2AC02366" w14:textId="77777777" w:rsidR="00B47F1A" w:rsidRPr="00B47F1A" w:rsidRDefault="00B47F1A" w:rsidP="00856F08">
      <w:pPr>
        <w:jc w:val="both"/>
      </w:pPr>
    </w:p>
    <w:p w14:paraId="69E1318E" w14:textId="0C872A38" w:rsidR="00FB01D3" w:rsidRPr="002F3251" w:rsidRDefault="00CA72AF" w:rsidP="00856F08">
      <w:pPr>
        <w:jc w:val="both"/>
      </w:pPr>
      <w:r w:rsidRPr="002F3251">
        <w:t>O</w:t>
      </w:r>
      <w:r w:rsidR="00B47F1A">
        <w:t>n</w:t>
      </w:r>
      <w:r w:rsidRPr="002F3251">
        <w:t xml:space="preserve"> exporte les forces qui s’appliquent sur la surface de l’obstacle </w:t>
      </w:r>
      <w:r w:rsidRPr="002F3251">
        <w:rPr>
          <w:b/>
          <w:bCs/>
        </w:rPr>
        <w:t>Gamma_0_2</w:t>
      </w:r>
      <w:r w:rsidRPr="002F3251">
        <w:t xml:space="preserve"> et on </w:t>
      </w:r>
      <w:r w:rsidR="000460F5" w:rsidRPr="002F3251">
        <w:t>obtient le tableau suivant</w:t>
      </w:r>
      <w:r w:rsidRPr="002F3251">
        <w:t>.</w:t>
      </w:r>
      <w:r w:rsidR="000460F5" w:rsidRPr="002F3251">
        <w:t xml:space="preserve"> </w:t>
      </w:r>
    </w:p>
    <w:p w14:paraId="0E2297DC" w14:textId="386B5A32" w:rsidR="00F5554B" w:rsidRDefault="00FD237A" w:rsidP="00856F08">
      <w:pPr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10880C8" wp14:editId="3F059DB7">
                <wp:simplePos x="0" y="0"/>
                <wp:positionH relativeFrom="column">
                  <wp:posOffset>-142875</wp:posOffset>
                </wp:positionH>
                <wp:positionV relativeFrom="paragraph">
                  <wp:posOffset>200025</wp:posOffset>
                </wp:positionV>
                <wp:extent cx="6188075" cy="1052830"/>
                <wp:effectExtent l="0" t="0" r="3175" b="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075" cy="1052830"/>
                          <a:chOff x="-20994" y="60384"/>
                          <a:chExt cx="6188075" cy="1052869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880578" y="60384"/>
                            <a:ext cx="4845690" cy="63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-20994" y="803373"/>
                            <a:ext cx="6188075" cy="309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72A470" w14:textId="38D72920" w:rsidR="00E86784" w:rsidRPr="00DB6011" w:rsidRDefault="00E86784" w:rsidP="00FD237A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t>Table 2 : Description de la trainée (drag) et de la portance (lift) pour une viscosité de 0.05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0880C8" id="Group 48" o:spid="_x0000_s1091" style="position:absolute;left:0;text-align:left;margin-left:-11.25pt;margin-top:15.75pt;width:487.25pt;height:82.9pt;z-index:251694080;mso-width-relative:margin;mso-height-relative:margin" coordorigin="-209,603" coordsize="61880,10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">
                <v:shape id="Picture 46" o:spid="_x0000_s1092" type="#_x0000_t75" style="position:absolute;left:8805;top:603;width:48457;height:6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">
                  <v:imagedata r:id="rId51" o:title=""/>
                </v:shape>
                <v:shape id="Text Box 47" o:spid="_x0000_s1093" type="#_x0000_t202" style="position:absolute;left:-209;top:8033;width:61879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5872A470" w14:textId="38D72920" w:rsidR="00E86784" w:rsidRPr="00DB6011" w:rsidRDefault="00E86784" w:rsidP="00FD237A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t>Table 2 : Description de la trainée (drag) et de la portance (lift) pour une viscosité de 0.05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F6DB513" w14:textId="77777777" w:rsidR="00F5554B" w:rsidRDefault="00F5554B" w:rsidP="00856F08">
      <w:pPr>
        <w:jc w:val="both"/>
      </w:pPr>
    </w:p>
    <w:p w14:paraId="226FC13D" w14:textId="36B332C8" w:rsidR="000460F5" w:rsidRPr="002F3251" w:rsidRDefault="00F5554B" w:rsidP="00017D18">
      <w:pPr>
        <w:jc w:val="both"/>
      </w:pPr>
      <w:r w:rsidRPr="002F3251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1A2D030E" wp14:editId="631ED1DD">
                <wp:simplePos x="0" y="0"/>
                <wp:positionH relativeFrom="margin">
                  <wp:posOffset>-28575</wp:posOffset>
                </wp:positionH>
                <wp:positionV relativeFrom="paragraph">
                  <wp:posOffset>0</wp:posOffset>
                </wp:positionV>
                <wp:extent cx="6164580" cy="2406650"/>
                <wp:effectExtent l="0" t="0" r="7620" b="0"/>
                <wp:wrapTopAndBottom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4580" cy="2406650"/>
                          <a:chOff x="0" y="-107661"/>
                          <a:chExt cx="6164870" cy="2406650"/>
                        </a:xfrm>
                      </wpg:grpSpPr>
                      <wpg:grpSp>
                        <wpg:cNvPr id="51" name="Group 51"/>
                        <wpg:cNvGrpSpPr/>
                        <wpg:grpSpPr>
                          <a:xfrm>
                            <a:off x="0" y="0"/>
                            <a:ext cx="3143616" cy="2277110"/>
                            <a:chOff x="0" y="0"/>
                            <a:chExt cx="6348157" cy="4600552"/>
                          </a:xfrm>
                        </wpg:grpSpPr>
                        <pic:pic xmlns:pic="http://schemas.openxmlformats.org/drawingml/2006/picture">
                          <pic:nvPicPr>
                            <pic:cNvPr id="49" name="Picture 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21940" y="0"/>
                              <a:ext cx="5843225" cy="37052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" name="Text Box 50"/>
                          <wps:cNvSpPr txBox="1"/>
                          <wps:spPr>
                            <a:xfrm>
                              <a:off x="0" y="3761104"/>
                              <a:ext cx="6348157" cy="83944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7A5792" w14:textId="159B606E" w:rsidR="00E86784" w:rsidRPr="00052BF1" w:rsidRDefault="00E86784" w:rsidP="005E073E">
                                <w:pPr>
                                  <w:pStyle w:val="Caption"/>
                                  <w:ind w:firstLine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21 : Drag pour une viscosité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μ=0.05</m:t>
                                  </m:r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2" name="Group 52"/>
                        <wpg:cNvGrpSpPr/>
                        <wpg:grpSpPr>
                          <a:xfrm>
                            <a:off x="3001716" y="-107661"/>
                            <a:ext cx="3163154" cy="2406650"/>
                            <a:chOff x="98385" y="-222294"/>
                            <a:chExt cx="6045056" cy="4600552"/>
                          </a:xfrm>
                        </wpg:grpSpPr>
                        <pic:pic xmlns:pic="http://schemas.openxmlformats.org/drawingml/2006/picture">
                          <pic:nvPicPr>
                            <pic:cNvPr id="53" name="Picture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8385" y="-222294"/>
                              <a:ext cx="5857371" cy="37052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4" name="Text Box 54"/>
                          <wps:cNvSpPr txBox="1"/>
                          <wps:spPr>
                            <a:xfrm>
                              <a:off x="171200" y="3538809"/>
                              <a:ext cx="5972241" cy="839449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AF6BA8" w14:textId="67A73B50" w:rsidR="00E86784" w:rsidRPr="00052BF1" w:rsidRDefault="00E86784" w:rsidP="005E073E">
                                <w:pPr>
                                  <w:pStyle w:val="Caption"/>
                                  <w:ind w:firstLine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22 : Lift pour une viscosité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μ=0.05</m:t>
                                  </m:r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2D030E" id="Group 55" o:spid="_x0000_s1094" style="position:absolute;left:0;text-align:left;margin-left:-2.25pt;margin-top:0;width:485.4pt;height:189.5pt;z-index:251701248;mso-position-horizontal-relative:margin;mso-width-relative:margin;mso-height-relative:margin" coordorigin=",-1076" coordsize="61648,24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">
                <v:group id="Group 51" o:spid="_x0000_s1095" style="position:absolute;width:31436;height:22771" coordsize="63481,46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 id="Picture 49" o:spid="_x0000_s1096" type="#_x0000_t75" style="position:absolute;left:1219;width:58432;height:3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">
                    <v:imagedata r:id="rId54" o:title=""/>
                  </v:shape>
                  <v:shape id="Text Box 50" o:spid="_x0000_s1097" type="#_x0000_t202" style="position:absolute;top:37611;width:63481;height:8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2e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A9IbZ7BAAAA2wAAAA8AAAAA&#10;AAAAAAAAAAAABwIAAGRycy9kb3ducmV2LnhtbFBLBQYAAAAAAwADALcAAAD1AgAAAAA=&#10;" stroked="f">
                    <v:textbox inset="0,0,0,0">
                      <w:txbxContent>
                        <w:p w14:paraId="307A5792" w14:textId="159B606E" w:rsidR="00E86784" w:rsidRPr="00052BF1" w:rsidRDefault="00E86784" w:rsidP="005E073E">
                          <w:pPr>
                            <w:pStyle w:val="Caption"/>
                            <w:ind w:firstLine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21 : Drag pour une viscosité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μ=0.05</m:t>
                            </m:r>
                          </m:oMath>
                        </w:p>
                      </w:txbxContent>
                    </v:textbox>
                  </v:shape>
                </v:group>
                <v:group id="Group 52" o:spid="_x0000_s1098" style="position:absolute;left:30017;top:-1076;width:31631;height:24065" coordorigin="983,-2222" coordsize="60450,46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shape id="Picture 53" o:spid="_x0000_s1099" type="#_x0000_t75" style="position:absolute;left:983;top:-2222;width:58574;height:3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">
                    <v:imagedata r:id="rId55" o:title=""/>
                  </v:shape>
                  <v:shape id="Text Box 54" o:spid="_x0000_s1100" type="#_x0000_t202" style="position:absolute;left:1712;top:35388;width:59722;height:8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2ud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wc2udxQAAANsAAAAP&#10;AAAAAAAAAAAAAAAAAAcCAABkcnMvZG93bnJldi54bWxQSwUGAAAAAAMAAwC3AAAA+QIAAAAA&#10;" stroked="f">
                    <v:textbox inset="0,0,0,0">
                      <w:txbxContent>
                        <w:p w14:paraId="20AF6BA8" w14:textId="67A73B50" w:rsidR="00E86784" w:rsidRPr="00052BF1" w:rsidRDefault="00E86784" w:rsidP="005E073E">
                          <w:pPr>
                            <w:pStyle w:val="Caption"/>
                            <w:ind w:firstLine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22 : Lift pour une viscosité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μ=0.05</m:t>
                            </m:r>
                          </m:oMath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 w:rsidR="00DB199F" w:rsidRPr="002F3251">
        <w:t xml:space="preserve">On observe que la </w:t>
      </w:r>
      <w:r w:rsidR="00B47F1A" w:rsidRPr="002F3251">
        <w:t>trainée</w:t>
      </w:r>
      <w:r w:rsidR="00DB199F" w:rsidRPr="002F3251">
        <w:t xml:space="preserve"> et la portance </w:t>
      </w:r>
      <w:r w:rsidR="00B47F1A" w:rsidRPr="002F3251">
        <w:t>atteignent</w:t>
      </w:r>
      <w:r w:rsidR="00DB199F" w:rsidRPr="002F3251">
        <w:t xml:space="preserve"> leurs valeurs </w:t>
      </w:r>
      <w:r w:rsidR="00181331">
        <w:t>extrêmes</w:t>
      </w:r>
      <w:r w:rsidR="00DB199F" w:rsidRPr="002F3251">
        <w:t xml:space="preserve"> au tout début de la simulation. </w:t>
      </w:r>
      <w:r w:rsidR="00B47F1A" w:rsidRPr="002F3251">
        <w:t>Après</w:t>
      </w:r>
      <w:r w:rsidR="00DB199F" w:rsidRPr="002F3251">
        <w:t xml:space="preserve"> cette subite </w:t>
      </w:r>
      <w:r w:rsidR="00013965">
        <w:t>impulsion</w:t>
      </w:r>
      <w:r w:rsidR="00DB199F" w:rsidRPr="002F3251">
        <w:t xml:space="preserve"> </w:t>
      </w:r>
      <w:r w:rsidR="00065482" w:rsidRPr="002F3251">
        <w:t>(</w:t>
      </w:r>
      <w:r w:rsidR="00DB199F" w:rsidRPr="002F3251">
        <w:t xml:space="preserve">correspondant </w:t>
      </w:r>
      <w:r w:rsidR="00065482" w:rsidRPr="002F3251">
        <w:t xml:space="preserve">au </w:t>
      </w:r>
      <w:r w:rsidR="00020252">
        <w:t xml:space="preserve">profil de </w:t>
      </w:r>
      <w:r w:rsidR="00065482" w:rsidRPr="002F3251">
        <w:t>vitesse impos</w:t>
      </w:r>
      <w:r w:rsidR="00020252">
        <w:t>é</w:t>
      </w:r>
      <w:r w:rsidR="00065482" w:rsidRPr="002F3251">
        <w:t xml:space="preserve"> </w:t>
      </w:r>
      <w:r w:rsidR="00B47F1A" w:rsidRPr="002F3251">
        <w:t>à</w:t>
      </w:r>
      <w:r w:rsidR="00DB199F" w:rsidRPr="002F3251">
        <w:t xml:space="preserve"> l’instant initial</w:t>
      </w:r>
      <w:r w:rsidR="00065482" w:rsidRPr="002F3251">
        <w:t>)</w:t>
      </w:r>
      <w:r w:rsidR="00DB199F" w:rsidRPr="002F3251">
        <w:t>, elles prennent des valeurs stables</w:t>
      </w:r>
      <w:r w:rsidR="00065482" w:rsidRPr="002F3251">
        <w:t xml:space="preserve">. Tandis que la portance vaut </w:t>
      </w:r>
      <w:r w:rsidR="00B47F1A" w:rsidRPr="002F3251">
        <w:t>approximativement</w:t>
      </w:r>
      <w:r w:rsidR="00065482" w:rsidRPr="002F3251">
        <w:t xml:space="preserve"> </w:t>
      </w:r>
      <m:oMath>
        <m:r>
          <w:rPr>
            <w:rFonts w:ascii="Cambria Math" w:hAnsi="Cambria Math"/>
          </w:rPr>
          <m:t>0</m:t>
        </m:r>
      </m:oMath>
      <w:r w:rsidR="00065482" w:rsidRPr="002F3251">
        <w:t xml:space="preserve"> (qui correspond au </w:t>
      </w:r>
      <w:r w:rsidR="00B47F1A" w:rsidRPr="002F3251">
        <w:t>maintien</w:t>
      </w:r>
      <w:r w:rsidR="00065482" w:rsidRPr="002F3251">
        <w:t xml:space="preserve"> de l’obstacle sur l’horizontale), </w:t>
      </w:r>
      <w:r w:rsidR="00435AED">
        <w:t>i</w:t>
      </w:r>
      <w:r w:rsidR="00065482" w:rsidRPr="002F3251">
        <w:t xml:space="preserve">l est </w:t>
      </w:r>
      <w:r w:rsidR="00435AED">
        <w:t>intéressant</w:t>
      </w:r>
      <w:r w:rsidR="00065482" w:rsidRPr="002F3251">
        <w:t xml:space="preserve"> de remarquer que la </w:t>
      </w:r>
      <w:r w:rsidR="00B47F1A" w:rsidRPr="002F3251">
        <w:t>trainée</w:t>
      </w:r>
      <w:r w:rsidR="00065482" w:rsidRPr="002F3251">
        <w:t xml:space="preserve"> </w:t>
      </w:r>
      <w:r w:rsidR="00B47F1A">
        <w:t xml:space="preserve">elle, </w:t>
      </w:r>
      <w:r w:rsidR="00065482" w:rsidRPr="002F3251">
        <w:t>n’est pas nulle.</w:t>
      </w:r>
    </w:p>
    <w:p w14:paraId="1F59BF2C" w14:textId="64921737" w:rsidR="00074043" w:rsidRPr="002F3251" w:rsidRDefault="00074043" w:rsidP="00856F08">
      <w:pPr>
        <w:jc w:val="both"/>
      </w:pPr>
    </w:p>
    <w:p w14:paraId="622557F4" w14:textId="1555FE45" w:rsidR="00322FF5" w:rsidRPr="002F3251" w:rsidRDefault="00B47F1A" w:rsidP="00856F08">
      <w:pPr>
        <w:pStyle w:val="Heading3"/>
        <w:jc w:val="both"/>
      </w:pPr>
      <w:bookmarkStart w:id="24" w:name="_Toc43408569"/>
      <w:r w:rsidRPr="002F3251">
        <w:t>Diminu</w:t>
      </w:r>
      <w:r>
        <w:t>tion de</w:t>
      </w:r>
      <w:r w:rsidR="00322FF5" w:rsidRPr="002F3251">
        <w:t xml:space="preserve"> la </w:t>
      </w:r>
      <w:r w:rsidRPr="002F3251">
        <w:t>viscosité</w:t>
      </w:r>
      <w:bookmarkEnd w:id="24"/>
    </w:p>
    <w:p w14:paraId="2B7EB4DC" w14:textId="35AA4460" w:rsidR="000460F5" w:rsidRPr="002F3251" w:rsidRDefault="000460F5" w:rsidP="00856F08">
      <w:pPr>
        <w:ind w:firstLine="0"/>
        <w:jc w:val="both"/>
      </w:pPr>
    </w:p>
    <w:p w14:paraId="42D0070F" w14:textId="561F67A3" w:rsidR="000460F5" w:rsidRPr="002F3251" w:rsidRDefault="00E20968" w:rsidP="00856F08">
      <w:pPr>
        <w:jc w:val="both"/>
      </w:pPr>
      <w:r w:rsidRPr="002F3251"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F745F80" wp14:editId="7077BB00">
                <wp:simplePos x="0" y="0"/>
                <wp:positionH relativeFrom="margin">
                  <wp:posOffset>571500</wp:posOffset>
                </wp:positionH>
                <wp:positionV relativeFrom="paragraph">
                  <wp:posOffset>104775</wp:posOffset>
                </wp:positionV>
                <wp:extent cx="5041265" cy="3479800"/>
                <wp:effectExtent l="0" t="0" r="6985" b="6350"/>
                <wp:wrapTopAndBottom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364" cy="3447926"/>
                          <a:chOff x="-133353" y="424460"/>
                          <a:chExt cx="6413539" cy="4417399"/>
                        </a:xfrm>
                      </wpg:grpSpPr>
                      <wpg:grpSp>
                        <wpg:cNvPr id="56" name="Group 56"/>
                        <wpg:cNvGrpSpPr/>
                        <wpg:grpSpPr>
                          <a:xfrm>
                            <a:off x="-133353" y="2435579"/>
                            <a:ext cx="6413539" cy="2406280"/>
                            <a:chOff x="-148651" y="-1118678"/>
                            <a:chExt cx="6324772" cy="2406650"/>
                          </a:xfrm>
                        </wpg:grpSpPr>
                        <wpg:grpSp>
                          <wpg:cNvPr id="57" name="Group 57"/>
                          <wpg:cNvGrpSpPr/>
                          <wpg:grpSpPr>
                            <a:xfrm>
                              <a:off x="-148651" y="-1063315"/>
                              <a:ext cx="3014547" cy="2320392"/>
                              <a:chOff x="-300184" y="-2148265"/>
                              <a:chExt cx="6087520" cy="4687996"/>
                            </a:xfrm>
                          </wpg:grpSpPr>
                          <pic:pic xmlns:pic="http://schemas.openxmlformats.org/drawingml/2006/picture">
                            <pic:nvPicPr>
                              <pic:cNvPr id="58" name="Picture 5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-300184" y="-2148265"/>
                                <a:ext cx="5778218" cy="36845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9" name="Text Box 59"/>
                            <wps:cNvSpPr txBox="1"/>
                            <wps:spPr>
                              <a:xfrm>
                                <a:off x="-299772" y="1700282"/>
                                <a:ext cx="6087108" cy="839449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BB76104" w14:textId="0E3C5F93" w:rsidR="00E86784" w:rsidRPr="00E20968" w:rsidRDefault="00E86784" w:rsidP="00FD237A">
                                  <w:pPr>
                                    <w:pStyle w:val="Caption"/>
                                    <w:ind w:firstLine="0"/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t xml:space="preserve">Figure 24 : Trainée pour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μ= 5×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-3</m:t>
                                        </m:r>
                                      </m:sup>
                                    </m:sSup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2990960" y="-1118678"/>
                              <a:ext cx="3185161" cy="2406650"/>
                              <a:chOff x="77831" y="-2154955"/>
                              <a:chExt cx="6087111" cy="4600553"/>
                            </a:xfrm>
                          </wpg:grpSpPr>
                          <pic:pic xmlns:pic="http://schemas.openxmlformats.org/drawingml/2006/picture">
                            <pic:nvPicPr>
                              <pic:cNvPr id="61" name="Picture 6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17570" y="-2154955"/>
                                <a:ext cx="5807631" cy="370522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2" name="Text Box 62"/>
                            <wps:cNvSpPr txBox="1"/>
                            <wps:spPr>
                              <a:xfrm>
                                <a:off x="77831" y="1606149"/>
                                <a:ext cx="6087111" cy="839449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03AF25" w14:textId="35D7C134" w:rsidR="00E86784" w:rsidRPr="00052BF1" w:rsidRDefault="00E86784" w:rsidP="00FD237A">
                                  <w:pPr>
                                    <w:pStyle w:val="Caption"/>
                                    <w:ind w:firstLine="0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t>Figure 25 : Portance pour</w:t>
                                  </w:r>
                                  <w:r w:rsidRPr="00E20968">
                                    <w:rPr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μ=5×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-3</m:t>
                                        </m:r>
                                      </m:sup>
                                    </m:sSup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5" name="Group 225"/>
                        <wpg:cNvGrpSpPr/>
                        <wpg:grpSpPr>
                          <a:xfrm>
                            <a:off x="221022" y="424460"/>
                            <a:ext cx="5639002" cy="1637179"/>
                            <a:chOff x="-795122" y="499238"/>
                            <a:chExt cx="6631454" cy="1925606"/>
                          </a:xfrm>
                        </wpg:grpSpPr>
                        <pic:pic xmlns:pic="http://schemas.openxmlformats.org/drawingml/2006/picture">
                          <pic:nvPicPr>
                            <pic:cNvPr id="208" name="Picture 20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-795122" y="499238"/>
                              <a:ext cx="6631454" cy="148277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24" name="Text Box 224"/>
                          <wps:cNvSpPr txBox="1"/>
                          <wps:spPr>
                            <a:xfrm>
                              <a:off x="136122" y="2097820"/>
                              <a:ext cx="5295265" cy="327024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DF055E" w14:textId="1711678B" w:rsidR="00E86784" w:rsidRPr="00A23C0E" w:rsidRDefault="00E86784" w:rsidP="00FD237A">
                                <w:pPr>
                                  <w:pStyle w:val="Caption"/>
                                  <w:ind w:firstLine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23 : Vitesse 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μ= 5×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-3</m:t>
                                      </m:r>
                                    </m:sup>
                                  </m:sSup>
                                </m:oMath>
                                <w:r>
                                  <w:t xml:space="preserve"> à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t=10s</m:t>
                                  </m:r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45F80" id="Group 249" o:spid="_x0000_s1101" style="position:absolute;left:0;text-align:left;margin-left:45pt;margin-top:8.25pt;width:396.95pt;height:274pt;z-index:251721728;mso-position-horizontal-relative:margin;mso-width-relative:margin;mso-height-relative:margin" coordorigin="-1333,4244" coordsize="64135,44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">
                <v:group id="Group 56" o:spid="_x0000_s1102" style="position:absolute;left:-1333;top:24355;width:64134;height:24063" coordorigin="-1486,-11186" coordsize="63247,24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group id="Group 57" o:spid="_x0000_s1103" style="position:absolute;left:-1486;top:-10633;width:30144;height:23203" coordorigin="-3001,-21482" coordsize="60875,46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<v:shape id="Picture 58" o:spid="_x0000_s1104" type="#_x0000_t75" style="position:absolute;left:-3001;top:-21482;width:57781;height:3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">
                      <v:imagedata r:id="rId59" o:title=""/>
                    </v:shape>
                    <v:shape id="Text Box 59" o:spid="_x0000_s1105" type="#_x0000_t202" style="position:absolute;left:-2997;top:17002;width:60870;height:8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    <v:textbox inset="0,0,0,0">
                        <w:txbxContent>
                          <w:p w14:paraId="3BB76104" w14:textId="0E3C5F93" w:rsidR="00E86784" w:rsidRPr="00E20968" w:rsidRDefault="00E86784" w:rsidP="00FD237A">
                            <w:pPr>
                              <w:pStyle w:val="Caption"/>
                              <w:ind w:firstLine="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Figure 24 : Trainée pour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μ= 5×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-3</m:t>
                                  </m:r>
                                </m:sup>
                              </m:sSup>
                            </m:oMath>
                          </w:p>
                        </w:txbxContent>
                      </v:textbox>
                    </v:shape>
                  </v:group>
                  <v:group id="Group 60" o:spid="_x0000_s1106" style="position:absolute;left:29909;top:-11186;width:31852;height:24065" coordorigin="778,-21549" coordsize="60871,46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Picture 61" o:spid="_x0000_s1107" type="#_x0000_t75" style="position:absolute;left:2175;top:-21549;width:58077;height:3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">
                      <v:imagedata r:id="rId60" o:title=""/>
                    </v:shape>
                    <v:shape id="Text Box 62" o:spid="_x0000_s1108" type="#_x0000_t202" style="position:absolute;left:778;top:16061;width:60871;height:8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" stroked="f">
                      <v:textbox inset="0,0,0,0">
                        <w:txbxContent>
                          <w:p w14:paraId="1403AF25" w14:textId="35D7C134" w:rsidR="00E86784" w:rsidRPr="00052BF1" w:rsidRDefault="00E86784" w:rsidP="00FD237A">
                            <w:pPr>
                              <w:pStyle w:val="Caption"/>
                              <w:ind w:firstLine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>Figure 25 : Portance pour</w:t>
                            </w:r>
                            <w:r w:rsidRPr="00E20968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μ=5×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-3</m:t>
                                  </m:r>
                                </m:sup>
                              </m:sSup>
                            </m:oMath>
                          </w:p>
                        </w:txbxContent>
                      </v:textbox>
                    </v:shape>
                  </v:group>
                </v:group>
                <v:group id="Group 225" o:spid="_x0000_s1109" style="position:absolute;left:2210;top:4244;width:56390;height:16372" coordorigin="-7951,4992" coordsize="66314,19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<v:shape id="Picture 208" o:spid="_x0000_s1110" type="#_x0000_t75" style="position:absolute;left:-7951;top:4992;width:66314;height:1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">
                    <v:imagedata r:id="rId61" o:title=""/>
                  </v:shape>
                  <v:shape id="Text Box 224" o:spid="_x0000_s1111" type="#_x0000_t202" style="position:absolute;left:1361;top:20978;width:52952;height:3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0U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J7MjRTEAAAA3AAAAA8A&#10;AAAAAAAAAAAAAAAABwIAAGRycy9kb3ducmV2LnhtbFBLBQYAAAAAAwADALcAAAD4AgAAAAA=&#10;" stroked="f">
                    <v:textbox inset="0,0,0,0">
                      <w:txbxContent>
                        <w:p w14:paraId="5ADF055E" w14:textId="1711678B" w:rsidR="00E86784" w:rsidRPr="00A23C0E" w:rsidRDefault="00E86784" w:rsidP="00FD237A">
                          <w:pPr>
                            <w:pStyle w:val="Caption"/>
                            <w:ind w:firstLine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23 : Vitesse 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μ= 5×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-3</m:t>
                                </m:r>
                              </m:sup>
                            </m:sSup>
                          </m:oMath>
                          <w:r>
                            <w:t xml:space="preserve"> à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t=10s</m:t>
                            </m:r>
                          </m:oMath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7009E538" w14:textId="2B8E8942" w:rsidR="000460F5" w:rsidRPr="002F3251" w:rsidRDefault="000460F5" w:rsidP="00856F08">
      <w:pPr>
        <w:jc w:val="both"/>
      </w:pPr>
    </w:p>
    <w:p w14:paraId="3AE6439C" w14:textId="548ED1A4" w:rsidR="000460F5" w:rsidRPr="002F3251" w:rsidRDefault="000460F5" w:rsidP="00856F08">
      <w:pPr>
        <w:jc w:val="both"/>
      </w:pPr>
    </w:p>
    <w:p w14:paraId="13FEB691" w14:textId="4D68E9F7" w:rsidR="000460F5" w:rsidRPr="002F3251" w:rsidRDefault="005E073E" w:rsidP="00856F08">
      <w:pPr>
        <w:jc w:val="both"/>
      </w:pPr>
      <w:r w:rsidRPr="002F3251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5CD89F42" wp14:editId="49B71FD3">
                <wp:simplePos x="0" y="0"/>
                <wp:positionH relativeFrom="margin">
                  <wp:align>center</wp:align>
                </wp:positionH>
                <wp:positionV relativeFrom="paragraph">
                  <wp:posOffset>1270</wp:posOffset>
                </wp:positionV>
                <wp:extent cx="5280025" cy="3656330"/>
                <wp:effectExtent l="0" t="0" r="0" b="1270"/>
                <wp:wrapTopAndBottom/>
                <wp:docPr id="248" name="Group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025" cy="3656331"/>
                          <a:chOff x="69983" y="-219169"/>
                          <a:chExt cx="6359015" cy="4367360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69983" y="1714543"/>
                            <a:ext cx="6359015" cy="2433648"/>
                            <a:chOff x="51870" y="-968422"/>
                            <a:chExt cx="6271004" cy="2434022"/>
                          </a:xfrm>
                        </wpg:grpSpPr>
                        <wpg:grpSp>
                          <wpg:cNvPr id="192" name="Group 192"/>
                          <wpg:cNvGrpSpPr/>
                          <wpg:grpSpPr>
                            <a:xfrm>
                              <a:off x="51870" y="-867594"/>
                              <a:ext cx="3019272" cy="2333194"/>
                              <a:chOff x="104743" y="-1752838"/>
                              <a:chExt cx="6097061" cy="4713859"/>
                            </a:xfrm>
                          </wpg:grpSpPr>
                          <pic:pic xmlns:pic="http://schemas.openxmlformats.org/drawingml/2006/picture">
                            <pic:nvPicPr>
                              <pic:cNvPr id="193" name="Picture 19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04743" y="-1752838"/>
                                <a:ext cx="5797299" cy="373631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4" name="Text Box 194"/>
                            <wps:cNvSpPr txBox="1"/>
                            <wps:spPr>
                              <a:xfrm>
                                <a:off x="114694" y="2121573"/>
                                <a:ext cx="6087110" cy="839448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7E03C46" w14:textId="197F4572" w:rsidR="00E86784" w:rsidRPr="00052BF1" w:rsidRDefault="00E86784" w:rsidP="00FD237A">
                                  <w:pPr>
                                    <w:pStyle w:val="Caption"/>
                                    <w:ind w:firstLine="0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t xml:space="preserve">Figure 27 : Trainée pour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μ=5×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-4</m:t>
                                        </m:r>
                                      </m:sup>
                                    </m:sSup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5" name="Group 195"/>
                          <wpg:cNvGrpSpPr/>
                          <wpg:grpSpPr>
                            <a:xfrm>
                              <a:off x="3137714" y="-968422"/>
                              <a:ext cx="3185160" cy="2406650"/>
                              <a:chOff x="358289" y="-1867724"/>
                              <a:chExt cx="6087110" cy="4600552"/>
                            </a:xfrm>
                          </wpg:grpSpPr>
                          <pic:pic xmlns:pic="http://schemas.openxmlformats.org/drawingml/2006/picture">
                            <pic:nvPicPr>
                              <pic:cNvPr id="196" name="Picture 19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10103" y="-1867724"/>
                                <a:ext cx="5778992" cy="37052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7" name="Text Box 197"/>
                            <wps:cNvSpPr txBox="1"/>
                            <wps:spPr>
                              <a:xfrm>
                                <a:off x="358289" y="1893381"/>
                                <a:ext cx="6087110" cy="839447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71673EB" w14:textId="4297E01C" w:rsidR="00E86784" w:rsidRPr="00052BF1" w:rsidRDefault="00E86784" w:rsidP="00FD237A">
                                  <w:pPr>
                                    <w:pStyle w:val="Caption"/>
                                    <w:ind w:firstLine="0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t>Figure 28 : Portance pour</w:t>
                                  </w:r>
                                  <w:r w:rsidRPr="00E20968">
                                    <w:rPr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μ=5×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-4</m:t>
                                        </m:r>
                                      </m:sup>
                                    </m:sSup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6" name="Group 226"/>
                        <wpg:cNvGrpSpPr/>
                        <wpg:grpSpPr>
                          <a:xfrm>
                            <a:off x="553108" y="-219169"/>
                            <a:ext cx="5508538" cy="1599127"/>
                            <a:chOff x="57976" y="-12392"/>
                            <a:chExt cx="6051336" cy="1610883"/>
                          </a:xfrm>
                        </wpg:grpSpPr>
                        <pic:pic xmlns:pic="http://schemas.openxmlformats.org/drawingml/2006/picture">
                          <pic:nvPicPr>
                            <pic:cNvPr id="227" name="Picture 2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57976" y="-12392"/>
                              <a:ext cx="6051336" cy="126540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28" name="Text Box 228"/>
                          <wps:cNvSpPr txBox="1"/>
                          <wps:spPr>
                            <a:xfrm>
                              <a:off x="611154" y="1295784"/>
                              <a:ext cx="5295266" cy="30270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30CB6B" w14:textId="6024A5DF" w:rsidR="00E86784" w:rsidRPr="00A23C0E" w:rsidRDefault="00E86784" w:rsidP="00FD237A">
                                <w:pPr>
                                  <w:pStyle w:val="Caption"/>
                                  <w:ind w:firstLine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26 : Vitesse 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μ=5×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-4</m:t>
                                      </m:r>
                                    </m:sup>
                                  </m:sSup>
                                </m:oMath>
                                <w:r>
                                  <w:t xml:space="preserve"> à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t=10s</m:t>
                                  </m:r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89F42" id="Group 248" o:spid="_x0000_s1112" style="position:absolute;left:0;text-align:left;margin-left:0;margin-top:.1pt;width:415.75pt;height:287.9pt;z-index:251724800;mso-position-horizontal:center;mso-position-horizontal-relative:margin;mso-width-relative:margin;mso-height-relative:margin" coordorigin="699,-2191" coordsize="63590,43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">
                <v:group id="Group 63" o:spid="_x0000_s1113" style="position:absolute;left:699;top:17145;width:63590;height:24336" coordorigin="518,-9684" coordsize="62710,2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group id="Group 192" o:spid="_x0000_s1114" style="position:absolute;left:518;top:-8675;width:30193;height:23331" coordorigin="1047,-17528" coordsize="60970,47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<v:shape id="Picture 193" o:spid="_x0000_s1115" type="#_x0000_t75" style="position:absolute;left:1047;top:-17528;width:57973;height:37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">
                      <v:imagedata r:id="rId65" o:title=""/>
                    </v:shape>
                    <v:shape id="Text Box 194" o:spid="_x0000_s1116" type="#_x0000_t202" style="position:absolute;left:1146;top:21215;width:60872;height:8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WPwwAAANwAAAAPAAAAZHJzL2Rvd25yZXYueG1sRE9La8JA&#10;EL4X/A/LCL0U3TQU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5lYlj8MAAADcAAAADwAA&#10;AAAAAAAAAAAAAAAHAgAAZHJzL2Rvd25yZXYueG1sUEsFBgAAAAADAAMAtwAAAPcCAAAAAA==&#10;" stroked="f">
                      <v:textbox inset="0,0,0,0">
                        <w:txbxContent>
                          <w:p w14:paraId="27E03C46" w14:textId="197F4572" w:rsidR="00E86784" w:rsidRPr="00052BF1" w:rsidRDefault="00E86784" w:rsidP="00FD237A">
                            <w:pPr>
                              <w:pStyle w:val="Caption"/>
                              <w:ind w:firstLine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Figure 27 : Trainée pour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μ=5×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-4</m:t>
                                  </m:r>
                                </m:sup>
                              </m:sSup>
                            </m:oMath>
                          </w:p>
                        </w:txbxContent>
                      </v:textbox>
                    </v:shape>
                  </v:group>
                  <v:group id="Group 195" o:spid="_x0000_s1117" style="position:absolute;left:31377;top:-9684;width:31851;height:24066" coordorigin="3582,-18677" coordsize="60871,46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  <v:shape id="Picture 196" o:spid="_x0000_s1118" type="#_x0000_t75" style="position:absolute;left:4101;top:-18677;width:57789;height:3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">
                      <v:imagedata r:id="rId66" o:title=""/>
                    </v:shape>
                    <v:shape id="Text Box 197" o:spid="_x0000_s1119" type="#_x0000_t202" style="position:absolute;left:3582;top:18933;width:60871;height:8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" stroked="f">
                      <v:textbox inset="0,0,0,0">
                        <w:txbxContent>
                          <w:p w14:paraId="071673EB" w14:textId="4297E01C" w:rsidR="00E86784" w:rsidRPr="00052BF1" w:rsidRDefault="00E86784" w:rsidP="00FD237A">
                            <w:pPr>
                              <w:pStyle w:val="Caption"/>
                              <w:ind w:firstLine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>Figure 28 : Portance pour</w:t>
                            </w:r>
                            <w:r w:rsidRPr="00E20968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μ=5×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-4</m:t>
                                  </m:r>
                                </m:sup>
                              </m:sSup>
                            </m:oMath>
                          </w:p>
                        </w:txbxContent>
                      </v:textbox>
                    </v:shape>
                  </v:group>
                </v:group>
                <v:group id="Group 226" o:spid="_x0000_s1120" style="position:absolute;left:5531;top:-2191;width:55085;height:15990" coordorigin="579,-123" coordsize="60513,1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shape id="Picture 227" o:spid="_x0000_s1121" type="#_x0000_t75" style="position:absolute;left:579;top:-123;width:60514;height:12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">
                    <v:imagedata r:id="rId67" o:title=""/>
                  </v:shape>
                  <v:shape id="Text Box 228" o:spid="_x0000_s1122" type="#_x0000_t202" style="position:absolute;left:6111;top:12957;width:52953;height:3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" stroked="f">
                    <v:textbox inset="0,0,0,0">
                      <w:txbxContent>
                        <w:p w14:paraId="2830CB6B" w14:textId="6024A5DF" w:rsidR="00E86784" w:rsidRPr="00A23C0E" w:rsidRDefault="00E86784" w:rsidP="00FD237A">
                          <w:pPr>
                            <w:pStyle w:val="Caption"/>
                            <w:ind w:firstLine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26 : Vitesse 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μ=5×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</m:sup>
                            </m:sSup>
                          </m:oMath>
                          <w:r>
                            <w:t xml:space="preserve"> à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t=10s</m:t>
                            </m:r>
                          </m:oMath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 w:rsidR="00FD237A" w:rsidRPr="002F3251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6B15337" wp14:editId="4CE48544">
                <wp:simplePos x="0" y="0"/>
                <wp:positionH relativeFrom="margin">
                  <wp:align>center</wp:align>
                </wp:positionH>
                <wp:positionV relativeFrom="paragraph">
                  <wp:posOffset>3964940</wp:posOffset>
                </wp:positionV>
                <wp:extent cx="5624195" cy="4022090"/>
                <wp:effectExtent l="0" t="0" r="0" b="0"/>
                <wp:wrapTopAndBottom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195" cy="4022090"/>
                          <a:chOff x="43196" y="53121"/>
                          <a:chExt cx="6243913" cy="4466153"/>
                        </a:xfrm>
                      </wpg:grpSpPr>
                      <wpg:grpSp>
                        <wpg:cNvPr id="207" name="Group 207"/>
                        <wpg:cNvGrpSpPr/>
                        <wpg:grpSpPr>
                          <a:xfrm>
                            <a:off x="152578" y="53121"/>
                            <a:ext cx="6134531" cy="1524503"/>
                            <a:chOff x="100819" y="53121"/>
                            <a:chExt cx="6134531" cy="1524503"/>
                          </a:xfrm>
                        </wpg:grpSpPr>
                        <pic:pic xmlns:pic="http://schemas.openxmlformats.org/drawingml/2006/picture">
                          <pic:nvPicPr>
                            <pic:cNvPr id="205" name="Picture 2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531341" y="53121"/>
                              <a:ext cx="5045673" cy="110907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6" name="Text Box 206"/>
                          <wps:cNvSpPr txBox="1"/>
                          <wps:spPr>
                            <a:xfrm>
                              <a:off x="100819" y="1263256"/>
                              <a:ext cx="6134531" cy="31436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6E09F1" w14:textId="1E089DE3" w:rsidR="00E86784" w:rsidRPr="00503085" w:rsidRDefault="00E86784" w:rsidP="00FD237A">
                                <w:pPr>
                                  <w:pStyle w:val="Caption"/>
                                  <w:ind w:firstLine="0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29 : Vitesse pour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μ=5×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-5</m:t>
                                      </m:r>
                                    </m:sup>
                                  </m:sSup>
                                </m:oMath>
                                <w:r>
                                  <w:t xml:space="preserve"> à </w:t>
                                </w: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t=10s</m:t>
                                  </m:r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6" name="Group 216"/>
                        <wpg:cNvGrpSpPr/>
                        <wpg:grpSpPr>
                          <a:xfrm>
                            <a:off x="43196" y="2096208"/>
                            <a:ext cx="6187052" cy="2423066"/>
                            <a:chOff x="34375" y="-378932"/>
                            <a:chExt cx="6092524" cy="2400824"/>
                          </a:xfrm>
                        </wpg:grpSpPr>
                        <wpg:grpSp>
                          <wpg:cNvPr id="218" name="Group 218"/>
                          <wpg:cNvGrpSpPr/>
                          <wpg:grpSpPr>
                            <a:xfrm>
                              <a:off x="34375" y="-303687"/>
                              <a:ext cx="3014344" cy="2325579"/>
                              <a:chOff x="69413" y="-613553"/>
                              <a:chExt cx="6087110" cy="4698475"/>
                            </a:xfrm>
                          </wpg:grpSpPr>
                          <pic:pic xmlns:pic="http://schemas.openxmlformats.org/drawingml/2006/picture">
                            <pic:nvPicPr>
                              <pic:cNvPr id="219" name="Picture 21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81273" y="-613553"/>
                                <a:ext cx="5753681" cy="370554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20" name="Text Box 220"/>
                            <wps:cNvSpPr txBox="1"/>
                            <wps:spPr>
                              <a:xfrm>
                                <a:off x="69413" y="3245474"/>
                                <a:ext cx="6087110" cy="839448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0566AA" w14:textId="7E13D9D1" w:rsidR="00E86784" w:rsidRPr="00052BF1" w:rsidRDefault="00E86784" w:rsidP="00FD237A">
                                  <w:pPr>
                                    <w:pStyle w:val="Caption"/>
                                    <w:ind w:firstLine="0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t xml:space="preserve">Figure 30 : Trainée pour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μ=5×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-5</m:t>
                                        </m:r>
                                      </m:sup>
                                    </m:sSup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21" name="Group 221"/>
                          <wpg:cNvGrpSpPr/>
                          <wpg:grpSpPr>
                            <a:xfrm>
                              <a:off x="2941739" y="-378932"/>
                              <a:ext cx="3185160" cy="2383930"/>
                              <a:chOff x="-16234" y="-740857"/>
                              <a:chExt cx="6087110" cy="4557121"/>
                            </a:xfrm>
                          </wpg:grpSpPr>
                          <pic:pic xmlns:pic="http://schemas.openxmlformats.org/drawingml/2006/picture">
                            <pic:nvPicPr>
                              <pic:cNvPr id="222" name="Picture 22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99210" y="-740857"/>
                                <a:ext cx="5656216" cy="361836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23" name="Text Box 223"/>
                            <wps:cNvSpPr txBox="1"/>
                            <wps:spPr>
                              <a:xfrm>
                                <a:off x="-16234" y="2976816"/>
                                <a:ext cx="6087110" cy="839448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AA26B21" w14:textId="4B9DC177" w:rsidR="00E86784" w:rsidRPr="00052BF1" w:rsidRDefault="00E86784" w:rsidP="00FD237A">
                                  <w:pPr>
                                    <w:pStyle w:val="Caption"/>
                                    <w:ind w:firstLine="0"/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t>Figure 31 : Portance pour</w:t>
                                  </w:r>
                                  <w:r w:rsidRPr="00E20968">
                                    <w:rPr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μ=5×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-5</m:t>
                                        </m:r>
                                      </m:sup>
                                    </m:sSup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B15337" id="Group 247" o:spid="_x0000_s1123" style="position:absolute;left:0;text-align:left;margin-left:0;margin-top:312.2pt;width:442.85pt;height:316.7pt;z-index:251716608;mso-position-horizontal:center;mso-position-horizontal-relative:margin;mso-width-relative:margin;mso-height-relative:margin" coordorigin="431,531" coordsize="62439,44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">
                <v:group id="Group 207" o:spid="_x0000_s1124" style="position:absolute;left:1525;top:531;width:61346;height:15245" coordorigin="1008,531" coordsize="61345,15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<v:shape id="Picture 205" o:spid="_x0000_s1125" type="#_x0000_t75" style="position:absolute;left:5313;top:531;width:50457;height:11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">
                    <v:imagedata r:id="rId71" o:title=""/>
                  </v:shape>
                  <v:shape id="Text Box 206" o:spid="_x0000_s1126" type="#_x0000_t202" style="position:absolute;left:1008;top:12632;width:61345;height:3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+qYxAAAANw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TTL4PROPgFy8AQAA//8DAFBLAQItABQABgAIAAAAIQDb4fbL7gAAAIUBAAATAAAAAAAAAAAA&#10;AAAAAAAAAABbQ29udGVudF9UeXBlc10ueG1sUEsBAi0AFAAGAAgAAAAhAFr0LFu/AAAAFQEAAAsA&#10;AAAAAAAAAAAAAAAAHwEAAF9yZWxzLy5yZWxzUEsBAi0AFAAGAAgAAAAhAErn6pjEAAAA3AAAAA8A&#10;AAAAAAAAAAAAAAAABwIAAGRycy9kb3ducmV2LnhtbFBLBQYAAAAAAwADALcAAAD4AgAAAAA=&#10;" stroked="f">
                    <v:textbox inset="0,0,0,0">
                      <w:txbxContent>
                        <w:p w14:paraId="206E09F1" w14:textId="1E089DE3" w:rsidR="00E86784" w:rsidRPr="00503085" w:rsidRDefault="00E86784" w:rsidP="00FD237A">
                          <w:pPr>
                            <w:pStyle w:val="Caption"/>
                            <w:ind w:firstLine="0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29 : Vitesse pour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μ=5×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-5</m:t>
                                </m:r>
                              </m:sup>
                            </m:sSup>
                          </m:oMath>
                          <w:r>
                            <w:t xml:space="preserve"> à </w:t>
                          </w:r>
                          <m:oMath>
                            <m:r>
                              <w:rPr>
                                <w:rFonts w:ascii="Cambria Math" w:hAnsi="Cambria Math"/>
                              </w:rPr>
                              <m:t>t=10s</m:t>
                            </m:r>
                          </m:oMath>
                        </w:p>
                      </w:txbxContent>
                    </v:textbox>
                  </v:shape>
                </v:group>
                <v:group id="Group 216" o:spid="_x0000_s1127" style="position:absolute;left:431;top:20962;width:61871;height:24230" coordorigin="343,-3789" coordsize="60925,2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group id="Group 218" o:spid="_x0000_s1128" style="position:absolute;left:343;top:-3036;width:30144;height:23254" coordorigin="694,-6135" coordsize="60871,46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mH7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KwNZ8IRkMt/AAAA//8DAFBLAQItABQABgAIAAAAIQDb4fbL7gAAAIUBAAATAAAAAAAAAAAAAAAA&#10;AAAAAABbQ29udGVudF9UeXBlc10ueG1sUEsBAi0AFAAGAAgAAAAhAFr0LFu/AAAAFQEAAAsAAAAA&#10;AAAAAAAAAAAAHwEAAF9yZWxzLy5yZWxzUEsBAi0AFAAGAAgAAAAhAOtOYfvBAAAA3AAAAA8AAAAA&#10;AAAAAAAAAAAABwIAAGRycy9kb3ducmV2LnhtbFBLBQYAAAAAAwADALcAAAD1AgAAAAA=&#10;">
                    <v:shape id="Picture 219" o:spid="_x0000_s1129" type="#_x0000_t75" style="position:absolute;left:812;top:-6135;width:57537;height:37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">
                      <v:imagedata r:id="rId72" o:title=""/>
                    </v:shape>
                    <v:shape id="Text Box 220" o:spid="_x0000_s1130" type="#_x0000_t202" style="position:absolute;left:694;top:32454;width:60871;height:8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" stroked="f">
                      <v:textbox inset="0,0,0,0">
                        <w:txbxContent>
                          <w:p w14:paraId="210566AA" w14:textId="7E13D9D1" w:rsidR="00E86784" w:rsidRPr="00052BF1" w:rsidRDefault="00E86784" w:rsidP="00FD237A">
                            <w:pPr>
                              <w:pStyle w:val="Caption"/>
                              <w:ind w:firstLine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Figure 30 : Trainée pour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μ=5×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-5</m:t>
                                  </m:r>
                                </m:sup>
                              </m:sSup>
                            </m:oMath>
                          </w:p>
                        </w:txbxContent>
                      </v:textbox>
                    </v:shape>
                  </v:group>
                  <v:group id="Group 221" o:spid="_x0000_s1131" style="position:absolute;left:29417;top:-3789;width:31851;height:23838" coordorigin="-162,-7408" coordsize="60871,45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  <v:shape id="Picture 222" o:spid="_x0000_s1132" type="#_x0000_t75" style="position:absolute;left:1992;top:-7408;width:56562;height:36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">
                      <v:imagedata r:id="rId73" o:title=""/>
                    </v:shape>
                    <v:shape id="Text Box 223" o:spid="_x0000_s1133" type="#_x0000_t202" style="position:absolute;left:-162;top:29768;width:60870;height:8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RVgxAAAANwAAAAPAAAAZHJzL2Rvd25yZXYueG1sRI9Pi8Iw&#10;FMTvgt8hPMGLrKkVZO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BElFWDEAAAA3AAAAA8A&#10;AAAAAAAAAAAAAAAABwIAAGRycy9kb3ducmV2LnhtbFBLBQYAAAAAAwADALcAAAD4AgAAAAA=&#10;" stroked="f">
                      <v:textbox inset="0,0,0,0">
                        <w:txbxContent>
                          <w:p w14:paraId="2AA26B21" w14:textId="4B9DC177" w:rsidR="00E86784" w:rsidRPr="00052BF1" w:rsidRDefault="00E86784" w:rsidP="00FD237A">
                            <w:pPr>
                              <w:pStyle w:val="Caption"/>
                              <w:ind w:firstLine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>Figure 31 : Portance pour</w:t>
                            </w:r>
                            <w:r w:rsidRPr="00E20968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μ=5×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-5</m:t>
                                  </m:r>
                                </m:sup>
                              </m:sSup>
                            </m:oMath>
                          </w:p>
                        </w:txbxContent>
                      </v:textbox>
                    </v:shape>
                  </v:group>
                </v:group>
                <w10:wrap type="topAndBottom" anchorx="margin"/>
              </v:group>
            </w:pict>
          </mc:Fallback>
        </mc:AlternateContent>
      </w:r>
    </w:p>
    <w:p w14:paraId="4F070C4E" w14:textId="2077C821" w:rsidR="00AB69AA" w:rsidRPr="002F3251" w:rsidRDefault="00AB69AA" w:rsidP="00856F08">
      <w:pPr>
        <w:ind w:firstLine="0"/>
        <w:jc w:val="both"/>
      </w:pPr>
    </w:p>
    <w:p w14:paraId="5EA1D5A8" w14:textId="03F8B92B" w:rsidR="00786975" w:rsidRPr="00B57087" w:rsidRDefault="00675DBD" w:rsidP="00856F08">
      <w:pPr>
        <w:jc w:val="both"/>
      </w:pPr>
      <w:r w:rsidRPr="00B57087">
        <w:t xml:space="preserve">On constate qu’au fur et </w:t>
      </w:r>
      <w:r w:rsidR="00116753" w:rsidRPr="00B57087">
        <w:t>à</w:t>
      </w:r>
      <w:r w:rsidRPr="00B57087">
        <w:t xml:space="preserve"> mesure que la </w:t>
      </w:r>
      <w:r w:rsidR="00116753" w:rsidRPr="00B57087">
        <w:t>viscosité</w:t>
      </w:r>
      <w:r w:rsidRPr="00B57087">
        <w:t xml:space="preserve"> diminue, il devient </w:t>
      </w:r>
      <w:r w:rsidR="007626C7">
        <w:t xml:space="preserve">de </w:t>
      </w:r>
      <w:r w:rsidRPr="00B57087">
        <w:t xml:space="preserve">plus </w:t>
      </w:r>
      <w:r w:rsidR="007626C7">
        <w:t xml:space="preserve">en plus </w:t>
      </w:r>
      <w:r w:rsidRPr="00B57087">
        <w:t xml:space="preserve">difficile d’avoir une </w:t>
      </w:r>
      <w:r w:rsidR="00116753" w:rsidRPr="00B57087">
        <w:t>trainée</w:t>
      </w:r>
      <w:r w:rsidRPr="00B57087">
        <w:t xml:space="preserve"> et une </w:t>
      </w:r>
      <w:r w:rsidR="00116753" w:rsidRPr="00B57087">
        <w:t>portance</w:t>
      </w:r>
      <w:r w:rsidRPr="00B57087">
        <w:t xml:space="preserve"> fixe. Les </w:t>
      </w:r>
      <w:r w:rsidR="007626C7">
        <w:t xml:space="preserve">fluctuations </w:t>
      </w:r>
      <w:r w:rsidRPr="00B57087">
        <w:t>très importantes de ces valeurs (</w:t>
      </w:r>
      <w:r w:rsidR="007626C7">
        <w:t>f</w:t>
      </w:r>
      <w:r w:rsidRPr="00B57087">
        <w:t>igure</w:t>
      </w:r>
      <w:r w:rsidR="007626C7">
        <w:t>s</w:t>
      </w:r>
      <w:r w:rsidRPr="00B57087">
        <w:t xml:space="preserve"> </w:t>
      </w:r>
      <w:r w:rsidR="007626C7">
        <w:t>30 et 31</w:t>
      </w:r>
      <w:r w:rsidRPr="00B57087">
        <w:t xml:space="preserve">) traduisent </w:t>
      </w:r>
      <w:r w:rsidR="00210134">
        <w:t xml:space="preserve">un </w:t>
      </w:r>
      <w:r w:rsidR="00116753" w:rsidRPr="00B57087">
        <w:t>déplacement</w:t>
      </w:r>
      <w:r w:rsidRPr="00B57087">
        <w:t xml:space="preserve"> très </w:t>
      </w:r>
      <w:r w:rsidR="00210134">
        <w:t xml:space="preserve">turbulent </w:t>
      </w:r>
      <w:r w:rsidRPr="00B57087">
        <w:t xml:space="preserve">du fluide </w:t>
      </w:r>
      <w:r w:rsidR="00116753" w:rsidRPr="00B57087">
        <w:t>autour</w:t>
      </w:r>
      <w:r w:rsidRPr="00B57087">
        <w:t xml:space="preserve"> de l’obstacle. On aurait </w:t>
      </w:r>
      <w:r w:rsidR="00116753" w:rsidRPr="00B57087">
        <w:t>pu déduire</w:t>
      </w:r>
      <w:r w:rsidRPr="00B57087">
        <w:t xml:space="preserve"> </w:t>
      </w:r>
      <w:r w:rsidR="00116753" w:rsidRPr="00B57087">
        <w:t xml:space="preserve">ces résultats </w:t>
      </w:r>
      <w:r w:rsidRPr="00B57087">
        <w:t xml:space="preserve">en </w:t>
      </w:r>
      <w:r w:rsidR="00116753" w:rsidRPr="00B57087">
        <w:t>interprétant</w:t>
      </w:r>
      <w:r w:rsidRPr="00B57087">
        <w:t xml:space="preserve"> le </w:t>
      </w:r>
      <w:r w:rsidR="00116753" w:rsidRPr="00B57087">
        <w:lastRenderedPageBreak/>
        <w:t>nombre</w:t>
      </w:r>
      <w:r w:rsidRPr="00B57087">
        <w:t xml:space="preserve"> de Reynolds. En effet, </w:t>
      </w:r>
      <m:oMath>
        <m:r>
          <w:rPr>
            <w:rFonts w:ascii="Cambria Math" w:hAnsi="Cambria Math"/>
          </w:rPr>
          <m:t>Re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ρUL</m:t>
            </m:r>
          </m:num>
          <m:den>
            <m:r>
              <w:rPr>
                <w:rFonts w:ascii="Cambria Math" w:eastAsiaTheme="minorEastAsia" w:hAnsi="Cambria Math"/>
              </w:rPr>
              <m:t>ν</m:t>
            </m:r>
          </m:den>
        </m:f>
      </m:oMath>
      <w:r w:rsidRPr="00B57087">
        <w:rPr>
          <w:rFonts w:eastAsiaTheme="minorEastAsia"/>
        </w:rPr>
        <w:t xml:space="preserve">  permet de prédire le </w:t>
      </w:r>
      <w:r w:rsidR="00EA0B54">
        <w:rPr>
          <w:rFonts w:eastAsiaTheme="minorEastAsia"/>
        </w:rPr>
        <w:t>régime</w:t>
      </w:r>
      <w:r w:rsidRPr="00B57087">
        <w:rPr>
          <w:rFonts w:eastAsiaTheme="minorEastAsia"/>
        </w:rPr>
        <w:t xml:space="preserve"> </w:t>
      </w:r>
      <w:r w:rsidR="00EA0B54">
        <w:rPr>
          <w:rFonts w:eastAsiaTheme="minorEastAsia"/>
        </w:rPr>
        <w:t>d'écoulement</w:t>
      </w:r>
      <w:r w:rsidRPr="00B57087">
        <w:rPr>
          <w:rFonts w:eastAsiaTheme="minorEastAsia"/>
        </w:rPr>
        <w:t xml:space="preserve"> d’un fluide. Pour </w:t>
      </w:r>
      <m:oMath>
        <m:r>
          <w:rPr>
            <w:rFonts w:ascii="Cambria Math" w:eastAsiaTheme="minorEastAsia" w:hAnsi="Cambria Math"/>
          </w:rPr>
          <m:t>Re=8, 80, 800&lt;2300</m:t>
        </m:r>
      </m:oMath>
      <w:r w:rsidRPr="00B57087">
        <w:rPr>
          <w:rFonts w:eastAsiaTheme="minorEastAsia"/>
        </w:rPr>
        <w:t xml:space="preserve"> </w:t>
      </w:r>
      <w:r w:rsidR="005B1743" w:rsidRPr="00B57087">
        <w:rPr>
          <w:rFonts w:eastAsiaTheme="minorEastAsia"/>
        </w:rPr>
        <w:t xml:space="preserve">(cas </w:t>
      </w:r>
      <m:oMath>
        <m:r>
          <w:rPr>
            <w:rFonts w:ascii="Cambria Math" w:eastAsiaTheme="minorEastAsia" w:hAnsi="Cambria Math"/>
          </w:rPr>
          <m:t>ν</m:t>
        </m:r>
        <m:r>
          <w:rPr>
            <w:rFonts w:ascii="Cambria Math" w:eastAsiaTheme="minorEastAsia" w:hAnsi="Cambria Math"/>
          </w:rPr>
          <m:t>=μ</m:t>
        </m:r>
        <m:r>
          <w:rPr>
            <w:rFonts w:ascii="Cambria Math" w:eastAsiaTheme="minorEastAsia" w:hAnsi="Cambria Math"/>
          </w:rPr>
          <m:t>=5×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-2</m:t>
            </m:r>
          </m:sup>
        </m:sSup>
        <m:r>
          <w:rPr>
            <w:rFonts w:ascii="Cambria Math" w:eastAsiaTheme="minorEastAsia" w:hAnsi="Cambria Math"/>
          </w:rPr>
          <m:t>, 5×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</m:oMath>
      <w:r w:rsidR="00210134" w:rsidRPr="00210134">
        <w:rPr>
          <w:rFonts w:eastAsiaTheme="minorEastAsia"/>
        </w:rPr>
        <w:t>et</w:t>
      </w:r>
      <m:oMath>
        <m:r>
          <w:rPr>
            <w:rFonts w:ascii="Cambria Math" w:eastAsiaTheme="minorEastAsia" w:hAnsi="Cambria Math"/>
          </w:rPr>
          <m:t xml:space="preserve"> 5×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-4</m:t>
            </m:r>
          </m:sup>
        </m:sSup>
      </m:oMath>
      <w:r w:rsidR="005B1743" w:rsidRPr="00B57087">
        <w:rPr>
          <w:rFonts w:eastAsiaTheme="minorEastAsia"/>
        </w:rPr>
        <w:t xml:space="preserve">) </w:t>
      </w:r>
      <w:r w:rsidRPr="00B57087">
        <w:rPr>
          <w:rFonts w:eastAsiaTheme="minorEastAsia"/>
        </w:rPr>
        <w:t xml:space="preserve">on </w:t>
      </w:r>
      <w:r w:rsidR="005B1743" w:rsidRPr="00B57087">
        <w:rPr>
          <w:rFonts w:eastAsiaTheme="minorEastAsia"/>
        </w:rPr>
        <w:t xml:space="preserve">est dans un </w:t>
      </w:r>
      <w:r w:rsidR="00116753" w:rsidRPr="00B57087">
        <w:rPr>
          <w:rFonts w:eastAsiaTheme="minorEastAsia"/>
        </w:rPr>
        <w:t>régime</w:t>
      </w:r>
      <w:r w:rsidR="005B1743" w:rsidRPr="00B57087">
        <w:rPr>
          <w:rFonts w:eastAsiaTheme="minorEastAsia"/>
        </w:rPr>
        <w:t xml:space="preserve"> </w:t>
      </w:r>
      <w:r w:rsidR="005B1743" w:rsidRPr="00B57087">
        <w:rPr>
          <w:rFonts w:eastAsiaTheme="minorEastAsia"/>
          <w:b/>
          <w:bCs/>
        </w:rPr>
        <w:t>laminaire</w:t>
      </w:r>
      <w:r w:rsidR="005B1743" w:rsidRPr="00B57087">
        <w:rPr>
          <w:rFonts w:eastAsiaTheme="minorEastAsia"/>
        </w:rPr>
        <w:t xml:space="preserve"> comme le tradui</w:t>
      </w:r>
      <w:r w:rsidR="00210134">
        <w:rPr>
          <w:rFonts w:eastAsiaTheme="minorEastAsia"/>
        </w:rPr>
        <w:t>sent</w:t>
      </w:r>
      <w:r w:rsidR="005B1743" w:rsidRPr="00B57087">
        <w:rPr>
          <w:rFonts w:eastAsiaTheme="minorEastAsia"/>
        </w:rPr>
        <w:t xml:space="preserve"> les figures 2</w:t>
      </w:r>
      <w:r w:rsidR="00210134">
        <w:rPr>
          <w:rFonts w:eastAsiaTheme="minorEastAsia"/>
        </w:rPr>
        <w:t>0</w:t>
      </w:r>
      <w:r w:rsidR="005B1743" w:rsidRPr="00B57087">
        <w:rPr>
          <w:rFonts w:eastAsiaTheme="minorEastAsia"/>
        </w:rPr>
        <w:t>, 2</w:t>
      </w:r>
      <w:r w:rsidR="00210134">
        <w:rPr>
          <w:rFonts w:eastAsiaTheme="minorEastAsia"/>
        </w:rPr>
        <w:t>3</w:t>
      </w:r>
      <w:r w:rsidR="005B1743" w:rsidRPr="00B57087">
        <w:rPr>
          <w:rFonts w:eastAsiaTheme="minorEastAsia"/>
        </w:rPr>
        <w:t>, et 2</w:t>
      </w:r>
      <w:r w:rsidR="00210134">
        <w:rPr>
          <w:rFonts w:eastAsiaTheme="minorEastAsia"/>
        </w:rPr>
        <w:t>6</w:t>
      </w:r>
      <w:r w:rsidR="005B1743" w:rsidRPr="00B57087">
        <w:rPr>
          <w:rFonts w:eastAsiaTheme="minorEastAsia"/>
        </w:rPr>
        <w:t xml:space="preserve">. </w:t>
      </w:r>
      <w:r w:rsidR="00210134" w:rsidRPr="00B57087">
        <w:rPr>
          <w:rFonts w:eastAsiaTheme="minorEastAsia"/>
        </w:rPr>
        <w:t>En revanche</w:t>
      </w:r>
      <w:r w:rsidR="005B1743" w:rsidRPr="00B57087">
        <w:rPr>
          <w:rFonts w:eastAsiaTheme="minorEastAsia"/>
        </w:rPr>
        <w:t xml:space="preserve">, pour </w:t>
      </w:r>
      <m:oMath>
        <m:r>
          <w:rPr>
            <w:rFonts w:ascii="Cambria Math" w:eastAsiaTheme="minorEastAsia" w:hAnsi="Cambria Math"/>
          </w:rPr>
          <m:t>Re=8000&gt;4000</m:t>
        </m:r>
      </m:oMath>
      <w:r w:rsidR="00210134">
        <w:rPr>
          <w:rFonts w:eastAsiaTheme="minorEastAsia"/>
        </w:rPr>
        <w:t xml:space="preserve"> </w:t>
      </w:r>
      <w:r w:rsidR="00210134" w:rsidRPr="00B57087">
        <w:rPr>
          <w:rFonts w:eastAsiaTheme="minorEastAsia"/>
        </w:rPr>
        <w:t xml:space="preserve">(cas </w:t>
      </w:r>
      <m:oMath>
        <m:r>
          <w:rPr>
            <w:rFonts w:ascii="Cambria Math" w:eastAsiaTheme="minorEastAsia" w:hAnsi="Cambria Math"/>
          </w:rPr>
          <m:t>ν</m:t>
        </m:r>
        <m:r>
          <w:rPr>
            <w:rFonts w:ascii="Cambria Math" w:eastAsiaTheme="minorEastAsia" w:hAnsi="Cambria Math"/>
          </w:rPr>
          <m:t>=μ</m:t>
        </m:r>
        <m:r>
          <w:rPr>
            <w:rFonts w:ascii="Cambria Math" w:eastAsiaTheme="minorEastAsia" w:hAnsi="Cambria Math"/>
          </w:rPr>
          <m:t>=5×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</m:oMath>
      <w:r w:rsidR="00210134" w:rsidRPr="00B57087">
        <w:rPr>
          <w:rFonts w:eastAsiaTheme="minorEastAsia"/>
        </w:rPr>
        <w:t>)</w:t>
      </w:r>
      <w:r w:rsidR="00210134">
        <w:rPr>
          <w:rFonts w:eastAsiaTheme="minorEastAsia"/>
        </w:rPr>
        <w:t>, o</w:t>
      </w:r>
      <w:r w:rsidR="005B1743" w:rsidRPr="00B57087">
        <w:rPr>
          <w:rFonts w:eastAsiaTheme="minorEastAsia"/>
        </w:rPr>
        <w:t xml:space="preserve">n se retrouve dans un </w:t>
      </w:r>
      <w:r w:rsidR="00210134" w:rsidRPr="00B57087">
        <w:rPr>
          <w:rFonts w:eastAsiaTheme="minorEastAsia"/>
        </w:rPr>
        <w:t>régime</w:t>
      </w:r>
      <w:r w:rsidR="005B1743" w:rsidRPr="00B57087">
        <w:rPr>
          <w:rFonts w:eastAsiaTheme="minorEastAsia"/>
        </w:rPr>
        <w:t xml:space="preserve"> </w:t>
      </w:r>
      <w:r w:rsidR="005B1743" w:rsidRPr="00B57087">
        <w:rPr>
          <w:rFonts w:eastAsiaTheme="minorEastAsia"/>
          <w:b/>
          <w:bCs/>
        </w:rPr>
        <w:t>turbulent</w:t>
      </w:r>
      <w:r w:rsidR="005B1743" w:rsidRPr="00B57087">
        <w:rPr>
          <w:rFonts w:eastAsiaTheme="minorEastAsia"/>
        </w:rPr>
        <w:t xml:space="preserve"> (</w:t>
      </w:r>
      <w:r w:rsidR="00210134">
        <w:rPr>
          <w:rFonts w:eastAsiaTheme="minorEastAsia"/>
        </w:rPr>
        <w:t>f</w:t>
      </w:r>
      <w:r w:rsidR="005B1743" w:rsidRPr="00B57087">
        <w:rPr>
          <w:rFonts w:eastAsiaTheme="minorEastAsia"/>
        </w:rPr>
        <w:t>igure 2</w:t>
      </w:r>
      <w:r w:rsidR="00210134">
        <w:rPr>
          <w:rFonts w:eastAsiaTheme="minorEastAsia"/>
        </w:rPr>
        <w:t>9</w:t>
      </w:r>
      <w:r w:rsidR="005B1743" w:rsidRPr="00B57087">
        <w:rPr>
          <w:rFonts w:eastAsiaTheme="minorEastAsia"/>
        </w:rPr>
        <w:t xml:space="preserve">) ce qui explique les valeurs </w:t>
      </w:r>
      <w:r w:rsidR="00210134">
        <w:rPr>
          <w:rFonts w:eastAsiaTheme="minorEastAsia"/>
        </w:rPr>
        <w:t>non déterministes</w:t>
      </w:r>
      <w:r w:rsidR="005B1743" w:rsidRPr="00B57087">
        <w:rPr>
          <w:rFonts w:eastAsiaTheme="minorEastAsia"/>
        </w:rPr>
        <w:t xml:space="preserve"> de la </w:t>
      </w:r>
      <w:r w:rsidR="00116753" w:rsidRPr="00B57087">
        <w:rPr>
          <w:rFonts w:eastAsiaTheme="minorEastAsia"/>
        </w:rPr>
        <w:t>trainée</w:t>
      </w:r>
      <w:r w:rsidR="005B1743" w:rsidRPr="00B57087">
        <w:rPr>
          <w:rFonts w:eastAsiaTheme="minorEastAsia"/>
        </w:rPr>
        <w:t xml:space="preserve"> et de la portance.</w:t>
      </w:r>
    </w:p>
    <w:p w14:paraId="50787912" w14:textId="3A1E3CD7" w:rsidR="00786975" w:rsidRPr="002F3251" w:rsidRDefault="00786975" w:rsidP="00856F08">
      <w:pPr>
        <w:jc w:val="both"/>
      </w:pPr>
    </w:p>
    <w:p w14:paraId="2497ED56" w14:textId="5FD02FB7" w:rsidR="00786975" w:rsidRPr="002F3251" w:rsidRDefault="00786975" w:rsidP="00856F08">
      <w:pPr>
        <w:jc w:val="both"/>
      </w:pPr>
      <w:r w:rsidRPr="002F3251">
        <w:br w:type="page"/>
      </w:r>
    </w:p>
    <w:p w14:paraId="3D1836C3" w14:textId="755CFDA9" w:rsidR="00950542" w:rsidRDefault="00362598" w:rsidP="00856F08">
      <w:pPr>
        <w:pStyle w:val="Heading1"/>
        <w:jc w:val="both"/>
      </w:pPr>
      <w:bookmarkStart w:id="25" w:name="_ANNEXE"/>
      <w:bookmarkStart w:id="26" w:name="_Toc43408570"/>
      <w:bookmarkEnd w:id="25"/>
      <w:r w:rsidRPr="002F3251">
        <w:lastRenderedPageBreak/>
        <w:t>ANNEXE</w:t>
      </w:r>
      <w:bookmarkEnd w:id="26"/>
    </w:p>
    <w:p w14:paraId="0B7C35DB" w14:textId="77777777" w:rsidR="00116753" w:rsidRPr="00116753" w:rsidRDefault="00116753" w:rsidP="00856F08">
      <w:pPr>
        <w:jc w:val="both"/>
      </w:pPr>
    </w:p>
    <w:p w14:paraId="653F704D" w14:textId="5131085A" w:rsidR="00362598" w:rsidRPr="002F3251" w:rsidRDefault="00362598" w:rsidP="00856F08">
      <w:pPr>
        <w:pStyle w:val="Heading2"/>
        <w:numPr>
          <w:ilvl w:val="0"/>
          <w:numId w:val="0"/>
        </w:numPr>
        <w:ind w:left="720"/>
        <w:jc w:val="both"/>
      </w:pPr>
      <w:bookmarkStart w:id="27" w:name="_Toc43408571"/>
      <w:r w:rsidRPr="002F3251">
        <w:t xml:space="preserve">Formulation variationnelle pour un </w:t>
      </w:r>
      <w:r w:rsidR="00116753" w:rsidRPr="002F3251">
        <w:t>problème</w:t>
      </w:r>
      <w:r w:rsidRPr="002F3251">
        <w:t xml:space="preserve"> d’</w:t>
      </w:r>
      <w:r w:rsidR="00116753" w:rsidRPr="002F3251">
        <w:t>élasticité</w:t>
      </w:r>
      <w:r w:rsidRPr="002F3251">
        <w:t xml:space="preserve"> </w:t>
      </w:r>
      <w:r w:rsidR="00116753" w:rsidRPr="002F3251">
        <w:t>linéaire</w:t>
      </w:r>
      <w:bookmarkEnd w:id="27"/>
    </w:p>
    <w:p w14:paraId="59D9566F" w14:textId="7F1E3575" w:rsidR="00950542" w:rsidRPr="002F3251" w:rsidRDefault="00950542" w:rsidP="00856F08">
      <w:pPr>
        <w:jc w:val="both"/>
      </w:pPr>
    </w:p>
    <w:p w14:paraId="3EEBE08A" w14:textId="77777777" w:rsidR="00362598" w:rsidRPr="002F3251" w:rsidRDefault="00362598" w:rsidP="00856F08">
      <w:pPr>
        <w:jc w:val="both"/>
      </w:pPr>
      <w:r w:rsidRPr="002F3251">
        <w:t>On a le système :</w:t>
      </w:r>
    </w:p>
    <w:p w14:paraId="7A11F202" w14:textId="77777777" w:rsidR="00362598" w:rsidRPr="002F3251" w:rsidRDefault="00E86784" w:rsidP="00856F08">
      <w:pPr>
        <w:jc w:val="both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∇∙</m:t>
                  </m:r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    avec </m:t>
                  </m:r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=2</m:t>
                  </m:r>
                  <m:r>
                    <w:rPr>
                      <w:rFonts w:ascii="Cambria Math" w:hAnsi="Cambria Math"/>
                    </w:rPr>
                    <m:t>με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λ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∇∙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w:rPr>
                      <w:rFonts w:ascii="Cambria Math" w:hAnsi="Cambria Math"/>
                    </w:rPr>
                    <m:t>Id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    </m:t>
                  </m:r>
                  <m:r>
                    <m:rPr>
                      <m:nor/>
                    </m:rPr>
                    <m:t>dans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Ω</m:t>
                  </m:r>
                </m:e>
                <m:e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=0 </m:t>
                  </m:r>
                  <m:r>
                    <m:rPr>
                      <m:nor/>
                    </m:rPr>
                    <m:t>sur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=0 </m:t>
                  </m:r>
                  <m:r>
                    <m:rPr>
                      <m:nor/>
                    </m:rPr>
                    <m:t>sur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∪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∪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eqArr>
            </m:e>
          </m:d>
        </m:oMath>
      </m:oMathPara>
    </w:p>
    <w:p w14:paraId="1D7E3BCD" w14:textId="5DA5F1AF" w:rsidR="00362598" w:rsidRPr="002F3251" w:rsidRDefault="00362598" w:rsidP="00856F08">
      <w:pPr>
        <w:jc w:val="both"/>
      </w:pPr>
    </w:p>
    <w:p w14:paraId="49189B6E" w14:textId="1CA359AC" w:rsidR="00362598" w:rsidRPr="002F3251" w:rsidRDefault="00362598" w:rsidP="00EB7866">
      <w:pPr>
        <w:ind w:firstLine="0"/>
      </w:pPr>
      <w:r w:rsidRPr="002F3251">
        <w:t>Ou</w:t>
      </w:r>
      <w:r w:rsidR="00EB7866">
        <w:t xml:space="preserve"> </w:t>
      </w:r>
      <m:oMath>
        <m:r>
          <w:rPr>
            <w:rFonts w:ascii="Cambria Math" w:hAnsi="Cambria Math"/>
          </w:rPr>
          <m:t>u</m:t>
        </m:r>
      </m:oMath>
      <w:r w:rsidR="00EB7866">
        <w:rPr>
          <w:rFonts w:eastAsiaTheme="minorEastAsia"/>
        </w:rPr>
        <w:t xml:space="preserve"> </w:t>
      </w:r>
      <w:r w:rsidR="00116753" w:rsidRPr="002F3251">
        <w:t>désigne</w:t>
      </w:r>
      <w:r w:rsidRPr="002F3251">
        <w:t xml:space="preserve"> le </w:t>
      </w:r>
      <w:r w:rsidR="00116753" w:rsidRPr="002F3251">
        <w:t>déplacement</w:t>
      </w:r>
      <w:r w:rsidR="00AC42FB">
        <w:t xml:space="preserve">. </w:t>
      </w:r>
      <w:r w:rsidRPr="002F3251">
        <w:t xml:space="preserve">Soit </w:t>
      </w:r>
      <m:oMath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</m:d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d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2F3251">
        <w:t xml:space="preserve">  . On a</w:t>
      </w:r>
      <w:r w:rsidRPr="002F3251">
        <w:br/>
      </w:r>
      <m:oMathPara>
        <m:oMath>
          <m:r>
            <m:rPr>
              <m:sty m:val="p"/>
            </m:rPr>
            <w:rPr>
              <w:rFonts w:ascii="Cambria Math" w:hAnsi="Cambria Math"/>
            </w:rPr>
            <m:t>∇∙</m:t>
          </m:r>
          <m: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  <m:aln/>
            </m:rPr>
            <w:rPr>
              <w:rFonts w:ascii="Cambria Math" w:hAnsi="Cambria Math"/>
            </w:rPr>
            <m:t>⟹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</m:e>
          </m:nary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    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=1, 2,..,</m:t>
          </m:r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⟹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⟹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dx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dx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⟹-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den>
                  </m:f>
                </m:e>
              </m:nary>
              <m:r>
                <w:rPr>
                  <w:rFonts w:ascii="Cambria Math" w:hAnsi="Cambria Math"/>
                </w:rPr>
                <m:t>dx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Γ</m:t>
              </m:r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nary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Γ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dx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nor/>
                </m:rPr>
                <m:t>d</m:t>
              </m:r>
            </m:e>
            <m:sup>
              <m:r>
                <m:rPr>
                  <m:nor/>
                </m:rPr>
                <m:t>'</m:t>
              </m:r>
            </m:sup>
          </m:sSup>
          <m:r>
            <m:rPr>
              <m:nor/>
            </m:rPr>
            <m:t>apr</m:t>
          </m:r>
          <m:r>
            <m:rPr>
              <m:nor/>
            </m:rPr>
            <w:rPr>
              <w:rFonts w:ascii="Cambria Math"/>
            </w:rPr>
            <m:t>è</m:t>
          </m:r>
          <m:r>
            <m:rPr>
              <m:nor/>
            </m:rPr>
            <m:t>s la formule de Green</m:t>
          </m:r>
        </m:oMath>
      </m:oMathPara>
    </w:p>
    <w:p w14:paraId="500F97FD" w14:textId="6D87A9F2" w:rsidR="00362598" w:rsidRPr="0073337C" w:rsidRDefault="00116753" w:rsidP="00AC42FB">
      <w:pPr>
        <w:ind w:firstLine="0"/>
        <w:jc w:val="both"/>
        <w:rPr>
          <w:rFonts w:eastAsiaTheme="minorEastAsia"/>
          <w:lang w:val="en-GB"/>
        </w:rPr>
      </w:pPr>
      <w:r w:rsidRPr="0073337C">
        <w:rPr>
          <w:rFonts w:eastAsiaTheme="minorEastAsia"/>
          <w:lang w:val="en-GB"/>
        </w:rPr>
        <w:t>O</w:t>
      </w:r>
      <w:r w:rsidR="00362598" w:rsidRPr="0073337C">
        <w:rPr>
          <w:rFonts w:eastAsiaTheme="minorEastAsia"/>
          <w:lang w:val="en-GB"/>
        </w:rPr>
        <w:t>r</w:t>
      </w:r>
      <w:r w:rsidR="00362598" w:rsidRPr="0073337C">
        <w:rPr>
          <w:rFonts w:eastAsiaTheme="minorEastAsia"/>
          <w:lang w:val="en-GB"/>
        </w:rPr>
        <w:br/>
      </w:r>
      <m:oMathPara>
        <m:oMath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Γ</m:t>
              </m:r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Γ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  <m:aln/>
            </m:rPr>
            <w:rPr>
              <w:rFonts w:ascii="Cambria Math" w:hAnsi="Cambria Math"/>
              <w:lang w:val="en-GB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GB"/>
                    </w:rPr>
                    <m:t>1</m:t>
                  </m:r>
                </m:sub>
              </m:sSub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Γ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val="en-GB"/>
            </w:rPr>
            <m:t>+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GB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GB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GB"/>
                    </w:rPr>
                    <m:t>4</m:t>
                  </m:r>
                </m:sub>
              </m:sSub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Γ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val="en-GB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eastAsiaTheme="minorEastAsia" w:hAnsi="Cambria Math"/>
              <w:lang w:val="en-GB"/>
            </w:rPr>
            <m:t xml:space="preserve">=0 </m:t>
          </m:r>
        </m:oMath>
      </m:oMathPara>
    </w:p>
    <w:p w14:paraId="01469443" w14:textId="77777777" w:rsidR="00362598" w:rsidRPr="002F3251" w:rsidRDefault="00362598" w:rsidP="00AC42FB">
      <w:pPr>
        <w:ind w:firstLine="0"/>
        <w:jc w:val="both"/>
        <w:rPr>
          <w:rFonts w:eastAsiaTheme="minorEastAsia"/>
        </w:rPr>
      </w:pPr>
      <m:oMathPara>
        <m:oMath>
          <m:r>
            <m:rPr>
              <m:nor/>
            </m:rPr>
            <m:t>car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 </m:t>
          </m:r>
          <m:r>
            <w:rPr>
              <w:rFonts w:ascii="Cambria Math" w:eastAsiaTheme="minorEastAsia" w:hAnsi="Cambria Math"/>
            </w:rPr>
            <m:t>sur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  ,  </m:t>
          </m:r>
          <m:r>
            <m:rPr>
              <m:nor/>
            </m:rPr>
            <w:rPr>
              <w:rFonts w:eastAsiaTheme="minorEastAsia"/>
            </w:rPr>
            <m:t>et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 </m:t>
          </m:r>
          <m:r>
            <m:rPr>
              <m:nor/>
            </m:rPr>
            <w:rPr>
              <w:rFonts w:eastAsiaTheme="minorEastAsia"/>
            </w:rPr>
            <m:t>sur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nor/>
            </m:rPr>
            <w:rPr>
              <w:rFonts w:eastAsiaTheme="minorEastAsia"/>
            </w:rPr>
            <m:t>pour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 2,..,</m:t>
          </m:r>
          <m:r>
            <w:rPr>
              <w:rFonts w:ascii="Cambria Math" w:eastAsiaTheme="minorEastAsia" w:hAnsi="Cambria Math"/>
            </w:rPr>
            <m:t>d</m:t>
          </m:r>
        </m:oMath>
      </m:oMathPara>
    </w:p>
    <w:p w14:paraId="0BB28F88" w14:textId="08552CB9" w:rsidR="00362598" w:rsidRPr="002F3251" w:rsidRDefault="00362598" w:rsidP="00AC42FB">
      <w:pPr>
        <w:ind w:firstLine="0"/>
        <w:jc w:val="both"/>
      </w:pPr>
      <w:r w:rsidRPr="002F3251">
        <w:t xml:space="preserve">En revenant </w:t>
      </w:r>
      <w:r w:rsidR="00116753" w:rsidRPr="002F3251">
        <w:t>à</w:t>
      </w:r>
      <w:r w:rsidRPr="002F3251">
        <w:t xml:space="preserve"> la formulation variationnelle, on a :</w:t>
      </w:r>
    </w:p>
    <w:p w14:paraId="5C3908EE" w14:textId="77777777" w:rsidR="00362598" w:rsidRPr="002F3251" w:rsidRDefault="00362598" w:rsidP="00856F08">
      <w:pPr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∇∙</m:t>
          </m:r>
          <m: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r>
            <m:rPr>
              <m:sty m:val="p"/>
              <m:aln/>
            </m:rPr>
            <w:rPr>
              <w:rFonts w:ascii="Cambria Math" w:hAnsi="Cambria Math"/>
            </w:rPr>
            <m:t>⟹-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den>
                  </m:f>
                </m:e>
              </m:nary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dx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               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 2,..,</m:t>
          </m:r>
          <m:r>
            <w:rPr>
              <w:rFonts w:ascii="Cambria Math" w:eastAsiaTheme="minorEastAsia" w:hAnsi="Cambria Math"/>
            </w:rPr>
            <m:t>d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⟹-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 ∙∇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dx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⟹-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 ∙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∇</m:t>
                      </m:r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dx</m:t>
              </m:r>
            </m:e>
          </m:nary>
        </m:oMath>
      </m:oMathPara>
    </w:p>
    <w:p w14:paraId="13188478" w14:textId="2A9BBF17" w:rsidR="00362598" w:rsidRPr="002F3251" w:rsidRDefault="00362598" w:rsidP="00AC42FB">
      <w:pPr>
        <w:ind w:firstLine="0"/>
        <w:jc w:val="both"/>
      </w:pPr>
      <w:r w:rsidRPr="002F3251">
        <w:t xml:space="preserve">On somme suivant </w:t>
      </w:r>
      <m:oMath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F3251">
        <w:t xml:space="preserve">et on </w:t>
      </w:r>
      <w:r w:rsidR="00116753" w:rsidRPr="002F3251">
        <w:t>utilise</w:t>
      </w:r>
      <w:r w:rsidRPr="002F3251">
        <w:t xml:space="preserve"> </w:t>
      </w:r>
      <w:r w:rsidR="00AC42FB" w:rsidRPr="002F3251">
        <w:t>à</w:t>
      </w:r>
      <w:r w:rsidRPr="002F3251">
        <w:t xml:space="preserve"> notation </w:t>
      </w:r>
      <m:oMath>
        <m:r>
          <w:rPr>
            <w:rFonts w:ascii="Cambria Math" w:hAnsi="Cambria Math"/>
          </w:rPr>
          <m:t>tr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e>
            </m:nary>
          </m:e>
        </m:nary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∶</m:t>
        </m:r>
        <m:r>
          <w:rPr>
            <w:rFonts w:ascii="Cambria Math" w:hAnsi="Cambria Math"/>
          </w:rPr>
          <m:t>B</m:t>
        </m:r>
      </m:oMath>
      <w:r w:rsidRPr="002F3251">
        <w:t xml:space="preserve"> pour obtenir   </w:t>
      </w:r>
    </w:p>
    <w:p w14:paraId="2E9E9DE7" w14:textId="77777777" w:rsidR="00362598" w:rsidRPr="002F3251" w:rsidRDefault="00E86784" w:rsidP="00856F08">
      <w:pPr>
        <w:jc w:val="both"/>
        <w:rPr>
          <w:rFonts w:eastAsiaTheme="minorEastAsia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tr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 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∇</m:t>
                          </m:r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</w:rPr>
            <m:t>dx</m:t>
          </m:r>
        </m:oMath>
      </m:oMathPara>
    </w:p>
    <w:p w14:paraId="161C6423" w14:textId="77777777" w:rsidR="00362598" w:rsidRPr="002F3251" w:rsidRDefault="00362598" w:rsidP="00AC42FB">
      <w:pPr>
        <w:ind w:firstLine="0"/>
        <w:jc w:val="both"/>
      </w:pPr>
      <w:r w:rsidRPr="002F3251">
        <w:t xml:space="preserve">On remplace </w:t>
      </w:r>
      <m:oMath>
        <m:r>
          <w:rPr>
            <w:rFonts w:ascii="Cambria Math" w:hAnsi="Cambria Math"/>
          </w:rPr>
          <m:t>σ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Pr="002F3251">
        <w:t xml:space="preserve"> par son expression et on obtient</w:t>
      </w:r>
    </w:p>
    <w:p w14:paraId="0AF0DCF7" w14:textId="2A9A4D52" w:rsidR="00362598" w:rsidRPr="00AC42FB" w:rsidRDefault="00E86784" w:rsidP="00856F08">
      <w:pPr>
        <w:jc w:val="both"/>
        <w:rPr>
          <w:rFonts w:eastAsiaTheme="minorEastAsia"/>
        </w:rPr>
      </w:pPr>
      <m:oMathPara>
        <m:oMathParaPr>
          <m:jc m:val="center"/>
        </m:oMathParaPr>
        <m:oMath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tr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με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λ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∇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Id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 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∇v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⟹2</m:t>
          </m:r>
          <m:r>
            <w:rPr>
              <w:rFonts w:ascii="Cambria Math" w:hAnsi="Cambria Math"/>
            </w:rPr>
            <m:t>μ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tr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ε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w:rPr>
                      <w:rFonts w:ascii="Cambria Math" w:hAnsi="Cambria Math"/>
                    </w:rPr>
                    <m:t>∇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λ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Ω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∇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tr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Id∇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                   ( </m:t>
          </m:r>
          <m:r>
            <m:rPr>
              <m:sty m:val="p"/>
            </m:rPr>
            <w:rPr>
              <w:rFonts w:ascii="Cambria Math" w:hAnsi="Cambria Math"/>
            </w:rPr>
            <w:fldChar w:fldCharType="begin"/>
          </m:r>
          <m:r>
            <m:rPr>
              <m:sty m:val="p"/>
            </m:rPr>
            <w:rPr>
              <w:rFonts w:ascii="Cambria Math" w:hAnsi="Cambria Math"/>
            </w:rPr>
            <m:t xml:space="preserve"> SEQ ( \* ARABIC </m:t>
          </m:r>
          <m:r>
            <m:rPr>
              <m:sty m:val="p"/>
            </m:rPr>
            <w:rPr>
              <w:rFonts w:ascii="Cambria Math" w:hAnsi="Cambria Math"/>
            </w:rPr>
            <w:fldChar w:fldCharType="separate"/>
          </m:r>
          <m:r>
            <m:rPr>
              <m:sty m:val="p"/>
            </m:rPr>
            <w:rPr>
              <w:rFonts w:ascii="Cambria Math" w:hAnsi="Cambria Math"/>
              <w:noProof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w:fldChar w:fldCharType="end"/>
          </m:r>
          <m:r>
            <m:rPr>
              <m:sty m:val="p"/>
            </m:rPr>
            <w:rPr>
              <w:rFonts w:ascii="Cambria Math" w:hAnsi="Cambria Math"/>
            </w:rPr>
            <m:t xml:space="preserve"> )</m:t>
          </m:r>
        </m:oMath>
      </m:oMathPara>
    </w:p>
    <w:p w14:paraId="5559A1EE" w14:textId="77777777" w:rsidR="00362598" w:rsidRPr="002F3251" w:rsidRDefault="00362598" w:rsidP="00AC42FB">
      <w:pPr>
        <w:ind w:firstLine="0"/>
        <w:jc w:val="both"/>
      </w:pPr>
      <w:r w:rsidRPr="002F3251">
        <w:t xml:space="preserve">D’une part, avec  </w:t>
      </w:r>
      <m:oMath>
        <m:r>
          <w:rPr>
            <w:rFonts w:ascii="Cambria Math" w:hAnsi="Cambria Math"/>
            <w:sz w:val="20"/>
            <w:szCs w:val="20"/>
          </w:rPr>
          <m:t>ε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</m:d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∇</m:t>
            </m:r>
            <m:r>
              <w:rPr>
                <w:rFonts w:ascii="Cambria Math" w:hAnsi="Cambria Math"/>
                <w:sz w:val="20"/>
                <w:szCs w:val="20"/>
              </w:rPr>
              <m:t>v+</m:t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sup>
            </m:sSup>
          </m:e>
        </m:d>
      </m:oMath>
      <w:r w:rsidRPr="002F3251">
        <w:t xml:space="preserve">, on a </w:t>
      </w:r>
    </w:p>
    <w:p w14:paraId="6AA61C1F" w14:textId="52AB226A" w:rsidR="00362598" w:rsidRPr="002F3251" w:rsidRDefault="00362598" w:rsidP="00856F08">
      <w:pPr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∇vε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nor/>
            </m:rPr>
            <m:t>car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tr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∇vε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</m:e>
          </m:d>
          <m:r>
            <m:rPr>
              <m:nor/>
            </m:rPr>
            <m:t xml:space="preserve">    car </m:t>
          </m:r>
          <m:r>
            <m:rPr>
              <m:nor/>
            </m:rPr>
            <w:rPr>
              <w:rFonts w:ascii="Courier New" w:hAnsi="Courier New" w:cs="Courier New"/>
            </w:rPr>
            <m:t>ε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m:rPr>
              <m:nor/>
            </m:rPr>
            <w:rPr>
              <w:rFonts w:ascii="Cambria Math"/>
            </w:rPr>
            <m:t xml:space="preserve"> </m:t>
          </m:r>
          <m:r>
            <m:rPr>
              <m:nor/>
            </m:rPr>
            <m:t>est symétrique</m:t>
          </m:r>
          <m:r>
            <m:rPr>
              <m:nor/>
            </m:rPr>
            <w:br/>
          </m:r>
        </m:oMath>
        <m:oMath>
          <m:r>
            <m:rPr>
              <m:sty m:val="p"/>
              <m:aln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∇v</m:t>
              </m:r>
            </m:e>
          </m:d>
          <m:r>
            <m:rPr>
              <m:nor/>
            </m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 </m:t>
          </m:r>
          <m:r>
            <m:rPr>
              <m:nor/>
            </m:rPr>
            <w:rPr>
              <w:rFonts w:eastAsiaTheme="minorEastAsia"/>
            </w:rPr>
            <m:t>car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tr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AB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tr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eastAsiaTheme="minorEastAsia" w:hAnsi="Cambria Math"/>
            </w:rPr>
            <m:t>=2</m:t>
          </m:r>
          <m:r>
            <w:rPr>
              <w:rFonts w:ascii="Cambria Math" w:eastAsiaTheme="minorEastAsia" w:hAnsi="Cambria Math"/>
            </w:rPr>
            <m:t>tr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                                                                        ( </m:t>
          </m:r>
          <m:r>
            <m:rPr>
              <m:sty m:val="p"/>
            </m:rPr>
            <w:rPr>
              <w:rFonts w:ascii="Cambria Math" w:hAnsi="Cambria Math"/>
            </w:rPr>
            <w:fldChar w:fldCharType="begin"/>
          </m:r>
          <m:r>
            <m:rPr>
              <m:sty m:val="p"/>
            </m:rPr>
            <w:rPr>
              <w:rFonts w:ascii="Cambria Math" w:hAnsi="Cambria Math"/>
            </w:rPr>
            <m:t xml:space="preserve"> SEQ ( \* ARABIC </m:t>
          </m:r>
          <m:r>
            <m:rPr>
              <m:sty m:val="p"/>
            </m:rPr>
            <w:rPr>
              <w:rFonts w:ascii="Cambria Math" w:hAnsi="Cambria Math"/>
            </w:rPr>
            <w:fldChar w:fldCharType="separate"/>
          </m:r>
          <m:r>
            <m:rPr>
              <m:sty m:val="p"/>
            </m:rPr>
            <w:rPr>
              <w:rFonts w:ascii="Cambria Math" w:hAnsi="Cambria Math"/>
              <w:noProof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w:fldChar w:fldCharType="end"/>
          </m:r>
          <m:r>
            <m:rPr>
              <m:sty m:val="p"/>
            </m:rPr>
            <w:rPr>
              <w:rFonts w:ascii="Cambria Math" w:hAnsi="Cambria Math"/>
            </w:rPr>
            <m:t xml:space="preserve"> )</m:t>
          </m:r>
        </m:oMath>
      </m:oMathPara>
    </w:p>
    <w:p w14:paraId="0191CA5A" w14:textId="77777777" w:rsidR="00362598" w:rsidRPr="002F3251" w:rsidRDefault="00362598" w:rsidP="00AC42FB">
      <w:pPr>
        <w:ind w:firstLine="0"/>
        <w:jc w:val="both"/>
      </w:pPr>
      <w:r w:rsidRPr="002F3251">
        <w:t xml:space="preserve">D’autre part, on a </w:t>
      </w:r>
    </w:p>
    <w:p w14:paraId="510C8030" w14:textId="0C1F2F45" w:rsidR="00362598" w:rsidRPr="002F3251" w:rsidRDefault="00362598" w:rsidP="00856F08">
      <w:pPr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∇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Id∇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∇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∇v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∇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∇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r>
            <m:rPr>
              <m:nor/>
            </m:rPr>
            <m:t>car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∇v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∇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                         ( </m:t>
          </m:r>
          <m:r>
            <m:rPr>
              <m:sty m:val="p"/>
            </m:rPr>
            <w:rPr>
              <w:rFonts w:ascii="Cambria Math" w:hAnsi="Cambria Math"/>
            </w:rPr>
            <w:fldChar w:fldCharType="begin"/>
          </m:r>
          <m:r>
            <m:rPr>
              <m:sty m:val="p"/>
            </m:rPr>
            <w:rPr>
              <w:rFonts w:ascii="Cambria Math" w:hAnsi="Cambria Math"/>
            </w:rPr>
            <m:t xml:space="preserve"> SEQ ( \* ARABIC </m:t>
          </m:r>
          <m:r>
            <m:rPr>
              <m:sty m:val="p"/>
            </m:rPr>
            <w:rPr>
              <w:rFonts w:ascii="Cambria Math" w:hAnsi="Cambria Math"/>
            </w:rPr>
            <w:fldChar w:fldCharType="separate"/>
          </m:r>
          <m:r>
            <m:rPr>
              <m:sty m:val="p"/>
            </m:rPr>
            <w:rPr>
              <w:rFonts w:ascii="Cambria Math" w:hAnsi="Cambria Math"/>
              <w:noProof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w:fldChar w:fldCharType="end"/>
          </m:r>
          <m:r>
            <m:rPr>
              <m:sty m:val="p"/>
            </m:rPr>
            <w:rPr>
              <w:rFonts w:ascii="Cambria Math" w:hAnsi="Cambria Math"/>
            </w:rPr>
            <m:t xml:space="preserve"> )</m:t>
          </m:r>
        </m:oMath>
      </m:oMathPara>
    </w:p>
    <w:p w14:paraId="679E92B2" w14:textId="292F46C5" w:rsidR="00362598" w:rsidRPr="002F3251" w:rsidRDefault="00362598" w:rsidP="00AC42FB">
      <w:pPr>
        <w:ind w:firstLine="0"/>
        <w:jc w:val="both"/>
      </w:pPr>
      <w:r w:rsidRPr="002F3251">
        <w:t xml:space="preserve">En </w:t>
      </w:r>
      <w:r w:rsidR="00116753" w:rsidRPr="002F3251">
        <w:t>remplacent</w:t>
      </w:r>
      <w:r w:rsidRPr="002F3251">
        <w:t xml:space="preserve"> les expressions en (2) et (3) dans l’</w:t>
      </w:r>
      <w:r w:rsidR="00116753" w:rsidRPr="002F3251">
        <w:t>équation</w:t>
      </w:r>
      <w:r w:rsidRPr="002F3251">
        <w:t xml:space="preserve"> (1), on obtient</w:t>
      </w:r>
    </w:p>
    <w:p w14:paraId="496E9320" w14:textId="77777777" w:rsidR="00362598" w:rsidRPr="002F3251" w:rsidRDefault="00362598" w:rsidP="00856F08">
      <w:pPr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μ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tr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ε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w:rPr>
                      <w:rFonts w:ascii="Cambria Math" w:hAnsi="Cambria Math"/>
                    </w:rPr>
                    <m:t>ε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  <m:ctrlPr>
                    <w:rPr>
                      <w:rFonts w:ascii="Cambria Math" w:hAnsi="Cambria Math"/>
                    </w:rPr>
                  </m:ctrlPr>
                </m:e>
              </m:d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λ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∇∙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∇∙</m:t>
              </m:r>
              <m:r>
                <w:rPr>
                  <w:rFonts w:ascii="Cambria Math" w:hAnsi="Cambria Math"/>
                </w:rPr>
                <m:t>v</m:t>
              </m:r>
            </m:e>
          </m:nary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</w:rPr>
            <m:t>dx</m:t>
          </m:r>
        </m:oMath>
      </m:oMathPara>
    </w:p>
    <w:p w14:paraId="320F1203" w14:textId="5D8AE330" w:rsidR="00362598" w:rsidRPr="002F3251" w:rsidRDefault="00116753" w:rsidP="00AC42FB">
      <w:pPr>
        <w:ind w:firstLine="0"/>
        <w:jc w:val="both"/>
      </w:pPr>
      <w:r>
        <w:t>On peut mettre c</w:t>
      </w:r>
      <w:r w:rsidR="00362598" w:rsidRPr="002F3251">
        <w:t>ette expression sous la forme</w:t>
      </w:r>
    </w:p>
    <w:p w14:paraId="0732B956" w14:textId="77777777" w:rsidR="00362598" w:rsidRPr="002F3251" w:rsidRDefault="00E86784" w:rsidP="00856F08">
      <w:pPr>
        <w:jc w:val="both"/>
        <w:rPr>
          <w:rFonts w:eastAsiaTheme="minorEastAsia"/>
          <w:bCs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bCs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με</m:t>
              </m:r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∶</m:t>
              </m:r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λ</m:t>
          </m:r>
          <m:r>
            <m:rPr>
              <m:sty m:val="p"/>
            </m:rPr>
            <w:rPr>
              <w:rFonts w:ascii="Cambria Math" w:hAnsi="Cambria Math"/>
            </w:rPr>
            <m:t xml:space="preserve">div </m:t>
          </m:r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 xml:space="preserve"> div 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  <w:bCs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</w:rPr>
            <m:t>dx</m:t>
          </m:r>
        </m:oMath>
      </m:oMathPara>
    </w:p>
    <w:p w14:paraId="3FFCCD38" w14:textId="63EF336E" w:rsidR="00362598" w:rsidRPr="002F3251" w:rsidRDefault="00362598" w:rsidP="00AC42FB">
      <w:pPr>
        <w:ind w:firstLine="0"/>
        <w:jc w:val="both"/>
      </w:pPr>
      <w:r w:rsidRPr="002F3251">
        <w:t xml:space="preserve">On obtient le </w:t>
      </w:r>
      <w:r w:rsidR="00116753" w:rsidRPr="002F3251">
        <w:t>problème</w:t>
      </w:r>
      <w:r w:rsidRPr="002F3251">
        <w:t xml:space="preserve"> </w:t>
      </w:r>
      <w:r w:rsidR="00116753" w:rsidRPr="002F3251">
        <w:t>variationnelle</w:t>
      </w:r>
      <w:r w:rsidRPr="002F3251">
        <w:t xml:space="preserve"> qui consiste </w:t>
      </w:r>
      <w:r w:rsidR="00116753" w:rsidRPr="002F3251">
        <w:t>à</w:t>
      </w:r>
      <w:r w:rsidRPr="002F3251">
        <w:t xml:space="preserve"> trouver </w:t>
      </w: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</m:d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d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</w:p>
    <w:p w14:paraId="6059A0ED" w14:textId="77777777" w:rsidR="00362598" w:rsidRPr="00B47F1A" w:rsidRDefault="00362598" w:rsidP="00856F08">
      <w:pPr>
        <w:jc w:val="both"/>
        <w:rPr>
          <w:bCs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v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∀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r>
            <w:rPr>
              <w:rFonts w:ascii="Cambria Math" w:hAnsi="Cambria Math"/>
            </w:rPr>
            <m:t>V</m:t>
          </m:r>
        </m:oMath>
      </m:oMathPara>
    </w:p>
    <w:p w14:paraId="697F9E27" w14:textId="37CD25D6" w:rsidR="00362598" w:rsidRPr="002F3251" w:rsidRDefault="00362598" w:rsidP="00856F08">
      <w:pPr>
        <w:ind w:firstLine="0"/>
        <w:jc w:val="both"/>
        <w:rPr>
          <w:rFonts w:eastAsiaTheme="minorEastAsia"/>
          <w:bCs/>
        </w:rPr>
      </w:pPr>
      <w:r w:rsidRPr="002F3251">
        <w:rPr>
          <w:rFonts w:eastAsiaTheme="minorEastAsia"/>
          <w:bCs/>
        </w:rPr>
        <w:t>Avec</w:t>
      </w:r>
      <w:r w:rsidRPr="002F3251">
        <w:rPr>
          <w:rFonts w:eastAsiaTheme="minorEastAsia"/>
          <w:bCs/>
        </w:rPr>
        <w:br/>
      </w:r>
      <m:oMathPara>
        <m:oMath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  <w:b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m:rPr>
              <m:sty m:val="p"/>
              <m:aln/>
            </m:rPr>
            <w:rPr>
              <w:rFonts w:ascii="Cambria Math" w:eastAsiaTheme="minorEastAsia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με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∶</m:t>
              </m:r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λ</m:t>
          </m:r>
          <m:r>
            <m:rPr>
              <m:sty m:val="p"/>
            </m:rPr>
            <w:rPr>
              <w:rFonts w:ascii="Cambria Math" w:hAnsi="Cambria Math"/>
            </w:rPr>
            <m:t>∇∙</m:t>
          </m:r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 xml:space="preserve"> ∇∙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hAnsi="Cambria Math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+∇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∶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r>
                    <w:rPr>
                      <w:rFonts w:ascii="Cambria Math" w:hAnsi="Cambria Math"/>
                    </w:rPr>
                    <m:t>v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+∇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λ</m:t>
          </m:r>
          <m:r>
            <m:rPr>
              <m:sty m:val="p"/>
            </m:rPr>
            <w:rPr>
              <w:rFonts w:ascii="Cambria Math" w:hAnsi="Cambria Math"/>
            </w:rPr>
            <m:t>∇∙</m:t>
          </m:r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 xml:space="preserve"> ∇∙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dx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l</m:t>
          </m:r>
          <m:d>
            <m:dPr>
              <m:ctrlPr>
                <w:rPr>
                  <w:rFonts w:ascii="Cambria Math" w:eastAsiaTheme="minorEastAsia" w:hAnsi="Cambria Math"/>
                  <w:b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sub>
            <m:sup/>
            <m:e>
              <m:r>
                <w:rPr>
                  <w:rFonts w:ascii="Cambria Math" w:eastAsiaTheme="minorEastAsia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∙</m:t>
              </m:r>
              <m:r>
                <w:rPr>
                  <w:rFonts w:ascii="Cambria Math" w:eastAsiaTheme="minorEastAsia" w:hAnsi="Cambria Math"/>
                </w:rPr>
                <m:t>v</m:t>
              </m:r>
            </m:e>
          </m:nary>
          <m:r>
            <w:rPr>
              <w:rFonts w:ascii="Cambria Math" w:hAnsi="Cambria Math"/>
            </w:rPr>
            <m:t>dx</m:t>
          </m:r>
        </m:oMath>
      </m:oMathPara>
    </w:p>
    <w:p w14:paraId="7844B426" w14:textId="29E79BA2" w:rsidR="00786975" w:rsidRDefault="00E86784" w:rsidP="00856F08">
      <w:pPr>
        <w:ind w:firstLine="0"/>
        <w:jc w:val="both"/>
      </w:pPr>
      <w:hyperlink w:anchor="_Formulation_variationnelle" w:history="1">
        <w:r w:rsidR="002F3251" w:rsidRPr="00146FE0">
          <w:rPr>
            <w:rStyle w:val="Hyperlink"/>
          </w:rPr>
          <w:t xml:space="preserve">Retour au </w:t>
        </w:r>
        <w:r w:rsidR="00116753" w:rsidRPr="00146FE0">
          <w:rPr>
            <w:rStyle w:val="Hyperlink"/>
          </w:rPr>
          <w:t>problème</w:t>
        </w:r>
        <w:r w:rsidR="002F3251" w:rsidRPr="00146FE0">
          <w:rPr>
            <w:rStyle w:val="Hyperlink"/>
          </w:rPr>
          <w:t xml:space="preserve"> d’</w:t>
        </w:r>
        <w:r w:rsidR="00116753" w:rsidRPr="00146FE0">
          <w:rPr>
            <w:rStyle w:val="Hyperlink"/>
          </w:rPr>
          <w:t>élasticité</w:t>
        </w:r>
        <w:r w:rsidR="002F3251" w:rsidRPr="00146FE0">
          <w:rPr>
            <w:rStyle w:val="Hyperlink"/>
          </w:rPr>
          <w:t xml:space="preserve"> </w:t>
        </w:r>
        <w:r w:rsidR="00116753" w:rsidRPr="00146FE0">
          <w:rPr>
            <w:rStyle w:val="Hyperlink"/>
          </w:rPr>
          <w:t>linéaire</w:t>
        </w:r>
        <w:r w:rsidR="002F3251" w:rsidRPr="00146FE0">
          <w:rPr>
            <w:rStyle w:val="Hyperlink"/>
          </w:rPr>
          <w:t>.</w:t>
        </w:r>
      </w:hyperlink>
    </w:p>
    <w:p w14:paraId="63A28CBC" w14:textId="7413A6E2" w:rsidR="00116753" w:rsidRPr="002F3251" w:rsidRDefault="00BE7751" w:rsidP="00BE7751">
      <w:pPr>
        <w:ind w:firstLine="0"/>
      </w:pPr>
      <w:r>
        <w:br w:type="page"/>
      </w:r>
    </w:p>
    <w:p w14:paraId="46677C81" w14:textId="396DC641" w:rsidR="00750900" w:rsidRDefault="00750900" w:rsidP="00856F08">
      <w:pPr>
        <w:pStyle w:val="Heading1"/>
        <w:jc w:val="both"/>
      </w:pPr>
      <w:bookmarkStart w:id="28" w:name="_Toc43408572"/>
      <w:r w:rsidRPr="002F3251">
        <w:lastRenderedPageBreak/>
        <w:t>REFERENCES</w:t>
      </w:r>
      <w:bookmarkEnd w:id="28"/>
    </w:p>
    <w:p w14:paraId="435B8AC6" w14:textId="77777777" w:rsidR="00116753" w:rsidRPr="00116753" w:rsidRDefault="00116753" w:rsidP="00856F08">
      <w:pPr>
        <w:jc w:val="both"/>
      </w:pPr>
    </w:p>
    <w:p w14:paraId="2BFC4D50" w14:textId="145348A2" w:rsidR="00C27C3C" w:rsidRPr="00F5554B" w:rsidRDefault="00C27C3C" w:rsidP="00BE7751">
      <w:pPr>
        <w:pStyle w:val="ListParagraph"/>
        <w:numPr>
          <w:ilvl w:val="0"/>
          <w:numId w:val="24"/>
        </w:numPr>
        <w:rPr>
          <w:rStyle w:val="Hyperlink"/>
          <w:color w:val="auto"/>
          <w:u w:val="none"/>
        </w:rPr>
      </w:pPr>
      <w:r w:rsidRPr="00C27C3C">
        <w:t xml:space="preserve">Prudhomme, C. (2020). “MÉTHODES NUMÉRIQUES POUR LES EDP”. </w:t>
      </w:r>
      <w:r w:rsidR="00BE7751">
        <w:t>Récupéré</w:t>
      </w:r>
      <w:r w:rsidR="00BE7751">
        <w:t xml:space="preserve"> </w:t>
      </w:r>
      <w:r w:rsidRPr="00C27C3C">
        <w:t>de</w:t>
      </w:r>
      <w:r>
        <w:t xml:space="preserve"> </w:t>
      </w:r>
      <w:r w:rsidRPr="00C27C3C">
        <w:t xml:space="preserve"> </w:t>
      </w:r>
      <w:hyperlink r:id="rId74" w:anchor="/_hatp_umathbbp_2_quad_hatp_pmathbbp_1" w:history="1">
        <w:r w:rsidRPr="00C27C3C">
          <w:rPr>
            <w:rStyle w:val="Hyperlink"/>
          </w:rPr>
          <w:t>https://feelpp.github.io/csmi-edp/ch5-stokes.html#/_hatp_umathbbp_2_quad_hatp_pmathbbp_1</w:t>
        </w:r>
      </w:hyperlink>
    </w:p>
    <w:p w14:paraId="7AA1F795" w14:textId="6FEBB910" w:rsidR="00F5554B" w:rsidRDefault="00F5554B" w:rsidP="00856F08">
      <w:pPr>
        <w:pStyle w:val="ListParagraph"/>
        <w:numPr>
          <w:ilvl w:val="0"/>
          <w:numId w:val="24"/>
        </w:numPr>
        <w:jc w:val="both"/>
      </w:pPr>
      <w:proofErr w:type="spellStart"/>
      <w:r w:rsidRPr="00F5554B">
        <w:t>Lucquin</w:t>
      </w:r>
      <w:proofErr w:type="spellEnd"/>
      <w:r>
        <w:t>, B. (2004). " E</w:t>
      </w:r>
      <w:r w:rsidRPr="00F5554B">
        <w:t>quations aux dérivées partielles et leurs approximations : Niveau M1</w:t>
      </w:r>
      <w:r>
        <w:t xml:space="preserve">". </w:t>
      </w:r>
      <w:r w:rsidR="00BE7751">
        <w:t>Récupéré</w:t>
      </w:r>
      <w:r w:rsidR="00BE7751">
        <w:t xml:space="preserve"> </w:t>
      </w:r>
      <w:r>
        <w:t xml:space="preserve">de </w:t>
      </w:r>
      <w:hyperlink r:id="rId75" w:history="1">
        <w:r>
          <w:rPr>
            <w:rStyle w:val="Hyperlink"/>
          </w:rPr>
          <w:t>https://books.google.fr/books/about/Equations_aux_d%C3%A9riv%C3%A9es_partielles_et_l.html?id=y0V8AAAACAAJ&amp;redir_esc=y</w:t>
        </w:r>
      </w:hyperlink>
    </w:p>
    <w:p w14:paraId="41A756B5" w14:textId="16E73DBE" w:rsidR="00F5554B" w:rsidRPr="00BE7751" w:rsidRDefault="00F5554B" w:rsidP="00BE7751">
      <w:pPr>
        <w:pStyle w:val="ListParagraph"/>
        <w:numPr>
          <w:ilvl w:val="0"/>
          <w:numId w:val="24"/>
        </w:numPr>
        <w:rPr>
          <w:rStyle w:val="Hyperlink"/>
          <w:color w:val="auto"/>
          <w:u w:val="none"/>
        </w:rPr>
      </w:pPr>
      <w:r w:rsidRPr="0087042F">
        <w:t xml:space="preserve"> </w:t>
      </w:r>
      <w:r w:rsidRPr="00952774">
        <w:rPr>
          <w:lang w:val="en-GB"/>
        </w:rPr>
        <w:t xml:space="preserve">Christensen, R. </w:t>
      </w:r>
      <w:r>
        <w:rPr>
          <w:lang w:val="en-GB"/>
        </w:rPr>
        <w:t>(</w:t>
      </w:r>
      <w:r w:rsidRPr="00952774">
        <w:rPr>
          <w:lang w:val="en-GB"/>
        </w:rPr>
        <w:t>2019</w:t>
      </w:r>
      <w:r>
        <w:rPr>
          <w:lang w:val="en-GB"/>
        </w:rPr>
        <w:t>)</w:t>
      </w:r>
      <w:r w:rsidRPr="00952774">
        <w:rPr>
          <w:lang w:val="en-GB"/>
        </w:rPr>
        <w:t xml:space="preserve">. “How Do Mises and </w:t>
      </w:r>
      <w:proofErr w:type="spellStart"/>
      <w:r w:rsidRPr="00952774">
        <w:rPr>
          <w:lang w:val="en-GB"/>
        </w:rPr>
        <w:t>Tresca</w:t>
      </w:r>
      <w:proofErr w:type="spellEnd"/>
      <w:r w:rsidRPr="00952774">
        <w:rPr>
          <w:lang w:val="en-GB"/>
        </w:rPr>
        <w:t xml:space="preserve"> Fit </w:t>
      </w:r>
      <w:proofErr w:type="gramStart"/>
      <w:r w:rsidRPr="00952774">
        <w:rPr>
          <w:lang w:val="en-GB"/>
        </w:rPr>
        <w:t>In“</w:t>
      </w:r>
      <w:proofErr w:type="gramEnd"/>
      <w:r w:rsidR="00BE7751">
        <w:rPr>
          <w:lang w:val="en-US"/>
        </w:rPr>
        <w:t>.</w:t>
      </w:r>
      <w:r w:rsidRPr="00952774">
        <w:rPr>
          <w:lang w:val="en-GB"/>
        </w:rPr>
        <w:t xml:space="preserve"> </w:t>
      </w:r>
      <w:r w:rsidR="00BE7751">
        <w:t>Récupéré</w:t>
      </w:r>
      <w:r w:rsidR="00BE7751" w:rsidRPr="00BE7751">
        <w:t xml:space="preserve"> </w:t>
      </w:r>
      <w:r w:rsidRPr="00BE7751">
        <w:t xml:space="preserve">de </w:t>
      </w:r>
      <w:hyperlink r:id="rId76" w:history="1">
        <w:r w:rsidRPr="00BE7751">
          <w:rPr>
            <w:rStyle w:val="Hyperlink"/>
          </w:rPr>
          <w:t>https://failurecriteria.com/misescriteriontr.html</w:t>
        </w:r>
      </w:hyperlink>
    </w:p>
    <w:p w14:paraId="4D431FE3" w14:textId="273EBC4A" w:rsidR="00362044" w:rsidRDefault="00362044" w:rsidP="00BE7751">
      <w:pPr>
        <w:pStyle w:val="ListParagraph"/>
        <w:numPr>
          <w:ilvl w:val="0"/>
          <w:numId w:val="24"/>
        </w:numPr>
      </w:pPr>
      <w:r>
        <w:rPr>
          <w:lang w:val="en-GB"/>
        </w:rPr>
        <w:t xml:space="preserve">Ern, A., </w:t>
      </w:r>
      <w:proofErr w:type="spellStart"/>
      <w:r w:rsidRPr="00362044">
        <w:rPr>
          <w:lang w:val="en-GB"/>
        </w:rPr>
        <w:t>Guermond</w:t>
      </w:r>
      <w:proofErr w:type="spellEnd"/>
      <w:r>
        <w:rPr>
          <w:lang w:val="en-GB"/>
        </w:rPr>
        <w:t xml:space="preserve">, J-L (2002). </w:t>
      </w:r>
      <w:r w:rsidRPr="00362044">
        <w:t xml:space="preserve">“Éléments </w:t>
      </w:r>
      <w:proofErr w:type="gramStart"/>
      <w:r w:rsidRPr="00362044">
        <w:t>finis:</w:t>
      </w:r>
      <w:proofErr w:type="gramEnd"/>
      <w:r w:rsidRPr="00362044">
        <w:t xml:space="preserve"> théorie, applications, mise en </w:t>
      </w:r>
      <w:proofErr w:type="spellStart"/>
      <w:r w:rsidRPr="00362044">
        <w:t>oeuvre</w:t>
      </w:r>
      <w:proofErr w:type="spellEnd"/>
      <w:r w:rsidRPr="00362044">
        <w:t xml:space="preserve">“. </w:t>
      </w:r>
      <w:r w:rsidR="00BE7751">
        <w:t>Récupéré</w:t>
      </w:r>
      <w:r w:rsidR="00BE7751">
        <w:t xml:space="preserve"> </w:t>
      </w:r>
      <w:r w:rsidR="00BA7739">
        <w:t xml:space="preserve">de </w:t>
      </w:r>
      <w:hyperlink r:id="rId77" w:anchor="v=onepage&amp;q=perte%20de%20coercivit%C3%A9%20%C3%A9lasticit%C3%A9%20lineaire&amp;f=false" w:history="1">
        <w:r w:rsidR="00BA7739">
          <w:rPr>
            <w:rStyle w:val="Hyperlink"/>
          </w:rPr>
          <w:t>https://books.google.fr/books?id=SHhnLz0EMywC&amp;pg=PA5&amp;lpg=PA5&amp;dq=perte+de+coercivit%C3%A9+%C3%A9lasticit%C3%A9+lineaire&amp;source=bl&amp;ots=C2ulMT0iXm&amp;sig=ACfU3U0jYIqW5wdoqpmKcTyPaJ-JT4B8hA&amp;hl=en&amp;sa=X&amp;ved=2ahUKEwihi7bY1ovqAhXDShUIHbVXBqIQ6AEwA3oECAoQAQ#v=onepage&amp;q=perte%20de%20coercivit%C3%A9%20%C3%A9lasticit%C3%A9%20lineaire&amp;f=false</w:t>
        </w:r>
      </w:hyperlink>
    </w:p>
    <w:p w14:paraId="2EF27CF8" w14:textId="77777777" w:rsidR="00BA7739" w:rsidRPr="00362044" w:rsidRDefault="00BA7739" w:rsidP="00856F08">
      <w:pPr>
        <w:pStyle w:val="ListParagraph"/>
        <w:ind w:firstLine="0"/>
        <w:jc w:val="both"/>
      </w:pPr>
    </w:p>
    <w:sectPr w:rsidR="00BA7739" w:rsidRPr="00362044" w:rsidSect="009A2DDB">
      <w:footerReference w:type="default" r:id="rId78"/>
      <w:type w:val="continuous"/>
      <w:pgSz w:w="11906" w:h="16838"/>
      <w:pgMar w:top="1440" w:right="1080" w:bottom="1440" w:left="1080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BA74C7" w14:textId="77777777" w:rsidR="00280F3E" w:rsidRDefault="00280F3E" w:rsidP="006A430B">
      <w:pPr>
        <w:spacing w:after="0" w:line="240" w:lineRule="auto"/>
      </w:pPr>
      <w:r>
        <w:separator/>
      </w:r>
    </w:p>
  </w:endnote>
  <w:endnote w:type="continuationSeparator" w:id="0">
    <w:p w14:paraId="51E46861" w14:textId="77777777" w:rsidR="00280F3E" w:rsidRDefault="00280F3E" w:rsidP="006A43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 Condensed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 Slab">
    <w:panose1 w:val="00000000000000000000"/>
    <w:charset w:val="00"/>
    <w:family w:val="auto"/>
    <w:pitch w:val="variable"/>
    <w:sig w:usb0="200002FF" w:usb1="0000005B" w:usb2="00000020" w:usb3="00000000" w:csb0="0000019F" w:csb1="00000000"/>
  </w:font>
  <w:font w:name="LM Mono Light Cond 10">
    <w:panose1 w:val="00000509000000000000"/>
    <w:charset w:val="00"/>
    <w:family w:val="modern"/>
    <w:pitch w:val="variable"/>
    <w:sig w:usb0="20000007" w:usb1="00000000" w:usb2="00000000" w:usb3="00000000" w:csb0="00000193" w:csb1="00000000"/>
  </w:font>
  <w:font w:name="LM Sans Demi Cond 10">
    <w:panose1 w:val="000007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720931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09D588" w14:textId="48E95748" w:rsidR="00E86784" w:rsidRDefault="00E867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9D2EFA" w14:textId="77777777" w:rsidR="00E86784" w:rsidRDefault="00E867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D127A0" w14:textId="77777777" w:rsidR="00280F3E" w:rsidRDefault="00280F3E" w:rsidP="006A430B">
      <w:pPr>
        <w:spacing w:after="0" w:line="240" w:lineRule="auto"/>
      </w:pPr>
      <w:r>
        <w:separator/>
      </w:r>
    </w:p>
  </w:footnote>
  <w:footnote w:type="continuationSeparator" w:id="0">
    <w:p w14:paraId="6605E081" w14:textId="77777777" w:rsidR="00280F3E" w:rsidRDefault="00280F3E" w:rsidP="006A43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8235BA"/>
    <w:multiLevelType w:val="multilevel"/>
    <w:tmpl w:val="08090027"/>
    <w:styleLink w:val="Style1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720" w:firstLine="0"/>
      </w:pPr>
    </w:lvl>
    <w:lvl w:ilvl="2">
      <w:start w:val="1"/>
      <w:numFmt w:val="lowerLetter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" w15:restartNumberingAfterBreak="0">
    <w:nsid w:val="0BCD5C91"/>
    <w:multiLevelType w:val="hybridMultilevel"/>
    <w:tmpl w:val="E836FA62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CF83524"/>
    <w:multiLevelType w:val="hybridMultilevel"/>
    <w:tmpl w:val="DBE8F106"/>
    <w:lvl w:ilvl="0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DF51944"/>
    <w:multiLevelType w:val="multilevel"/>
    <w:tmpl w:val="08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720" w:firstLine="0"/>
      </w:pPr>
    </w:lvl>
    <w:lvl w:ilvl="2">
      <w:start w:val="1"/>
      <w:numFmt w:val="lowerLetter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4" w15:restartNumberingAfterBreak="0">
    <w:nsid w:val="16EB6AC2"/>
    <w:multiLevelType w:val="multilevel"/>
    <w:tmpl w:val="08090027"/>
    <w:numStyleLink w:val="Style1"/>
  </w:abstractNum>
  <w:abstractNum w:abstractNumId="5" w15:restartNumberingAfterBreak="0">
    <w:nsid w:val="23844866"/>
    <w:multiLevelType w:val="hybridMultilevel"/>
    <w:tmpl w:val="8E9467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4697EA9"/>
    <w:multiLevelType w:val="hybridMultilevel"/>
    <w:tmpl w:val="F2C405AE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4325F0"/>
    <w:multiLevelType w:val="hybridMultilevel"/>
    <w:tmpl w:val="56685CBC"/>
    <w:lvl w:ilvl="0" w:tplc="7F98889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F4799"/>
    <w:multiLevelType w:val="hybridMultilevel"/>
    <w:tmpl w:val="FE26964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EE6413"/>
    <w:multiLevelType w:val="hybridMultilevel"/>
    <w:tmpl w:val="DF0A3F48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5042288"/>
    <w:multiLevelType w:val="hybridMultilevel"/>
    <w:tmpl w:val="D9728ED4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FD6999"/>
    <w:multiLevelType w:val="hybridMultilevel"/>
    <w:tmpl w:val="CD6C66C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3A661108"/>
    <w:multiLevelType w:val="hybridMultilevel"/>
    <w:tmpl w:val="7F625E74"/>
    <w:lvl w:ilvl="0" w:tplc="0A9428D2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9B464F"/>
    <w:multiLevelType w:val="hybridMultilevel"/>
    <w:tmpl w:val="228CB6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392B9C"/>
    <w:multiLevelType w:val="multilevel"/>
    <w:tmpl w:val="68B424B6"/>
    <w:lvl w:ilvl="0">
      <w:start w:val="1"/>
      <w:numFmt w:val="upperRoman"/>
      <w:pStyle w:val="Heading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15" w15:restartNumberingAfterBreak="0">
    <w:nsid w:val="513C3784"/>
    <w:multiLevelType w:val="hybridMultilevel"/>
    <w:tmpl w:val="19A2B6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E60FD"/>
    <w:multiLevelType w:val="multilevel"/>
    <w:tmpl w:val="08090027"/>
    <w:numStyleLink w:val="Style1"/>
  </w:abstractNum>
  <w:abstractNum w:abstractNumId="17" w15:restartNumberingAfterBreak="0">
    <w:nsid w:val="538E3FF4"/>
    <w:multiLevelType w:val="hybridMultilevel"/>
    <w:tmpl w:val="F8EC05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D35CEC"/>
    <w:multiLevelType w:val="multilevel"/>
    <w:tmpl w:val="08090027"/>
    <w:numStyleLink w:val="Style1"/>
  </w:abstractNum>
  <w:abstractNum w:abstractNumId="19" w15:restartNumberingAfterBreak="0">
    <w:nsid w:val="5CAF7BEA"/>
    <w:multiLevelType w:val="multilevel"/>
    <w:tmpl w:val="08090027"/>
    <w:numStyleLink w:val="Style1"/>
  </w:abstractNum>
  <w:abstractNum w:abstractNumId="20" w15:restartNumberingAfterBreak="0">
    <w:nsid w:val="5E30244C"/>
    <w:multiLevelType w:val="hybridMultilevel"/>
    <w:tmpl w:val="C8D6303A"/>
    <w:lvl w:ilvl="0" w:tplc="CFDEFC2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D51FAA"/>
    <w:multiLevelType w:val="hybridMultilevel"/>
    <w:tmpl w:val="457624B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76DE6E2D"/>
    <w:multiLevelType w:val="hybridMultilevel"/>
    <w:tmpl w:val="184677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A8358C"/>
    <w:multiLevelType w:val="hybridMultilevel"/>
    <w:tmpl w:val="A380F29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num w:numId="1">
    <w:abstractNumId w:val="22"/>
  </w:num>
  <w:num w:numId="2">
    <w:abstractNumId w:val="8"/>
  </w:num>
  <w:num w:numId="3">
    <w:abstractNumId w:val="17"/>
  </w:num>
  <w:num w:numId="4">
    <w:abstractNumId w:val="7"/>
  </w:num>
  <w:num w:numId="5">
    <w:abstractNumId w:val="20"/>
  </w:num>
  <w:num w:numId="6">
    <w:abstractNumId w:val="6"/>
  </w:num>
  <w:num w:numId="7">
    <w:abstractNumId w:val="14"/>
  </w:num>
  <w:num w:numId="8">
    <w:abstractNumId w:val="0"/>
  </w:num>
  <w:num w:numId="9">
    <w:abstractNumId w:val="16"/>
  </w:num>
  <w:num w:numId="10">
    <w:abstractNumId w:val="11"/>
  </w:num>
  <w:num w:numId="11">
    <w:abstractNumId w:val="3"/>
  </w:num>
  <w:num w:numId="12">
    <w:abstractNumId w:val="4"/>
  </w:num>
  <w:num w:numId="13">
    <w:abstractNumId w:val="19"/>
    <w:lvlOverride w:ilvl="1">
      <w:lvl w:ilvl="1">
        <w:start w:val="1"/>
        <w:numFmt w:val="decimal"/>
        <w:lvlText w:val="%2."/>
        <w:lvlJc w:val="left"/>
        <w:pPr>
          <w:ind w:left="720" w:firstLine="0"/>
        </w:pPr>
      </w:lvl>
    </w:lvlOverride>
  </w:num>
  <w:num w:numId="14">
    <w:abstractNumId w:val="18"/>
  </w:num>
  <w:num w:numId="15">
    <w:abstractNumId w:val="21"/>
  </w:num>
  <w:num w:numId="16">
    <w:abstractNumId w:val="2"/>
  </w:num>
  <w:num w:numId="17">
    <w:abstractNumId w:val="9"/>
  </w:num>
  <w:num w:numId="18">
    <w:abstractNumId w:val="1"/>
  </w:num>
  <w:num w:numId="19">
    <w:abstractNumId w:val="5"/>
  </w:num>
  <w:num w:numId="20">
    <w:abstractNumId w:val="23"/>
  </w:num>
  <w:num w:numId="21">
    <w:abstractNumId w:val="12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</w:num>
  <w:num w:numId="24">
    <w:abstractNumId w:val="10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QwNLEwNDQ3MjEFcpV0lIJTi4sz8/NACozMagFj3t62LQAAAA=="/>
  </w:docVars>
  <w:rsids>
    <w:rsidRoot w:val="00676802"/>
    <w:rsid w:val="000026E4"/>
    <w:rsid w:val="00004005"/>
    <w:rsid w:val="00007E54"/>
    <w:rsid w:val="000119CE"/>
    <w:rsid w:val="000128A4"/>
    <w:rsid w:val="00013965"/>
    <w:rsid w:val="00016D38"/>
    <w:rsid w:val="00017D18"/>
    <w:rsid w:val="00020252"/>
    <w:rsid w:val="0002198F"/>
    <w:rsid w:val="0002246E"/>
    <w:rsid w:val="000246F7"/>
    <w:rsid w:val="000320AC"/>
    <w:rsid w:val="000322E6"/>
    <w:rsid w:val="000329C9"/>
    <w:rsid w:val="00040955"/>
    <w:rsid w:val="00044BE2"/>
    <w:rsid w:val="000460F5"/>
    <w:rsid w:val="000525B9"/>
    <w:rsid w:val="00061A93"/>
    <w:rsid w:val="00064DFD"/>
    <w:rsid w:val="00065482"/>
    <w:rsid w:val="000720F3"/>
    <w:rsid w:val="0007310C"/>
    <w:rsid w:val="000738E9"/>
    <w:rsid w:val="00073ADE"/>
    <w:rsid w:val="00074043"/>
    <w:rsid w:val="000904CE"/>
    <w:rsid w:val="00097CB6"/>
    <w:rsid w:val="000B4355"/>
    <w:rsid w:val="000C5052"/>
    <w:rsid w:val="000C6B00"/>
    <w:rsid w:val="000D0E59"/>
    <w:rsid w:val="000E36F3"/>
    <w:rsid w:val="000E6EB7"/>
    <w:rsid w:val="000E70CA"/>
    <w:rsid w:val="000F476F"/>
    <w:rsid w:val="00104896"/>
    <w:rsid w:val="001111C0"/>
    <w:rsid w:val="0011246D"/>
    <w:rsid w:val="00116753"/>
    <w:rsid w:val="00117D49"/>
    <w:rsid w:val="001235CD"/>
    <w:rsid w:val="00137618"/>
    <w:rsid w:val="00145819"/>
    <w:rsid w:val="00146FE0"/>
    <w:rsid w:val="001532D8"/>
    <w:rsid w:val="00160A5D"/>
    <w:rsid w:val="00163282"/>
    <w:rsid w:val="0016721C"/>
    <w:rsid w:val="00167FC1"/>
    <w:rsid w:val="00170783"/>
    <w:rsid w:val="00177B18"/>
    <w:rsid w:val="00181331"/>
    <w:rsid w:val="00182DF8"/>
    <w:rsid w:val="00184AB8"/>
    <w:rsid w:val="001A571F"/>
    <w:rsid w:val="001A5A99"/>
    <w:rsid w:val="001B087D"/>
    <w:rsid w:val="001B38D1"/>
    <w:rsid w:val="001C0C9B"/>
    <w:rsid w:val="001C65F7"/>
    <w:rsid w:val="001D0C57"/>
    <w:rsid w:val="001D7B31"/>
    <w:rsid w:val="001E5E5F"/>
    <w:rsid w:val="001F157F"/>
    <w:rsid w:val="001F29EA"/>
    <w:rsid w:val="001F3EDE"/>
    <w:rsid w:val="001F670A"/>
    <w:rsid w:val="00210134"/>
    <w:rsid w:val="0021256A"/>
    <w:rsid w:val="002172A0"/>
    <w:rsid w:val="002175E9"/>
    <w:rsid w:val="002257B1"/>
    <w:rsid w:val="002432F4"/>
    <w:rsid w:val="00245CB5"/>
    <w:rsid w:val="00253990"/>
    <w:rsid w:val="00254496"/>
    <w:rsid w:val="002642C6"/>
    <w:rsid w:val="00272663"/>
    <w:rsid w:val="002770A3"/>
    <w:rsid w:val="00280F3E"/>
    <w:rsid w:val="002A5FBD"/>
    <w:rsid w:val="002B11A2"/>
    <w:rsid w:val="002B1F74"/>
    <w:rsid w:val="002B4F77"/>
    <w:rsid w:val="002B78F0"/>
    <w:rsid w:val="002C006B"/>
    <w:rsid w:val="002C128F"/>
    <w:rsid w:val="002D295E"/>
    <w:rsid w:val="002D4E88"/>
    <w:rsid w:val="002E18F9"/>
    <w:rsid w:val="002E5C74"/>
    <w:rsid w:val="002F3251"/>
    <w:rsid w:val="00302419"/>
    <w:rsid w:val="0030773B"/>
    <w:rsid w:val="00310D7C"/>
    <w:rsid w:val="00311666"/>
    <w:rsid w:val="003132AF"/>
    <w:rsid w:val="00316FB8"/>
    <w:rsid w:val="00321E6B"/>
    <w:rsid w:val="00322FF5"/>
    <w:rsid w:val="00327F07"/>
    <w:rsid w:val="00330EB1"/>
    <w:rsid w:val="003310C9"/>
    <w:rsid w:val="00331D1F"/>
    <w:rsid w:val="00341E74"/>
    <w:rsid w:val="003448F7"/>
    <w:rsid w:val="0034548F"/>
    <w:rsid w:val="00354480"/>
    <w:rsid w:val="00362044"/>
    <w:rsid w:val="00362598"/>
    <w:rsid w:val="00362707"/>
    <w:rsid w:val="00364DFC"/>
    <w:rsid w:val="003660FE"/>
    <w:rsid w:val="00380646"/>
    <w:rsid w:val="003830CF"/>
    <w:rsid w:val="00384373"/>
    <w:rsid w:val="00390AB6"/>
    <w:rsid w:val="003A1E41"/>
    <w:rsid w:val="003A60BE"/>
    <w:rsid w:val="003A6D9A"/>
    <w:rsid w:val="003B5693"/>
    <w:rsid w:val="003B6452"/>
    <w:rsid w:val="003B6D79"/>
    <w:rsid w:val="003C0E4B"/>
    <w:rsid w:val="003C1C4F"/>
    <w:rsid w:val="003C5C62"/>
    <w:rsid w:val="003C6039"/>
    <w:rsid w:val="003C7143"/>
    <w:rsid w:val="003D4816"/>
    <w:rsid w:val="003E3DF2"/>
    <w:rsid w:val="003E66B0"/>
    <w:rsid w:val="003E7CB4"/>
    <w:rsid w:val="004025FD"/>
    <w:rsid w:val="00403F0F"/>
    <w:rsid w:val="00405102"/>
    <w:rsid w:val="0040709C"/>
    <w:rsid w:val="0041394F"/>
    <w:rsid w:val="00425BE0"/>
    <w:rsid w:val="00435AED"/>
    <w:rsid w:val="00436C9E"/>
    <w:rsid w:val="00437B17"/>
    <w:rsid w:val="00442912"/>
    <w:rsid w:val="004554B8"/>
    <w:rsid w:val="00461A61"/>
    <w:rsid w:val="00473C36"/>
    <w:rsid w:val="004740B6"/>
    <w:rsid w:val="00494E9D"/>
    <w:rsid w:val="004A557C"/>
    <w:rsid w:val="004A611D"/>
    <w:rsid w:val="004A7D49"/>
    <w:rsid w:val="004B2430"/>
    <w:rsid w:val="004C30E5"/>
    <w:rsid w:val="004D55AF"/>
    <w:rsid w:val="004E5323"/>
    <w:rsid w:val="004F3537"/>
    <w:rsid w:val="0050711D"/>
    <w:rsid w:val="00527E4A"/>
    <w:rsid w:val="005414A4"/>
    <w:rsid w:val="00545A5F"/>
    <w:rsid w:val="00555214"/>
    <w:rsid w:val="005573E4"/>
    <w:rsid w:val="00564661"/>
    <w:rsid w:val="00567F78"/>
    <w:rsid w:val="00572F67"/>
    <w:rsid w:val="005901AC"/>
    <w:rsid w:val="0059150F"/>
    <w:rsid w:val="005A597A"/>
    <w:rsid w:val="005B1743"/>
    <w:rsid w:val="005B23D3"/>
    <w:rsid w:val="005B2744"/>
    <w:rsid w:val="005B65AD"/>
    <w:rsid w:val="005B683A"/>
    <w:rsid w:val="005C0053"/>
    <w:rsid w:val="005C2A7C"/>
    <w:rsid w:val="005D62F9"/>
    <w:rsid w:val="005E073E"/>
    <w:rsid w:val="005E2785"/>
    <w:rsid w:val="005F0723"/>
    <w:rsid w:val="005F3032"/>
    <w:rsid w:val="005F62F9"/>
    <w:rsid w:val="0060133B"/>
    <w:rsid w:val="0061178D"/>
    <w:rsid w:val="0063048C"/>
    <w:rsid w:val="006426A0"/>
    <w:rsid w:val="006518F5"/>
    <w:rsid w:val="00653EC9"/>
    <w:rsid w:val="0066249C"/>
    <w:rsid w:val="006666D0"/>
    <w:rsid w:val="006668DA"/>
    <w:rsid w:val="00672FFA"/>
    <w:rsid w:val="00675DBD"/>
    <w:rsid w:val="00676802"/>
    <w:rsid w:val="00697952"/>
    <w:rsid w:val="006A430B"/>
    <w:rsid w:val="006A575E"/>
    <w:rsid w:val="006B7039"/>
    <w:rsid w:val="006C0BD3"/>
    <w:rsid w:val="006D0A02"/>
    <w:rsid w:val="006D6D6F"/>
    <w:rsid w:val="006E2D7D"/>
    <w:rsid w:val="006E6607"/>
    <w:rsid w:val="00707498"/>
    <w:rsid w:val="0071433C"/>
    <w:rsid w:val="0073337C"/>
    <w:rsid w:val="00735BEC"/>
    <w:rsid w:val="0074195C"/>
    <w:rsid w:val="007477C2"/>
    <w:rsid w:val="00747D18"/>
    <w:rsid w:val="00750900"/>
    <w:rsid w:val="00761350"/>
    <w:rsid w:val="007626C7"/>
    <w:rsid w:val="00763FF7"/>
    <w:rsid w:val="00773F27"/>
    <w:rsid w:val="0077531F"/>
    <w:rsid w:val="007825B3"/>
    <w:rsid w:val="00784719"/>
    <w:rsid w:val="00786975"/>
    <w:rsid w:val="007927E4"/>
    <w:rsid w:val="007A40E2"/>
    <w:rsid w:val="007A7BBF"/>
    <w:rsid w:val="007B34AD"/>
    <w:rsid w:val="007B5145"/>
    <w:rsid w:val="007C0731"/>
    <w:rsid w:val="007C700B"/>
    <w:rsid w:val="007C7F97"/>
    <w:rsid w:val="007D1AF9"/>
    <w:rsid w:val="007D2544"/>
    <w:rsid w:val="007D4652"/>
    <w:rsid w:val="007D47C5"/>
    <w:rsid w:val="007D4A52"/>
    <w:rsid w:val="007E0AB2"/>
    <w:rsid w:val="007E1ED2"/>
    <w:rsid w:val="007E3F16"/>
    <w:rsid w:val="007E66B3"/>
    <w:rsid w:val="007F0122"/>
    <w:rsid w:val="007F1373"/>
    <w:rsid w:val="0080731B"/>
    <w:rsid w:val="00811C01"/>
    <w:rsid w:val="008174FB"/>
    <w:rsid w:val="00817654"/>
    <w:rsid w:val="0083712E"/>
    <w:rsid w:val="00841D40"/>
    <w:rsid w:val="00854F26"/>
    <w:rsid w:val="00856F08"/>
    <w:rsid w:val="008575BF"/>
    <w:rsid w:val="00861780"/>
    <w:rsid w:val="00864B78"/>
    <w:rsid w:val="00865C6C"/>
    <w:rsid w:val="0087042F"/>
    <w:rsid w:val="0087354E"/>
    <w:rsid w:val="00876F4F"/>
    <w:rsid w:val="0088272B"/>
    <w:rsid w:val="008A25A1"/>
    <w:rsid w:val="008A3186"/>
    <w:rsid w:val="008A58C7"/>
    <w:rsid w:val="008A6C6B"/>
    <w:rsid w:val="008C6D2C"/>
    <w:rsid w:val="008E075D"/>
    <w:rsid w:val="008E1735"/>
    <w:rsid w:val="008E51F7"/>
    <w:rsid w:val="00911759"/>
    <w:rsid w:val="0091419B"/>
    <w:rsid w:val="00917787"/>
    <w:rsid w:val="00921890"/>
    <w:rsid w:val="009341A6"/>
    <w:rsid w:val="009362D7"/>
    <w:rsid w:val="00940C3F"/>
    <w:rsid w:val="009429F8"/>
    <w:rsid w:val="009439D0"/>
    <w:rsid w:val="00945FBC"/>
    <w:rsid w:val="00950542"/>
    <w:rsid w:val="00951B55"/>
    <w:rsid w:val="00951E28"/>
    <w:rsid w:val="00952131"/>
    <w:rsid w:val="00952774"/>
    <w:rsid w:val="0097118C"/>
    <w:rsid w:val="00972D98"/>
    <w:rsid w:val="00974D90"/>
    <w:rsid w:val="00987CBB"/>
    <w:rsid w:val="00992BAB"/>
    <w:rsid w:val="00996B52"/>
    <w:rsid w:val="009A1021"/>
    <w:rsid w:val="009A2DDB"/>
    <w:rsid w:val="009A75A5"/>
    <w:rsid w:val="009B47D8"/>
    <w:rsid w:val="009C6A20"/>
    <w:rsid w:val="009C76BE"/>
    <w:rsid w:val="009D79C2"/>
    <w:rsid w:val="009E52C3"/>
    <w:rsid w:val="009E68F8"/>
    <w:rsid w:val="009F7405"/>
    <w:rsid w:val="00A2160B"/>
    <w:rsid w:val="00A24135"/>
    <w:rsid w:val="00A26F16"/>
    <w:rsid w:val="00A36BC5"/>
    <w:rsid w:val="00A428D7"/>
    <w:rsid w:val="00A46B1C"/>
    <w:rsid w:val="00A47ED2"/>
    <w:rsid w:val="00A62C22"/>
    <w:rsid w:val="00A66BA8"/>
    <w:rsid w:val="00A73A23"/>
    <w:rsid w:val="00A8171B"/>
    <w:rsid w:val="00A838A5"/>
    <w:rsid w:val="00AA0B1F"/>
    <w:rsid w:val="00AA43B9"/>
    <w:rsid w:val="00AA6442"/>
    <w:rsid w:val="00AA6B7E"/>
    <w:rsid w:val="00AA77C7"/>
    <w:rsid w:val="00AB2C1E"/>
    <w:rsid w:val="00AB5807"/>
    <w:rsid w:val="00AB69AA"/>
    <w:rsid w:val="00AC42FB"/>
    <w:rsid w:val="00AC76B8"/>
    <w:rsid w:val="00AD2C99"/>
    <w:rsid w:val="00AD478A"/>
    <w:rsid w:val="00AE39C4"/>
    <w:rsid w:val="00B1416C"/>
    <w:rsid w:val="00B176E6"/>
    <w:rsid w:val="00B213A0"/>
    <w:rsid w:val="00B222A7"/>
    <w:rsid w:val="00B2286E"/>
    <w:rsid w:val="00B2556F"/>
    <w:rsid w:val="00B33A47"/>
    <w:rsid w:val="00B45267"/>
    <w:rsid w:val="00B45953"/>
    <w:rsid w:val="00B46D41"/>
    <w:rsid w:val="00B47F1A"/>
    <w:rsid w:val="00B5261A"/>
    <w:rsid w:val="00B57087"/>
    <w:rsid w:val="00B92AEE"/>
    <w:rsid w:val="00B9353F"/>
    <w:rsid w:val="00BA0D87"/>
    <w:rsid w:val="00BA4A9E"/>
    <w:rsid w:val="00BA7739"/>
    <w:rsid w:val="00BB5D17"/>
    <w:rsid w:val="00BB6097"/>
    <w:rsid w:val="00BB77D0"/>
    <w:rsid w:val="00BC502E"/>
    <w:rsid w:val="00BD12C5"/>
    <w:rsid w:val="00BD52BA"/>
    <w:rsid w:val="00BD7FD8"/>
    <w:rsid w:val="00BE1438"/>
    <w:rsid w:val="00BE2482"/>
    <w:rsid w:val="00BE71AA"/>
    <w:rsid w:val="00BE7751"/>
    <w:rsid w:val="00C01A19"/>
    <w:rsid w:val="00C03DC1"/>
    <w:rsid w:val="00C11BF4"/>
    <w:rsid w:val="00C166AA"/>
    <w:rsid w:val="00C20C91"/>
    <w:rsid w:val="00C27372"/>
    <w:rsid w:val="00C27C3C"/>
    <w:rsid w:val="00C507B6"/>
    <w:rsid w:val="00C523A8"/>
    <w:rsid w:val="00C55F13"/>
    <w:rsid w:val="00C62EFD"/>
    <w:rsid w:val="00C65C94"/>
    <w:rsid w:val="00C70BE6"/>
    <w:rsid w:val="00C749E9"/>
    <w:rsid w:val="00C76F08"/>
    <w:rsid w:val="00C814B3"/>
    <w:rsid w:val="00C8449F"/>
    <w:rsid w:val="00CA0038"/>
    <w:rsid w:val="00CA4EAC"/>
    <w:rsid w:val="00CA72AF"/>
    <w:rsid w:val="00CA77CE"/>
    <w:rsid w:val="00CB5BF1"/>
    <w:rsid w:val="00CC0269"/>
    <w:rsid w:val="00CD71F8"/>
    <w:rsid w:val="00CE418D"/>
    <w:rsid w:val="00CF03A1"/>
    <w:rsid w:val="00D0157B"/>
    <w:rsid w:val="00D03189"/>
    <w:rsid w:val="00D26ADC"/>
    <w:rsid w:val="00D3215C"/>
    <w:rsid w:val="00D35C35"/>
    <w:rsid w:val="00D37E87"/>
    <w:rsid w:val="00D577AC"/>
    <w:rsid w:val="00D60903"/>
    <w:rsid w:val="00D64462"/>
    <w:rsid w:val="00D67EE7"/>
    <w:rsid w:val="00D80C10"/>
    <w:rsid w:val="00D8686F"/>
    <w:rsid w:val="00D94A2C"/>
    <w:rsid w:val="00DA33D3"/>
    <w:rsid w:val="00DA5B22"/>
    <w:rsid w:val="00DB199F"/>
    <w:rsid w:val="00DB4637"/>
    <w:rsid w:val="00DB7B65"/>
    <w:rsid w:val="00DC15E9"/>
    <w:rsid w:val="00DC1B4E"/>
    <w:rsid w:val="00DD1DDD"/>
    <w:rsid w:val="00DD64E2"/>
    <w:rsid w:val="00E0268F"/>
    <w:rsid w:val="00E03E71"/>
    <w:rsid w:val="00E20968"/>
    <w:rsid w:val="00E30F3E"/>
    <w:rsid w:val="00E369D4"/>
    <w:rsid w:val="00E50DE5"/>
    <w:rsid w:val="00E54651"/>
    <w:rsid w:val="00E56EFF"/>
    <w:rsid w:val="00E80814"/>
    <w:rsid w:val="00E86784"/>
    <w:rsid w:val="00E90166"/>
    <w:rsid w:val="00E9225C"/>
    <w:rsid w:val="00E92481"/>
    <w:rsid w:val="00E93310"/>
    <w:rsid w:val="00E94FBE"/>
    <w:rsid w:val="00E95632"/>
    <w:rsid w:val="00EA0B54"/>
    <w:rsid w:val="00EA7030"/>
    <w:rsid w:val="00EA7130"/>
    <w:rsid w:val="00EB3D71"/>
    <w:rsid w:val="00EB7866"/>
    <w:rsid w:val="00EC4D49"/>
    <w:rsid w:val="00ED04DF"/>
    <w:rsid w:val="00ED2407"/>
    <w:rsid w:val="00ED5993"/>
    <w:rsid w:val="00ED5DDA"/>
    <w:rsid w:val="00EE0FC4"/>
    <w:rsid w:val="00EE1D5E"/>
    <w:rsid w:val="00EE3AA0"/>
    <w:rsid w:val="00EF0690"/>
    <w:rsid w:val="00EF61E7"/>
    <w:rsid w:val="00F10C7F"/>
    <w:rsid w:val="00F337AB"/>
    <w:rsid w:val="00F35196"/>
    <w:rsid w:val="00F3677D"/>
    <w:rsid w:val="00F41F1C"/>
    <w:rsid w:val="00F5554B"/>
    <w:rsid w:val="00F55829"/>
    <w:rsid w:val="00F57069"/>
    <w:rsid w:val="00F73A18"/>
    <w:rsid w:val="00F753B2"/>
    <w:rsid w:val="00F843DE"/>
    <w:rsid w:val="00F90F38"/>
    <w:rsid w:val="00F95195"/>
    <w:rsid w:val="00FA0D0F"/>
    <w:rsid w:val="00FB01D3"/>
    <w:rsid w:val="00FB6D66"/>
    <w:rsid w:val="00FC4985"/>
    <w:rsid w:val="00FD034D"/>
    <w:rsid w:val="00FD10D2"/>
    <w:rsid w:val="00FD237A"/>
    <w:rsid w:val="00FD417F"/>
    <w:rsid w:val="00FD72D7"/>
    <w:rsid w:val="00FD7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84741D"/>
  <w15:chartTrackingRefBased/>
  <w15:docId w15:val="{2F12F6E7-8C17-4C5F-839F-07B4F2399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7087"/>
    <w:pPr>
      <w:ind w:firstLine="720"/>
    </w:pPr>
    <w:rPr>
      <w:rFonts w:ascii="Roboto Condensed" w:hAnsi="Roboto Condensed"/>
      <w:lang w:val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27E4"/>
    <w:pPr>
      <w:keepNext/>
      <w:keepLines/>
      <w:numPr>
        <w:numId w:val="7"/>
      </w:numPr>
      <w:spacing w:before="240" w:after="0"/>
      <w:jc w:val="center"/>
      <w:outlineLvl w:val="0"/>
    </w:pPr>
    <w:rPr>
      <w:rFonts w:eastAsiaTheme="majorEastAsia" w:cstheme="majorBidi"/>
      <w:b/>
      <w:color w:val="538135" w:themeColor="accent6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76BE"/>
    <w:pPr>
      <w:keepNext/>
      <w:keepLines/>
      <w:numPr>
        <w:ilvl w:val="1"/>
        <w:numId w:val="7"/>
      </w:numPr>
      <w:spacing w:before="40" w:after="0"/>
      <w:outlineLvl w:val="1"/>
    </w:pPr>
    <w:rPr>
      <w:rFonts w:eastAsiaTheme="majorEastAsia" w:cstheme="majorBidi"/>
      <w:b/>
      <w:color w:val="538135" w:themeColor="accent6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0166"/>
    <w:pPr>
      <w:keepNext/>
      <w:keepLines/>
      <w:numPr>
        <w:ilvl w:val="2"/>
        <w:numId w:val="7"/>
      </w:numPr>
      <w:spacing w:before="40" w:after="0"/>
      <w:outlineLvl w:val="2"/>
    </w:pPr>
    <w:rPr>
      <w:rFonts w:eastAsiaTheme="majorEastAsia" w:cstheme="majorBidi"/>
      <w:b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C76BE"/>
    <w:pPr>
      <w:keepNext/>
      <w:keepLines/>
      <w:numPr>
        <w:ilvl w:val="3"/>
        <w:numId w:val="7"/>
      </w:numPr>
      <w:spacing w:before="40" w:after="0"/>
      <w:outlineLvl w:val="3"/>
    </w:pPr>
    <w:rPr>
      <w:rFonts w:eastAsiaTheme="majorEastAsia" w:cstheme="majorBidi"/>
      <w:b/>
      <w:iCs/>
      <w:color w:val="000000" w:themeColor="text1"/>
      <w:u w:val="singl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0DE5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DE5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0DE5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0DE5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0DE5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27E4"/>
    <w:rPr>
      <w:rFonts w:ascii="Roboto Slab" w:eastAsiaTheme="majorEastAsia" w:hAnsi="Roboto Slab" w:cstheme="majorBidi"/>
      <w:b/>
      <w:color w:val="538135" w:themeColor="accent6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C76BE"/>
    <w:rPr>
      <w:rFonts w:ascii="Roboto Slab" w:eastAsiaTheme="majorEastAsia" w:hAnsi="Roboto Slab" w:cstheme="majorBidi"/>
      <w:b/>
      <w:color w:val="538135" w:themeColor="accent6" w:themeShade="BF"/>
      <w:sz w:val="26"/>
      <w:szCs w:val="26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927E4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27E4"/>
    <w:rPr>
      <w:rFonts w:ascii="Roboto Slab" w:eastAsiaTheme="majorEastAsia" w:hAnsi="Roboto Slab" w:cstheme="majorBidi"/>
      <w:b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C5C6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8449F"/>
    <w:pPr>
      <w:spacing w:after="200" w:line="240" w:lineRule="auto"/>
    </w:pPr>
    <w:rPr>
      <w:i/>
      <w:iCs/>
      <w:color w:val="44546A" w:themeColor="text2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0119CE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E90166"/>
    <w:rPr>
      <w:rFonts w:ascii="Roboto Slab" w:eastAsiaTheme="majorEastAsia" w:hAnsi="Roboto Slab" w:cstheme="majorBidi"/>
      <w:b/>
      <w:sz w:val="24"/>
      <w:szCs w:val="24"/>
      <w:u w:val="single"/>
      <w:lang w:val="fr-FR"/>
    </w:rPr>
  </w:style>
  <w:style w:type="character" w:customStyle="1" w:styleId="Heading4Char">
    <w:name w:val="Heading 4 Char"/>
    <w:basedOn w:val="DefaultParagraphFont"/>
    <w:link w:val="Heading4"/>
    <w:uiPriority w:val="9"/>
    <w:rsid w:val="009C76BE"/>
    <w:rPr>
      <w:rFonts w:ascii="Roboto Slab" w:eastAsiaTheme="majorEastAsia" w:hAnsi="Roboto Slab" w:cstheme="majorBidi"/>
      <w:b/>
      <w:iCs/>
      <w:color w:val="000000" w:themeColor="text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439D0"/>
    <w:pPr>
      <w:numPr>
        <w:numId w:val="0"/>
      </w:numPr>
      <w:jc w:val="left"/>
      <w:outlineLvl w:val="9"/>
    </w:pPr>
    <w:rPr>
      <w:rFonts w:asciiTheme="majorHAnsi" w:hAnsiTheme="majorHAnsi"/>
      <w:b w:val="0"/>
      <w:color w:val="2F5496" w:themeColor="accent1" w:themeShade="BF"/>
      <w:u w:val="none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439D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39D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439D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439D0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439D0"/>
    <w:pPr>
      <w:spacing w:after="100"/>
      <w:ind w:left="660"/>
    </w:pPr>
  </w:style>
  <w:style w:type="paragraph" w:styleId="NoSpacing">
    <w:name w:val="No Spacing"/>
    <w:uiPriority w:val="1"/>
    <w:qFormat/>
    <w:rsid w:val="009A75A5"/>
    <w:pPr>
      <w:spacing w:after="0" w:line="240" w:lineRule="auto"/>
      <w:jc w:val="both"/>
    </w:pPr>
    <w:rPr>
      <w:rFonts w:ascii="Roboto Slab" w:hAnsi="Roboto Slab"/>
      <w:sz w:val="20"/>
      <w:szCs w:val="20"/>
      <w:lang w:val="fr-F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0DE5"/>
    <w:rPr>
      <w:rFonts w:asciiTheme="majorHAnsi" w:eastAsiaTheme="majorEastAsia" w:hAnsiTheme="majorHAnsi" w:cstheme="majorBidi"/>
      <w:color w:val="2F5496" w:themeColor="accent1" w:themeShade="BF"/>
      <w:sz w:val="20"/>
      <w:szCs w:val="20"/>
      <w:lang w:val="fr-F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0DE5"/>
    <w:rPr>
      <w:rFonts w:asciiTheme="majorHAnsi" w:eastAsiaTheme="majorEastAsia" w:hAnsiTheme="majorHAnsi" w:cstheme="majorBidi"/>
      <w:color w:val="1F3763" w:themeColor="accent1" w:themeShade="7F"/>
      <w:sz w:val="20"/>
      <w:szCs w:val="20"/>
      <w:lang w:val="fr-F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0DE5"/>
    <w:rPr>
      <w:rFonts w:asciiTheme="majorHAnsi" w:eastAsiaTheme="majorEastAsia" w:hAnsiTheme="majorHAnsi" w:cstheme="majorBidi"/>
      <w:i/>
      <w:iCs/>
      <w:color w:val="1F3763" w:themeColor="accent1" w:themeShade="7F"/>
      <w:sz w:val="20"/>
      <w:szCs w:val="20"/>
      <w:lang w:val="fr-F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0DE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fr-F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0DE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fr-FR"/>
    </w:rPr>
  </w:style>
  <w:style w:type="numbering" w:customStyle="1" w:styleId="Style1">
    <w:name w:val="Style1"/>
    <w:uiPriority w:val="99"/>
    <w:rsid w:val="00E90166"/>
    <w:pPr>
      <w:numPr>
        <w:numId w:val="8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016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538135" w:themeColor="accent6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0166"/>
    <w:rPr>
      <w:rFonts w:ascii="Roboto Slab" w:hAnsi="Roboto Slab"/>
      <w:i/>
      <w:iCs/>
      <w:color w:val="538135" w:themeColor="accent6" w:themeShade="BF"/>
      <w:sz w:val="20"/>
      <w:szCs w:val="20"/>
      <w:lang w:val="fr-FR"/>
    </w:rPr>
  </w:style>
  <w:style w:type="paragraph" w:styleId="Quote">
    <w:name w:val="Quote"/>
    <w:basedOn w:val="Normal"/>
    <w:next w:val="Normal"/>
    <w:link w:val="QuoteChar"/>
    <w:uiPriority w:val="29"/>
    <w:qFormat/>
    <w:rsid w:val="008E173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1735"/>
    <w:rPr>
      <w:rFonts w:ascii="Roboto Slab" w:hAnsi="Roboto Slab"/>
      <w:i/>
      <w:iCs/>
      <w:color w:val="404040" w:themeColor="text1" w:themeTint="BF"/>
      <w:sz w:val="20"/>
      <w:szCs w:val="20"/>
      <w:lang w:val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7A40E2"/>
    <w:rPr>
      <w:color w:val="605E5C"/>
      <w:shd w:val="clear" w:color="auto" w:fill="E1DFDD"/>
    </w:rPr>
  </w:style>
  <w:style w:type="paragraph" w:customStyle="1" w:styleId="Equations">
    <w:name w:val="Equations"/>
    <w:basedOn w:val="Normal"/>
    <w:link w:val="EquationsChar"/>
    <w:qFormat/>
    <w:rsid w:val="000738E9"/>
    <w:rPr>
      <w:i/>
    </w:rPr>
  </w:style>
  <w:style w:type="character" w:customStyle="1" w:styleId="EquationsChar">
    <w:name w:val="Equations Char"/>
    <w:basedOn w:val="DefaultParagraphFont"/>
    <w:link w:val="Equations"/>
    <w:rsid w:val="000738E9"/>
    <w:rPr>
      <w:rFonts w:ascii="LM Mono Light Cond 10" w:hAnsi="LM Mono Light Cond 10"/>
      <w:i/>
      <w:sz w:val="28"/>
      <w:szCs w:val="28"/>
      <w:lang w:val="fr-FR"/>
    </w:rPr>
  </w:style>
  <w:style w:type="character" w:styleId="FollowedHyperlink">
    <w:name w:val="FollowedHyperlink"/>
    <w:basedOn w:val="DefaultParagraphFont"/>
    <w:uiPriority w:val="99"/>
    <w:semiHidden/>
    <w:unhideWhenUsed/>
    <w:rsid w:val="002F325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A43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30B"/>
    <w:rPr>
      <w:rFonts w:ascii="Roboto Condensed" w:hAnsi="Roboto Condensed"/>
      <w:lang w:val="fr-FR"/>
    </w:rPr>
  </w:style>
  <w:style w:type="paragraph" w:styleId="Footer">
    <w:name w:val="footer"/>
    <w:basedOn w:val="Normal"/>
    <w:link w:val="FooterChar"/>
    <w:uiPriority w:val="99"/>
    <w:unhideWhenUsed/>
    <w:rsid w:val="006A43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30B"/>
    <w:rPr>
      <w:rFonts w:ascii="Roboto Condensed" w:hAnsi="Roboto Condensed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8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0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5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2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75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emf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feelpp.github.io/csmi-edp/ch5-stokes.html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package" Target="embeddings/Microsoft_Excel_Worksheet.xlsx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books.google.fr/books?id=SHhnLz0EMywC&amp;pg=PA5&amp;lpg=PA5&amp;dq=perte+de+coercivit%C3%A9+%C3%A9lasticit%C3%A9+lineaire&amp;source=bl&amp;ots=C2ulMT0iXm&amp;sig=ACfU3U0jYIqW5wdoqpmKcTyPaJ-JT4B8hA&amp;hl=en&amp;sa=X&amp;ved=2ahUKEwihi7bY1ovqAhXDShUIHbVXBqIQ6AEwA3oECAoQAQ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books.google.fr/books/about/Equations_aux_d%C3%A9riv%C3%A9es_partielles_et_l.html?id=y0V8AAAACAAJ&amp;redir_esc=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failurecriteria.com/misescriteriontr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d.docs.live.net/7275e83169953b71/Documents/Custom%20Office%20Templates/Project%20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FBC0B21-5FBA-4289-B60C-75975277DEE4}">
  <we:reference id="wa104381727" version="1.0.0.7" store="en-001" storeType="OMEX"/>
  <we:alternateReferences>
    <we:reference id="WA104381727" version="1.0.0.7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AC74AB-5C14-4CBA-95F7-C097F15F6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Project%20report</Template>
  <TotalTime>569</TotalTime>
  <Pages>20</Pages>
  <Words>3037</Words>
  <Characters>17311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Roussel D. NZOYEM N.</dc:creator>
  <cp:keywords/>
  <dc:description/>
  <cp:lastModifiedBy>Desmond RN</cp:lastModifiedBy>
  <cp:revision>27</cp:revision>
  <cp:lastPrinted>2020-06-18T19:35:00Z</cp:lastPrinted>
  <dcterms:created xsi:type="dcterms:W3CDTF">2020-06-18T01:56:00Z</dcterms:created>
  <dcterms:modified xsi:type="dcterms:W3CDTF">2020-06-18T19:37:00Z</dcterms:modified>
</cp:coreProperties>
</file>